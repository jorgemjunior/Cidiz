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6CEDD" w14:textId="1D832BC7" w:rsidR="00490099" w:rsidRDefault="004C66F1">
      <w:pPr>
        <w:pStyle w:val="Ttulo6"/>
        <w:numPr>
          <w:ilvl w:val="0"/>
          <w:numId w:val="0"/>
        </w:numPr>
        <w:spacing w:before="2160"/>
        <w:jc w:val="center"/>
        <w:rPr>
          <w:rFonts w:cs="Arial"/>
        </w:rPr>
      </w:pPr>
      <w:r w:rsidRPr="00BC1E06">
        <w:rPr>
          <w:rFonts w:cs="Arial"/>
          <w:noProof/>
        </w:rPr>
        <w:drawing>
          <wp:inline distT="0" distB="0" distL="0" distR="0" wp14:anchorId="420DCB21" wp14:editId="6A997DFC">
            <wp:extent cx="3364865" cy="877570"/>
            <wp:effectExtent l="0" t="0" r="6985" b="0"/>
            <wp:docPr id="10" name="Imagem 10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DC22" w14:textId="77777777" w:rsidR="00BB4AC4" w:rsidRDefault="00BB4AC4">
      <w:pPr>
        <w:pStyle w:val="Ttulo6"/>
        <w:numPr>
          <w:ilvl w:val="0"/>
          <w:numId w:val="0"/>
        </w:numPr>
        <w:spacing w:before="2160"/>
        <w:jc w:val="center"/>
        <w:rPr>
          <w:rFonts w:cs="Arial"/>
        </w:rPr>
      </w:pPr>
      <w:r>
        <w:rPr>
          <w:rFonts w:cs="Arial"/>
        </w:rPr>
        <w:t>Especificação de Demanda Simplificada</w:t>
      </w:r>
    </w:p>
    <w:p w14:paraId="2D4BFB44" w14:textId="77777777" w:rsidR="00BB4AC4" w:rsidRDefault="00BB4AC4">
      <w:pPr>
        <w:rPr>
          <w:rFonts w:ascii="Arial" w:hAnsi="Arial" w:cs="Arial"/>
        </w:rPr>
      </w:pPr>
    </w:p>
    <w:p w14:paraId="56F31D4B" w14:textId="77777777" w:rsidR="00BB4AC4" w:rsidRPr="00DB7084" w:rsidRDefault="00BB4AC4">
      <w:pPr>
        <w:pStyle w:val="Ttulo8"/>
        <w:numPr>
          <w:ilvl w:val="0"/>
          <w:numId w:val="0"/>
        </w:numPr>
        <w:ind w:left="-732"/>
        <w:jc w:val="center"/>
      </w:pPr>
      <w:r>
        <w:rPr>
          <w:rStyle w:val="Refdecomentrio"/>
          <w:rFonts w:ascii="Times New Roman" w:hAnsi="Times New Roman" w:cs="Times New Roman"/>
          <w:b w:val="0"/>
          <w:bCs w:val="0"/>
          <w:vanish/>
          <w:lang w:val="en-US" w:eastAsia="en-US"/>
        </w:rPr>
        <w:commentReference w:id="0"/>
      </w:r>
      <w:bookmarkStart w:id="1" w:name="SodaError92"/>
      <w:bookmarkEnd w:id="1"/>
      <w:r w:rsidR="00DB7084" w:rsidRPr="00DB7084">
        <w:rPr>
          <w:rStyle w:val="Refdecomentrio"/>
          <w:rFonts w:ascii="Times New Roman" w:hAnsi="Times New Roman" w:cs="Times New Roman"/>
          <w:b w:val="0"/>
          <w:bCs w:val="0"/>
          <w:vanish/>
          <w:sz w:val="22"/>
          <w:lang w:val="en-US" w:eastAsia="en-US"/>
        </w:rPr>
        <w:commentReference w:id="2"/>
      </w:r>
      <w:r w:rsidRPr="00DB7084">
        <w:t xml:space="preserve"> </w:t>
      </w:r>
      <w:r>
        <w:rPr>
          <w:rStyle w:val="Refdecomentrio"/>
          <w:vanish/>
        </w:rPr>
        <w:commentReference w:id="3"/>
      </w:r>
      <w:r>
        <w:rPr>
          <w:rStyle w:val="Refdecomentrio"/>
          <w:vanish/>
        </w:rPr>
        <w:commentReference w:id="4"/>
      </w:r>
    </w:p>
    <w:p w14:paraId="47B7ABEC" w14:textId="2579FF56" w:rsidR="00BB4AC4" w:rsidRDefault="00BB4AC4">
      <w:pPr>
        <w:pStyle w:val="Recuonormal"/>
        <w:jc w:val="center"/>
        <w:rPr>
          <w:b/>
          <w:sz w:val="40"/>
          <w:szCs w:val="40"/>
        </w:rPr>
      </w:pPr>
      <w:r>
        <w:rPr>
          <w:rStyle w:val="Refdecomentrio"/>
          <w:vanish/>
          <w:sz w:val="24"/>
        </w:rPr>
        <w:commentReference w:id="5"/>
      </w:r>
      <w:r w:rsidR="005652C7">
        <w:rPr>
          <w:b/>
          <w:sz w:val="40"/>
          <w:szCs w:val="40"/>
        </w:rPr>
        <w:t>EDS_CIDIZ_2015_</w:t>
      </w:r>
      <w:r w:rsidR="008530A3">
        <w:rPr>
          <w:b/>
          <w:sz w:val="40"/>
          <w:szCs w:val="40"/>
        </w:rPr>
        <w:t>00001</w:t>
      </w:r>
    </w:p>
    <w:p w14:paraId="2737201A" w14:textId="77777777" w:rsidR="006D367D" w:rsidRDefault="006D367D">
      <w:pPr>
        <w:pStyle w:val="Recuonormal"/>
        <w:jc w:val="center"/>
        <w:rPr>
          <w:b/>
          <w:sz w:val="40"/>
          <w:szCs w:val="40"/>
        </w:rPr>
      </w:pPr>
    </w:p>
    <w:p w14:paraId="08D74A15" w14:textId="418A2F26" w:rsidR="006D367D" w:rsidRDefault="006D367D">
      <w:pPr>
        <w:pStyle w:val="Recuonormal"/>
        <w:jc w:val="center"/>
        <w:rPr>
          <w:b/>
          <w:sz w:val="40"/>
          <w:szCs w:val="40"/>
        </w:rPr>
      </w:pPr>
      <w:r w:rsidRPr="006D367D">
        <w:rPr>
          <w:b/>
          <w:sz w:val="40"/>
          <w:szCs w:val="40"/>
        </w:rPr>
        <w:t xml:space="preserve">Automatizar </w:t>
      </w:r>
      <w:r w:rsidR="00721EAE">
        <w:rPr>
          <w:b/>
          <w:sz w:val="40"/>
          <w:szCs w:val="40"/>
        </w:rPr>
        <w:t>Relatório de Fechamento S</w:t>
      </w:r>
      <w:r w:rsidRPr="006D367D">
        <w:rPr>
          <w:b/>
          <w:sz w:val="40"/>
          <w:szCs w:val="40"/>
        </w:rPr>
        <w:t>emanal</w:t>
      </w:r>
      <w:r w:rsidR="00613F1D">
        <w:rPr>
          <w:b/>
          <w:sz w:val="40"/>
          <w:szCs w:val="40"/>
        </w:rPr>
        <w:t xml:space="preserve"> </w:t>
      </w:r>
      <w:r w:rsidR="00613F1D" w:rsidRPr="00613F1D">
        <w:rPr>
          <w:b/>
          <w:sz w:val="40"/>
          <w:szCs w:val="40"/>
        </w:rPr>
        <w:t>/ Mensal</w:t>
      </w:r>
      <w:r w:rsidR="00613F1D">
        <w:rPr>
          <w:rFonts w:cs="Arial"/>
          <w:iCs/>
          <w:szCs w:val="22"/>
        </w:rPr>
        <w:t xml:space="preserve"> </w:t>
      </w:r>
      <w:r w:rsidR="00613F1D" w:rsidRPr="00840D82">
        <w:rPr>
          <w:rFonts w:cs="Arial"/>
          <w:iCs/>
          <w:szCs w:val="22"/>
        </w:rPr>
        <w:t xml:space="preserve"> </w:t>
      </w:r>
    </w:p>
    <w:p w14:paraId="6C4B693A" w14:textId="344CCAB7" w:rsidR="00AF48DB" w:rsidRDefault="00511A20" w:rsidP="006D367D">
      <w:pPr>
        <w:pStyle w:val="Recuonormal"/>
        <w:jc w:val="center"/>
        <w:rPr>
          <w:rFonts w:cs="Arial"/>
          <w:color w:val="3366FF"/>
        </w:rPr>
      </w:pPr>
      <w:r>
        <w:rPr>
          <w:rFonts w:cs="Arial"/>
          <w:color w:val="3366FF"/>
        </w:rPr>
        <w:t>Mundo Cidiz</w:t>
      </w:r>
    </w:p>
    <w:p w14:paraId="2410D6E0" w14:textId="77777777" w:rsidR="00BB4AC4" w:rsidRDefault="00BB4AC4">
      <w:pPr>
        <w:pStyle w:val="Ttulo7"/>
        <w:numPr>
          <w:ilvl w:val="0"/>
          <w:numId w:val="0"/>
        </w:numPr>
        <w:jc w:val="center"/>
        <w:rPr>
          <w:rFonts w:cs="Arial"/>
        </w:rPr>
      </w:pPr>
    </w:p>
    <w:p w14:paraId="1F606509" w14:textId="77777777" w:rsidR="006D367D" w:rsidRDefault="006D367D" w:rsidP="006D367D">
      <w:pPr>
        <w:rPr>
          <w:lang w:eastAsia="pt-BR"/>
        </w:rPr>
      </w:pPr>
    </w:p>
    <w:p w14:paraId="5010C17E" w14:textId="77777777" w:rsidR="006D367D" w:rsidRDefault="006D367D" w:rsidP="006D367D">
      <w:pPr>
        <w:rPr>
          <w:lang w:eastAsia="pt-BR"/>
        </w:rPr>
      </w:pPr>
    </w:p>
    <w:p w14:paraId="2DDBD398" w14:textId="77777777" w:rsidR="006D367D" w:rsidRDefault="006D367D" w:rsidP="006D367D">
      <w:pPr>
        <w:rPr>
          <w:lang w:eastAsia="pt-BR"/>
        </w:rPr>
      </w:pPr>
    </w:p>
    <w:p w14:paraId="6551395F" w14:textId="77777777" w:rsidR="006D367D" w:rsidRDefault="006D367D" w:rsidP="006D367D">
      <w:pPr>
        <w:rPr>
          <w:lang w:eastAsia="pt-BR"/>
        </w:rPr>
      </w:pPr>
    </w:p>
    <w:p w14:paraId="7812D277" w14:textId="77777777" w:rsidR="006D367D" w:rsidRPr="006D367D" w:rsidRDefault="006D367D" w:rsidP="006D367D">
      <w:pPr>
        <w:rPr>
          <w:lang w:eastAsia="pt-BR"/>
        </w:rPr>
      </w:pPr>
    </w:p>
    <w:p w14:paraId="35100C25" w14:textId="77777777" w:rsidR="00BB4AC4" w:rsidRDefault="00BB4AC4">
      <w:pPr>
        <w:rPr>
          <w:rFonts w:ascii="Arial" w:hAnsi="Arial" w:cs="Arial"/>
        </w:rPr>
      </w:pPr>
    </w:p>
    <w:p w14:paraId="43AEA6D5" w14:textId="77777777" w:rsidR="00BB4AC4" w:rsidRDefault="00BB4AC4">
      <w:pPr>
        <w:rPr>
          <w:rFonts w:ascii="Arial" w:hAnsi="Arial" w:cs="Arial"/>
        </w:rPr>
      </w:pPr>
    </w:p>
    <w:p w14:paraId="1E43067C" w14:textId="77777777" w:rsidR="00BB4AC4" w:rsidRDefault="00BB4AC4">
      <w:pPr>
        <w:rPr>
          <w:rFonts w:ascii="Arial" w:hAnsi="Arial" w:cs="Arial"/>
        </w:rPr>
      </w:pPr>
    </w:p>
    <w:p w14:paraId="0C5C7301" w14:textId="77777777" w:rsidR="00BB4AC4" w:rsidRDefault="00BB4AC4">
      <w:pPr>
        <w:rPr>
          <w:rFonts w:ascii="Arial" w:hAnsi="Arial" w:cs="Arial"/>
        </w:rPr>
      </w:pPr>
    </w:p>
    <w:p w14:paraId="51B4AA6E" w14:textId="77777777" w:rsidR="00BB4AC4" w:rsidRDefault="00BB4AC4">
      <w:pPr>
        <w:pStyle w:val="Ttulo7"/>
        <w:numPr>
          <w:ilvl w:val="0"/>
          <w:numId w:val="0"/>
        </w:numPr>
        <w:jc w:val="center"/>
        <w:rPr>
          <w:rFonts w:cs="Arial"/>
        </w:rPr>
      </w:pPr>
    </w:p>
    <w:p w14:paraId="2E0382B0" w14:textId="77777777" w:rsidR="00BB4AC4" w:rsidRDefault="00BB4AC4">
      <w:pPr>
        <w:pStyle w:val="Ttulo8"/>
        <w:numPr>
          <w:ilvl w:val="0"/>
          <w:numId w:val="0"/>
        </w:numPr>
      </w:pPr>
    </w:p>
    <w:p w14:paraId="57B971C1" w14:textId="77777777" w:rsidR="00BB4AC4" w:rsidRDefault="00BB4AC4">
      <w:pPr>
        <w:rPr>
          <w:rFonts w:ascii="Arial" w:hAnsi="Arial" w:cs="Arial"/>
        </w:rPr>
      </w:pPr>
    </w:p>
    <w:p w14:paraId="004DCE76" w14:textId="77777777" w:rsidR="00BB4AC4" w:rsidRDefault="00BB4AC4">
      <w:pPr>
        <w:rPr>
          <w:rFonts w:ascii="Arial" w:hAnsi="Arial" w:cs="Arial"/>
        </w:rPr>
      </w:pPr>
    </w:p>
    <w:p w14:paraId="43F63412" w14:textId="119175DA" w:rsidR="004F6245" w:rsidRPr="00DB7084" w:rsidRDefault="004F6245" w:rsidP="004F6245">
      <w:pPr>
        <w:rPr>
          <w:rFonts w:ascii="Arial" w:hAnsi="Arial" w:cs="Arial"/>
          <w:b/>
          <w:i/>
          <w:sz w:val="28"/>
          <w:szCs w:val="28"/>
        </w:rPr>
      </w:pPr>
      <w:bookmarkStart w:id="6" w:name="_Toc91014296"/>
      <w:r w:rsidRPr="00721EAE">
        <w:rPr>
          <w:rFonts w:ascii="Arial" w:hAnsi="Arial" w:cs="Arial"/>
          <w:b/>
          <w:i/>
          <w:szCs w:val="20"/>
        </w:rPr>
        <w:t>Envolvidos</w:t>
      </w:r>
      <w:bookmarkEnd w:id="6"/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ook w:val="01E0" w:firstRow="1" w:lastRow="1" w:firstColumn="1" w:lastColumn="1" w:noHBand="0" w:noVBand="0"/>
      </w:tblPr>
      <w:tblGrid>
        <w:gridCol w:w="4228"/>
        <w:gridCol w:w="1931"/>
        <w:gridCol w:w="2440"/>
      </w:tblGrid>
      <w:tr w:rsidR="004F6245" w:rsidRPr="004F6245" w14:paraId="5CB320EE" w14:textId="77777777" w:rsidTr="00497A33">
        <w:trPr>
          <w:jc w:val="center"/>
        </w:trPr>
        <w:tc>
          <w:tcPr>
            <w:tcW w:w="6159" w:type="dxa"/>
            <w:gridSpan w:val="2"/>
            <w:shd w:val="clear" w:color="auto" w:fill="FFFFFF"/>
          </w:tcPr>
          <w:p w14:paraId="57388103" w14:textId="77777777" w:rsidR="004F6245" w:rsidRPr="004F6245" w:rsidRDefault="004F6245" w:rsidP="0017483E">
            <w:pPr>
              <w:pStyle w:val="Ttulo4"/>
              <w:tabs>
                <w:tab w:val="clear" w:pos="2520"/>
                <w:tab w:val="num" w:pos="864"/>
              </w:tabs>
              <w:spacing w:before="120"/>
              <w:ind w:left="0" w:hanging="864"/>
              <w:rPr>
                <w:b/>
                <w:bCs/>
                <w:i/>
                <w:iCs/>
                <w:sz w:val="18"/>
                <w:szCs w:val="18"/>
                <w:lang w:eastAsia="en-US"/>
              </w:rPr>
            </w:pPr>
            <w:r w:rsidRPr="004F6245">
              <w:rPr>
                <w:b/>
                <w:bCs/>
                <w:i/>
                <w:iCs/>
                <w:sz w:val="18"/>
                <w:szCs w:val="18"/>
                <w:lang w:eastAsia="en-US"/>
              </w:rPr>
              <w:t>Usuário(s)/Departamento(s) requisitante(s)</w:t>
            </w:r>
          </w:p>
        </w:tc>
        <w:tc>
          <w:tcPr>
            <w:tcW w:w="2440" w:type="dxa"/>
            <w:shd w:val="clear" w:color="auto" w:fill="FFFFFF"/>
          </w:tcPr>
          <w:p w14:paraId="2DBA3C96" w14:textId="77777777" w:rsidR="004F6245" w:rsidRPr="004F6245" w:rsidRDefault="004F6245" w:rsidP="0017483E">
            <w:pPr>
              <w:pStyle w:val="Ttulo4"/>
              <w:tabs>
                <w:tab w:val="clear" w:pos="2520"/>
                <w:tab w:val="num" w:pos="864"/>
              </w:tabs>
              <w:spacing w:before="120"/>
              <w:ind w:left="0" w:hanging="864"/>
              <w:rPr>
                <w:b/>
                <w:bCs/>
                <w:i/>
                <w:iCs/>
                <w:sz w:val="18"/>
                <w:szCs w:val="18"/>
                <w:lang w:eastAsia="en-US"/>
              </w:rPr>
            </w:pPr>
            <w:r w:rsidRPr="004F6245">
              <w:rPr>
                <w:b/>
                <w:bCs/>
                <w:i/>
                <w:iCs/>
                <w:sz w:val="18"/>
                <w:szCs w:val="18"/>
                <w:lang w:eastAsia="en-US"/>
              </w:rPr>
              <w:t>Telefone/Ramal</w:t>
            </w:r>
          </w:p>
        </w:tc>
      </w:tr>
      <w:tr w:rsidR="004F6245" w:rsidRPr="00890C22" w14:paraId="5360C6E2" w14:textId="77777777" w:rsidTr="00497A33">
        <w:trPr>
          <w:jc w:val="center"/>
        </w:trPr>
        <w:tc>
          <w:tcPr>
            <w:tcW w:w="6159" w:type="dxa"/>
            <w:gridSpan w:val="2"/>
            <w:shd w:val="clear" w:color="auto" w:fill="FFFFFF"/>
          </w:tcPr>
          <w:p w14:paraId="5F032D84" w14:textId="61CCC20A" w:rsidR="004F6245" w:rsidRPr="004F6245" w:rsidRDefault="00BC1E06" w:rsidP="00890C22">
            <w:r w:rsidRPr="00890C22">
              <w:rPr>
                <w:rFonts w:ascii="Arial" w:hAnsi="Arial" w:cs="Arial"/>
                <w:sz w:val="18"/>
                <w:szCs w:val="18"/>
              </w:rPr>
              <w:t>Jorge M Junior / TI / Cidiz</w:t>
            </w:r>
            <w:r w:rsidR="00721EAE">
              <w:rPr>
                <w:rFonts w:ascii="Arial" w:hAnsi="Arial" w:cs="Arial"/>
                <w:sz w:val="18"/>
                <w:szCs w:val="18"/>
              </w:rPr>
              <w:t xml:space="preserve"> - CAD</w:t>
            </w:r>
          </w:p>
        </w:tc>
        <w:tc>
          <w:tcPr>
            <w:tcW w:w="2440" w:type="dxa"/>
            <w:shd w:val="clear" w:color="auto" w:fill="FFFFFF"/>
          </w:tcPr>
          <w:p w14:paraId="17F5FFBD" w14:textId="77777777" w:rsidR="004F6245" w:rsidRPr="00890C22" w:rsidRDefault="00BC1E06" w:rsidP="00890C22">
            <w:pPr>
              <w:rPr>
                <w:rFonts w:ascii="Arial" w:hAnsi="Arial" w:cs="Arial"/>
                <w:sz w:val="18"/>
                <w:szCs w:val="18"/>
              </w:rPr>
            </w:pPr>
            <w:r w:rsidRPr="00890C22">
              <w:rPr>
                <w:rFonts w:ascii="Arial" w:hAnsi="Arial" w:cs="Arial"/>
                <w:sz w:val="18"/>
                <w:szCs w:val="18"/>
              </w:rPr>
              <w:t>81 9426 8777</w:t>
            </w:r>
          </w:p>
        </w:tc>
      </w:tr>
      <w:tr w:rsidR="004F6245" w:rsidRPr="004F6245" w14:paraId="246541C9" w14:textId="77777777" w:rsidTr="00497A33">
        <w:trPr>
          <w:jc w:val="center"/>
        </w:trPr>
        <w:tc>
          <w:tcPr>
            <w:tcW w:w="4228" w:type="dxa"/>
            <w:shd w:val="clear" w:color="auto" w:fill="FFFFFF"/>
          </w:tcPr>
          <w:p w14:paraId="42BAA20B" w14:textId="78D4FAEF" w:rsidR="004F6245" w:rsidRPr="004F6245" w:rsidRDefault="004F6245" w:rsidP="00BC1E06">
            <w:pPr>
              <w:pStyle w:val="Ttulo4"/>
              <w:tabs>
                <w:tab w:val="clear" w:pos="2520"/>
                <w:tab w:val="num" w:pos="864"/>
              </w:tabs>
              <w:spacing w:before="120"/>
              <w:ind w:left="0" w:hanging="864"/>
              <w:rPr>
                <w:b/>
                <w:bCs/>
                <w:i/>
                <w:iCs/>
                <w:sz w:val="18"/>
                <w:szCs w:val="18"/>
                <w:lang w:eastAsia="en-US"/>
              </w:rPr>
            </w:pPr>
            <w:r w:rsidRPr="004F6245">
              <w:rPr>
                <w:b/>
                <w:bCs/>
                <w:i/>
                <w:iCs/>
                <w:sz w:val="18"/>
                <w:szCs w:val="18"/>
                <w:lang w:eastAsia="en-US"/>
              </w:rPr>
              <w:t xml:space="preserve">Líder Técnico – </w:t>
            </w:r>
            <w:r w:rsidR="00BC1E06">
              <w:rPr>
                <w:b/>
                <w:bCs/>
                <w:i/>
                <w:iCs/>
                <w:sz w:val="18"/>
                <w:szCs w:val="18"/>
                <w:lang w:eastAsia="en-US"/>
              </w:rPr>
              <w:t>Cidiz</w:t>
            </w:r>
            <w:r w:rsidR="00721EAE">
              <w:rPr>
                <w:b/>
                <w:bCs/>
                <w:i/>
                <w:iCs/>
                <w:sz w:val="18"/>
                <w:szCs w:val="18"/>
                <w:lang w:eastAsia="en-US"/>
              </w:rPr>
              <w:t xml:space="preserve"> - TI</w:t>
            </w:r>
          </w:p>
        </w:tc>
        <w:tc>
          <w:tcPr>
            <w:tcW w:w="4371" w:type="dxa"/>
            <w:gridSpan w:val="2"/>
            <w:shd w:val="clear" w:color="auto" w:fill="FFFFFF"/>
          </w:tcPr>
          <w:p w14:paraId="0CE766F3" w14:textId="77777777" w:rsidR="004F6245" w:rsidRPr="004F6245" w:rsidRDefault="004F6245" w:rsidP="0017483E">
            <w:pPr>
              <w:pStyle w:val="Ttulo4"/>
              <w:tabs>
                <w:tab w:val="clear" w:pos="2520"/>
                <w:tab w:val="num" w:pos="864"/>
              </w:tabs>
              <w:spacing w:before="120"/>
              <w:ind w:left="0" w:hanging="864"/>
              <w:rPr>
                <w:b/>
                <w:bCs/>
                <w:i/>
                <w:iCs/>
                <w:sz w:val="18"/>
                <w:szCs w:val="18"/>
                <w:lang w:eastAsia="en-US"/>
              </w:rPr>
            </w:pPr>
            <w:r w:rsidRPr="004F6245">
              <w:rPr>
                <w:b/>
                <w:bCs/>
                <w:i/>
                <w:iCs/>
                <w:sz w:val="18"/>
                <w:szCs w:val="18"/>
                <w:lang w:eastAsia="en-US"/>
              </w:rPr>
              <w:t>Líder da Demanda - Fábrica</w:t>
            </w:r>
          </w:p>
        </w:tc>
      </w:tr>
      <w:tr w:rsidR="004F6245" w:rsidRPr="004F6245" w14:paraId="7C0CF9FB" w14:textId="77777777" w:rsidTr="00497A33">
        <w:trPr>
          <w:jc w:val="center"/>
        </w:trPr>
        <w:tc>
          <w:tcPr>
            <w:tcW w:w="4228" w:type="dxa"/>
            <w:shd w:val="clear" w:color="auto" w:fill="FFFFFF"/>
          </w:tcPr>
          <w:p w14:paraId="5B9976C3" w14:textId="46B71608" w:rsidR="004F6245" w:rsidRPr="004F6245" w:rsidRDefault="00721EAE" w:rsidP="00890C22">
            <w:r>
              <w:rPr>
                <w:rFonts w:ascii="Arial" w:hAnsi="Arial" w:cs="Arial"/>
                <w:sz w:val="18"/>
                <w:szCs w:val="18"/>
              </w:rPr>
              <w:t xml:space="preserve">Kenedy Araujo </w:t>
            </w:r>
            <w:r w:rsidR="00890C22">
              <w:t xml:space="preserve"> </w:t>
            </w:r>
          </w:p>
        </w:tc>
        <w:tc>
          <w:tcPr>
            <w:tcW w:w="4371" w:type="dxa"/>
            <w:gridSpan w:val="2"/>
            <w:shd w:val="clear" w:color="auto" w:fill="FFFFFF"/>
          </w:tcPr>
          <w:p w14:paraId="296E0044" w14:textId="77777777" w:rsidR="004F6245" w:rsidRPr="00203FFB" w:rsidRDefault="00BC1E06" w:rsidP="00890C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Jorge M Junior</w:t>
            </w:r>
          </w:p>
        </w:tc>
      </w:tr>
    </w:tbl>
    <w:p w14:paraId="0295C382" w14:textId="1BACC9EF" w:rsidR="00BB4AC4" w:rsidRPr="00511A20" w:rsidRDefault="00BB4AC4" w:rsidP="00511A20">
      <w:pPr>
        <w:tabs>
          <w:tab w:val="left" w:pos="1740"/>
        </w:tabs>
        <w:rPr>
          <w:rFonts w:ascii="Arial" w:hAnsi="Arial" w:cs="Arial"/>
        </w:rPr>
      </w:pPr>
    </w:p>
    <w:tbl>
      <w:tblPr>
        <w:tblW w:w="10274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967"/>
        <w:gridCol w:w="2126"/>
        <w:gridCol w:w="1913"/>
      </w:tblGrid>
      <w:tr w:rsidR="00511A20" w14:paraId="2FFCE549" w14:textId="77777777" w:rsidTr="00800BD4">
        <w:trPr>
          <w:jc w:val="center"/>
        </w:trPr>
        <w:tc>
          <w:tcPr>
            <w:tcW w:w="10274" w:type="dxa"/>
            <w:gridSpan w:val="5"/>
            <w:shd w:val="pct10" w:color="auto" w:fill="FFFFFF"/>
          </w:tcPr>
          <w:p w14:paraId="5F508B4D" w14:textId="2E95448E" w:rsidR="00511A20" w:rsidRDefault="00890C22" w:rsidP="00800BD4">
            <w:pPr>
              <w:pStyle w:val="Ttulo5"/>
              <w:numPr>
                <w:ilvl w:val="0"/>
                <w:numId w:val="0"/>
              </w:numPr>
              <w:jc w:val="center"/>
            </w:pPr>
            <w:r>
              <w:br w:type="page"/>
            </w:r>
            <w:r w:rsidR="00511A20">
              <w:t>Controle de Mudança</w:t>
            </w:r>
          </w:p>
        </w:tc>
      </w:tr>
      <w:tr w:rsidR="00511A20" w14:paraId="0CA8F058" w14:textId="77777777" w:rsidTr="00800BD4">
        <w:trPr>
          <w:jc w:val="center"/>
        </w:trPr>
        <w:tc>
          <w:tcPr>
            <w:tcW w:w="993" w:type="dxa"/>
            <w:shd w:val="pct10" w:color="auto" w:fill="FFFFFF"/>
          </w:tcPr>
          <w:p w14:paraId="13F4FE6F" w14:textId="77777777" w:rsidR="00511A20" w:rsidRDefault="00511A20" w:rsidP="00800BD4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  <w:tc>
          <w:tcPr>
            <w:tcW w:w="1275" w:type="dxa"/>
            <w:shd w:val="pct10" w:color="auto" w:fill="FFFFFF"/>
          </w:tcPr>
          <w:p w14:paraId="38D1A4CB" w14:textId="77777777" w:rsidR="00511A20" w:rsidRDefault="00511A20" w:rsidP="00800BD4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967" w:type="dxa"/>
            <w:shd w:val="pct10" w:color="auto" w:fill="FFFFFF"/>
          </w:tcPr>
          <w:p w14:paraId="5DABC9A0" w14:textId="77777777" w:rsidR="00511A20" w:rsidRDefault="00511A20" w:rsidP="00800BD4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Mudança</w:t>
            </w:r>
          </w:p>
        </w:tc>
        <w:tc>
          <w:tcPr>
            <w:tcW w:w="2126" w:type="dxa"/>
            <w:shd w:val="pct10" w:color="auto" w:fill="FFFFFF"/>
          </w:tcPr>
          <w:p w14:paraId="2262DCB6" w14:textId="77777777" w:rsidR="00511A20" w:rsidRDefault="00511A20" w:rsidP="00800BD4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</w:t>
            </w:r>
          </w:p>
        </w:tc>
        <w:tc>
          <w:tcPr>
            <w:tcW w:w="1913" w:type="dxa"/>
            <w:shd w:val="pct10" w:color="auto" w:fill="FFFFFF"/>
          </w:tcPr>
          <w:p w14:paraId="45BA06F0" w14:textId="77777777" w:rsidR="00511A20" w:rsidRDefault="00511A20" w:rsidP="00800BD4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Revisor</w:t>
            </w:r>
          </w:p>
        </w:tc>
      </w:tr>
      <w:tr w:rsidR="00511A20" w14:paraId="0E4981CF" w14:textId="77777777" w:rsidTr="00800BD4">
        <w:trPr>
          <w:jc w:val="center"/>
        </w:trPr>
        <w:tc>
          <w:tcPr>
            <w:tcW w:w="993" w:type="dxa"/>
            <w:vAlign w:val="center"/>
          </w:tcPr>
          <w:p w14:paraId="48191A90" w14:textId="77777777" w:rsidR="00511A20" w:rsidRDefault="00511A20" w:rsidP="00800BD4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1.0</w:t>
            </w:r>
          </w:p>
        </w:tc>
        <w:tc>
          <w:tcPr>
            <w:tcW w:w="1275" w:type="dxa"/>
            <w:vAlign w:val="center"/>
          </w:tcPr>
          <w:p w14:paraId="061CE1CE" w14:textId="77777777" w:rsidR="00511A20" w:rsidRDefault="00511A20" w:rsidP="00800BD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cs="Arial"/>
                <w:bCs/>
                <w:sz w:val="18"/>
                <w:szCs w:val="24"/>
                <w:lang w:eastAsia="pt-BR"/>
              </w:rPr>
            </w:pPr>
            <w:r>
              <w:rPr>
                <w:rFonts w:cs="Arial"/>
                <w:bCs/>
                <w:sz w:val="18"/>
                <w:szCs w:val="24"/>
                <w:lang w:eastAsia="pt-BR"/>
              </w:rPr>
              <w:t>05/01/2015</w:t>
            </w:r>
          </w:p>
        </w:tc>
        <w:tc>
          <w:tcPr>
            <w:tcW w:w="3967" w:type="dxa"/>
            <w:vAlign w:val="center"/>
          </w:tcPr>
          <w:p w14:paraId="1D0F46FF" w14:textId="77777777" w:rsidR="00511A20" w:rsidRDefault="00511A20" w:rsidP="00800BD4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Versão Inicial</w:t>
            </w:r>
          </w:p>
        </w:tc>
        <w:tc>
          <w:tcPr>
            <w:tcW w:w="2126" w:type="dxa"/>
            <w:vAlign w:val="center"/>
          </w:tcPr>
          <w:p w14:paraId="6E237016" w14:textId="77777777" w:rsidR="00511A20" w:rsidRDefault="00511A20" w:rsidP="00800BD4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Jorge M Junior</w:t>
            </w:r>
          </w:p>
        </w:tc>
        <w:tc>
          <w:tcPr>
            <w:tcW w:w="1913" w:type="dxa"/>
          </w:tcPr>
          <w:p w14:paraId="608FF8D2" w14:textId="77777777" w:rsidR="00511A20" w:rsidRDefault="00511A20" w:rsidP="00800BD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</w:p>
        </w:tc>
      </w:tr>
      <w:tr w:rsidR="00511A20" w14:paraId="13FB666E" w14:textId="77777777" w:rsidTr="00800BD4">
        <w:trPr>
          <w:jc w:val="center"/>
        </w:trPr>
        <w:tc>
          <w:tcPr>
            <w:tcW w:w="993" w:type="dxa"/>
            <w:vAlign w:val="center"/>
          </w:tcPr>
          <w:p w14:paraId="35059CCB" w14:textId="77777777" w:rsidR="00511A20" w:rsidRDefault="00511A20" w:rsidP="00800BD4">
            <w:pPr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335CF33C" w14:textId="77777777" w:rsidR="00511A20" w:rsidRDefault="00511A20" w:rsidP="00800BD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cs="Arial"/>
                <w:bCs/>
                <w:sz w:val="18"/>
                <w:szCs w:val="24"/>
                <w:lang w:eastAsia="pt-BR"/>
              </w:rPr>
            </w:pPr>
          </w:p>
        </w:tc>
        <w:tc>
          <w:tcPr>
            <w:tcW w:w="3967" w:type="dxa"/>
            <w:vAlign w:val="center"/>
          </w:tcPr>
          <w:p w14:paraId="0FEC1652" w14:textId="77777777" w:rsidR="00511A20" w:rsidRDefault="00511A20" w:rsidP="00800BD4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bCs/>
                <w:sz w:val="18"/>
              </w:rPr>
            </w:pPr>
          </w:p>
        </w:tc>
        <w:tc>
          <w:tcPr>
            <w:tcW w:w="2126" w:type="dxa"/>
            <w:vAlign w:val="center"/>
          </w:tcPr>
          <w:p w14:paraId="6F21133D" w14:textId="77777777" w:rsidR="00511A20" w:rsidRDefault="00511A20" w:rsidP="00800BD4">
            <w:pPr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913" w:type="dxa"/>
          </w:tcPr>
          <w:p w14:paraId="62EC07FD" w14:textId="77777777" w:rsidR="00511A20" w:rsidRDefault="00511A20" w:rsidP="00800BD4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467A07A6" w14:textId="4555A059" w:rsidR="00890C22" w:rsidRDefault="00890C22">
      <w:pPr>
        <w:rPr>
          <w:lang w:eastAsia="pt-BR"/>
        </w:rPr>
      </w:pPr>
    </w:p>
    <w:p w14:paraId="0A0EC56E" w14:textId="77777777" w:rsidR="00511A20" w:rsidRDefault="00511A2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3A4BC35D" w14:textId="2F73D713" w:rsidR="00BB4AC4" w:rsidRDefault="002504BA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Índice</w:t>
      </w:r>
    </w:p>
    <w:p w14:paraId="079295B0" w14:textId="77777777" w:rsidR="00BB4AC4" w:rsidRDefault="00BB4AC4">
      <w:pPr>
        <w:rPr>
          <w:rFonts w:ascii="Arial" w:hAnsi="Arial" w:cs="Arial"/>
        </w:rPr>
      </w:pPr>
    </w:p>
    <w:p w14:paraId="1C98690B" w14:textId="77777777" w:rsidR="00B61B6A" w:rsidRDefault="007E3A52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"1-2" \h \z </w:instrText>
      </w:r>
      <w:r>
        <w:rPr>
          <w:rFonts w:ascii="Arial" w:hAnsi="Arial" w:cs="Arial"/>
        </w:rPr>
        <w:fldChar w:fldCharType="separate"/>
      </w:r>
      <w:hyperlink w:anchor="_Toc408903645" w:history="1">
        <w:r w:rsidR="00B61B6A" w:rsidRPr="00845687">
          <w:rPr>
            <w:rStyle w:val="Hyperlink"/>
            <w:noProof/>
          </w:rPr>
          <w:t>1.</w:t>
        </w:r>
        <w:r w:rsidR="00B61B6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61B6A" w:rsidRPr="00845687">
          <w:rPr>
            <w:rStyle w:val="Hyperlink"/>
            <w:noProof/>
          </w:rPr>
          <w:t>Análise de Impactos Inicial</w:t>
        </w:r>
        <w:r w:rsidR="00B61B6A">
          <w:rPr>
            <w:noProof/>
            <w:webHidden/>
          </w:rPr>
          <w:tab/>
        </w:r>
        <w:r w:rsidR="00B61B6A">
          <w:rPr>
            <w:noProof/>
            <w:webHidden/>
          </w:rPr>
          <w:fldChar w:fldCharType="begin"/>
        </w:r>
        <w:r w:rsidR="00B61B6A">
          <w:rPr>
            <w:noProof/>
            <w:webHidden/>
          </w:rPr>
          <w:instrText xml:space="preserve"> PAGEREF _Toc408903645 \h </w:instrText>
        </w:r>
        <w:r w:rsidR="00B61B6A">
          <w:rPr>
            <w:noProof/>
            <w:webHidden/>
          </w:rPr>
        </w:r>
        <w:r w:rsidR="00B61B6A">
          <w:rPr>
            <w:noProof/>
            <w:webHidden/>
          </w:rPr>
          <w:fldChar w:fldCharType="separate"/>
        </w:r>
        <w:r w:rsidR="00B61B6A">
          <w:rPr>
            <w:noProof/>
            <w:webHidden/>
          </w:rPr>
          <w:t>5</w:t>
        </w:r>
        <w:r w:rsidR="00B61B6A">
          <w:rPr>
            <w:noProof/>
            <w:webHidden/>
          </w:rPr>
          <w:fldChar w:fldCharType="end"/>
        </w:r>
      </w:hyperlink>
    </w:p>
    <w:p w14:paraId="1E0292C8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46" w:history="1">
        <w:r w:rsidRPr="0084568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Visão Geral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C5B694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47" w:history="1">
        <w:r w:rsidRPr="00845687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Descrição da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2FA4740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48" w:history="1">
        <w:r w:rsidRPr="00845687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Identificação da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68C22EA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49" w:history="1">
        <w:r w:rsidRPr="00845687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Referências: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243B7C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50" w:history="1">
        <w:r w:rsidRPr="0084568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Detalhamento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0ABAAB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1" w:history="1">
        <w:r w:rsidRPr="00845687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Descrição do Processo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CA81BEC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2" w:history="1">
        <w:r w:rsidRPr="00845687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Descrição do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43F27F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3" w:history="1">
        <w:r w:rsidRPr="00845687">
          <w:rPr>
            <w:rStyle w:val="Hyperlink"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Requisitos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1BAA9BC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4" w:history="1">
        <w:r w:rsidRPr="00845687">
          <w:rPr>
            <w:rStyle w:val="Hyperlink"/>
          </w:rPr>
          <w:t>3.4.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Features - Características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0E6299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5" w:history="1">
        <w:r w:rsidRPr="00845687">
          <w:rPr>
            <w:rStyle w:val="Hyperlink"/>
          </w:rPr>
          <w:t>3.5.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Usuários Envolvidos - Stakeholders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E93E22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6" w:history="1">
        <w:r w:rsidRPr="00845687">
          <w:rPr>
            <w:rStyle w:val="Hyperlink"/>
          </w:rPr>
          <w:t>3.6.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Sistemas Impactados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2015AD2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7" w:history="1">
        <w:r w:rsidRPr="00845687">
          <w:rPr>
            <w:rStyle w:val="Hyperlink"/>
          </w:rPr>
          <w:t>3.7.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Planilha de 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905FFAC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8" w:history="1">
        <w:r w:rsidRPr="00845687">
          <w:rPr>
            <w:rStyle w:val="Hyperlink"/>
          </w:rPr>
          <w:t>3.8.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Premissas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2E2F52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59" w:history="1">
        <w:r w:rsidRPr="00845687">
          <w:rPr>
            <w:rStyle w:val="Hyperlink"/>
          </w:rPr>
          <w:t>3.9.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Restrições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4DA1B5C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0" w:history="1">
        <w:r w:rsidRPr="0084568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Considerações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583F3C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1" w:history="1">
        <w:r w:rsidRPr="0084568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Estimativas de Prazo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7EBE15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2" w:history="1">
        <w:r w:rsidRPr="0084568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Garantia de Manutenção Corretiva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4F0AF0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3" w:history="1">
        <w:r w:rsidRPr="0084568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Elaboração do Modelo de Dados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6374D3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64" w:history="1">
        <w:r w:rsidRPr="00845687">
          <w:rPr>
            <w:rStyle w:val="Hyperlink"/>
          </w:rPr>
          <w:t>7.1.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Modelo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C85A21D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5" w:history="1">
        <w:r w:rsidRPr="00845687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Elaboração do Modelo de Dados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A8F5C0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66" w:history="1">
        <w:r w:rsidRPr="00845687">
          <w:rPr>
            <w:rStyle w:val="Hyperlink"/>
          </w:rPr>
          <w:t>8.1.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Modelo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5E8779A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67" w:history="1">
        <w:r w:rsidRPr="00845687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Descrição Funcional das Mudanças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413944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68" w:history="1">
        <w:r w:rsidRPr="00845687">
          <w:rPr>
            <w:rStyle w:val="Hyperlink"/>
          </w:rPr>
          <w:t>9.1.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Lista e Descrição de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B3EDC50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69" w:history="1">
        <w:r w:rsidRPr="00845687">
          <w:rPr>
            <w:rStyle w:val="Hyperlink"/>
          </w:rPr>
          <w:t>9.2.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Lista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596D795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70" w:history="1">
        <w:r w:rsidRPr="00845687">
          <w:rPr>
            <w:rStyle w:val="Hyperlink"/>
          </w:rPr>
          <w:t>9.3.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Descrição dos Casos de uso, Regras de Negócio e Requisitos Especiais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6D945E5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1" w:history="1">
        <w:r w:rsidRPr="00845687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Descrição da situação esperada após entrada em produção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5B4912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2" w:history="1">
        <w:r w:rsidRPr="00845687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Descrição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0EFA14" w14:textId="77777777" w:rsidR="00B61B6A" w:rsidRDefault="00B61B6A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08903673" w:history="1">
        <w:r w:rsidRPr="00845687">
          <w:rPr>
            <w:rStyle w:val="Hyperlink"/>
          </w:rPr>
          <w:t>11.1.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5687">
          <w:rPr>
            <w:rStyle w:val="Hyperlink"/>
          </w:rPr>
          <w:t>Inventário de Objetos.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_Toc408903673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69C9022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4" w:history="1">
        <w:r w:rsidRPr="00845687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Localização no Controlador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522B0A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5" w:history="1">
        <w:r w:rsidRPr="00845687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Periodicidade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49F6E5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6" w:history="1">
        <w:r w:rsidRPr="00845687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Requisitos Suplementares da Demanda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91AE57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7" w:history="1">
        <w:r w:rsidRPr="00845687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DA4940" w14:textId="77777777" w:rsidR="00B61B6A" w:rsidRDefault="00B61B6A">
      <w:pPr>
        <w:pStyle w:val="Sumrio1"/>
        <w:tabs>
          <w:tab w:val="left" w:pos="66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08903678" w:history="1">
        <w:r w:rsidRPr="00845687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5687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_Toc408903678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A51C5C" w14:textId="77777777" w:rsidR="00BB4AC4" w:rsidRDefault="007E3A52">
      <w:pPr>
        <w:rPr>
          <w:rFonts w:ascii="Arial" w:hAnsi="Arial" w:cs="Arial"/>
        </w:rPr>
      </w:pPr>
      <w:r>
        <w:rPr>
          <w:rFonts w:ascii="Arial" w:hAnsi="Arial" w:cs="Arial"/>
          <w:sz w:val="24"/>
          <w:lang w:eastAsia="pt-BR"/>
        </w:rPr>
        <w:fldChar w:fldCharType="end"/>
      </w:r>
    </w:p>
    <w:p w14:paraId="533DBE07" w14:textId="77777777" w:rsidR="00BB4AC4" w:rsidRDefault="00BB4AC4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p w14:paraId="02AFECC3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  <w:bookmarkStart w:id="7" w:name="_Toc67295702"/>
    </w:p>
    <w:p w14:paraId="321A9CA1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41F79146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518D1188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2BE665D9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40DE0EB2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21E6ACD7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29817658" w14:textId="77777777" w:rsidR="00BB4AC4" w:rsidRDefault="00BB4AC4">
      <w:pPr>
        <w:ind w:left="360"/>
        <w:rPr>
          <w:rFonts w:ascii="Arial" w:hAnsi="Arial" w:cs="Arial"/>
          <w:i/>
          <w:color w:val="3366FF"/>
        </w:rPr>
      </w:pPr>
    </w:p>
    <w:p w14:paraId="66A5D752" w14:textId="6CF9DFEC" w:rsidR="00890C22" w:rsidRDefault="00890C22">
      <w:pPr>
        <w:rPr>
          <w:rFonts w:ascii="Arial" w:hAnsi="Arial" w:cs="Arial"/>
          <w:i/>
          <w:color w:val="3366FF"/>
        </w:rPr>
      </w:pPr>
      <w:r>
        <w:rPr>
          <w:rFonts w:ascii="Arial" w:hAnsi="Arial" w:cs="Arial"/>
          <w:i/>
          <w:color w:val="3366FF"/>
        </w:rPr>
        <w:br w:type="page"/>
      </w:r>
    </w:p>
    <w:bookmarkEnd w:id="7"/>
    <w:p w14:paraId="22FC005F" w14:textId="77777777" w:rsidR="006B4F67" w:rsidRDefault="006B4F67" w:rsidP="006B4F67">
      <w:pPr>
        <w:ind w:left="360"/>
        <w:rPr>
          <w:rFonts w:ascii="Arial" w:hAnsi="Arial" w:cs="Arial"/>
          <w:i/>
          <w:color w:val="3366FF"/>
        </w:rPr>
      </w:pPr>
    </w:p>
    <w:p w14:paraId="38A6F096" w14:textId="77777777" w:rsidR="008C653C" w:rsidRPr="008C653C" w:rsidRDefault="008C653C" w:rsidP="00F01208">
      <w:pPr>
        <w:pStyle w:val="Ttulo1"/>
        <w:numPr>
          <w:ilvl w:val="0"/>
          <w:numId w:val="5"/>
        </w:numPr>
        <w:rPr>
          <w:sz w:val="28"/>
          <w:szCs w:val="28"/>
        </w:rPr>
      </w:pPr>
      <w:bookmarkStart w:id="8" w:name="_Toc173318126"/>
      <w:bookmarkStart w:id="9" w:name="_Toc408903645"/>
      <w:r w:rsidRPr="008C653C">
        <w:rPr>
          <w:sz w:val="28"/>
          <w:szCs w:val="28"/>
        </w:rPr>
        <w:t>Análise de Impactos Inicial</w:t>
      </w:r>
      <w:bookmarkEnd w:id="8"/>
      <w:bookmarkEnd w:id="9"/>
    </w:p>
    <w:p w14:paraId="77688D8B" w14:textId="77777777" w:rsidR="008C653C" w:rsidRPr="008C653C" w:rsidRDefault="008C653C" w:rsidP="008C653C">
      <w:pPr>
        <w:pStyle w:val="Ttulo1"/>
        <w:numPr>
          <w:ilvl w:val="0"/>
          <w:numId w:val="0"/>
        </w:numPr>
        <w:rPr>
          <w:sz w:val="28"/>
        </w:rPr>
      </w:pPr>
    </w:p>
    <w:p w14:paraId="010B12A6" w14:textId="77777777" w:rsidR="008C653C" w:rsidRDefault="008C653C" w:rsidP="008C653C">
      <w:pPr>
        <w:rPr>
          <w:rFonts w:ascii="Arial" w:hAnsi="Arial" w:cs="Arial"/>
          <w:szCs w:val="20"/>
        </w:rPr>
      </w:pPr>
      <w:r w:rsidRPr="008C653C">
        <w:rPr>
          <w:rFonts w:ascii="Arial" w:hAnsi="Arial" w:cs="Arial"/>
          <w:szCs w:val="20"/>
        </w:rPr>
        <w:object w:dxaOrig="1440" w:dyaOrig="1440" w14:anchorId="26368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1.15pt;height:21.5pt" o:ole="">
            <v:imagedata r:id="rId11" o:title=""/>
          </v:shape>
          <w:control r:id="rId12" w:name="CheckBox1" w:shapeid="_x0000_i1031"/>
        </w:object>
      </w:r>
    </w:p>
    <w:p w14:paraId="20D7153E" w14:textId="77777777" w:rsidR="00B72917" w:rsidRPr="00D643F6" w:rsidRDefault="00B72917" w:rsidP="008C653C">
      <w:pPr>
        <w:rPr>
          <w:rFonts w:ascii="Arial" w:hAnsi="Arial" w:cs="Arial"/>
        </w:rPr>
      </w:pPr>
      <w:r>
        <w:rPr>
          <w:rFonts w:ascii="Arial" w:hAnsi="Arial" w:cs="Arial"/>
          <w:szCs w:val="20"/>
        </w:rPr>
        <w:tab/>
        <w:t>N/A.</w:t>
      </w:r>
    </w:p>
    <w:p w14:paraId="7656A212" w14:textId="77777777" w:rsidR="008C653C" w:rsidRDefault="008C653C" w:rsidP="00D643F6">
      <w:pPr>
        <w:rPr>
          <w:rFonts w:ascii="Arial" w:hAnsi="Arial" w:cs="Arial"/>
          <w:szCs w:val="20"/>
        </w:rPr>
      </w:pPr>
      <w:r w:rsidRPr="008C653C">
        <w:rPr>
          <w:rFonts w:ascii="Arial" w:hAnsi="Arial" w:cs="Arial"/>
          <w:szCs w:val="20"/>
        </w:rPr>
        <w:object w:dxaOrig="1440" w:dyaOrig="1440" w14:anchorId="1561B9BA">
          <v:shape id="_x0000_i1033" type="#_x0000_t75" style="width:493.25pt;height:21.5pt" o:ole="">
            <v:imagedata r:id="rId13" o:title=""/>
          </v:shape>
          <w:control r:id="rId14" w:name="CheckBox2" w:shapeid="_x0000_i1033"/>
        </w:object>
      </w:r>
    </w:p>
    <w:p w14:paraId="74947ADE" w14:textId="77777777" w:rsidR="00B72917" w:rsidRPr="00D643F6" w:rsidRDefault="00B72917" w:rsidP="00D643F6">
      <w:pPr>
        <w:rPr>
          <w:rFonts w:ascii="Arial" w:hAnsi="Arial" w:cs="Arial"/>
        </w:rPr>
      </w:pPr>
      <w:r>
        <w:rPr>
          <w:rFonts w:ascii="Arial" w:hAnsi="Arial" w:cs="Arial"/>
          <w:szCs w:val="20"/>
        </w:rPr>
        <w:tab/>
        <w:t>N/A.</w:t>
      </w:r>
    </w:p>
    <w:p w14:paraId="7F3A95A6" w14:textId="77777777" w:rsidR="008C653C" w:rsidRDefault="008C653C" w:rsidP="006B4F67">
      <w:pPr>
        <w:ind w:left="360"/>
        <w:rPr>
          <w:rFonts w:ascii="Arial" w:hAnsi="Arial" w:cs="Arial"/>
          <w:i/>
          <w:color w:val="3366FF"/>
        </w:rPr>
      </w:pPr>
    </w:p>
    <w:p w14:paraId="058BFD04" w14:textId="77777777" w:rsidR="008C653C" w:rsidRPr="006B4F67" w:rsidRDefault="008C653C" w:rsidP="006B4F67">
      <w:pPr>
        <w:ind w:left="360"/>
        <w:rPr>
          <w:rFonts w:ascii="Arial" w:hAnsi="Arial" w:cs="Arial"/>
          <w:i/>
          <w:color w:val="3366FF"/>
        </w:rPr>
      </w:pPr>
    </w:p>
    <w:p w14:paraId="667631BB" w14:textId="77777777" w:rsidR="006B4F67" w:rsidRPr="0081043C" w:rsidRDefault="006B4F67" w:rsidP="00F01208">
      <w:pPr>
        <w:pStyle w:val="Ttulo1"/>
        <w:numPr>
          <w:ilvl w:val="0"/>
          <w:numId w:val="5"/>
        </w:numPr>
        <w:rPr>
          <w:sz w:val="28"/>
          <w:szCs w:val="28"/>
        </w:rPr>
      </w:pPr>
      <w:bookmarkStart w:id="10" w:name="_Toc145931610"/>
      <w:bookmarkStart w:id="11" w:name="_Toc146340960"/>
      <w:bookmarkStart w:id="12" w:name="_Toc408903646"/>
      <w:r w:rsidRPr="0081043C">
        <w:rPr>
          <w:sz w:val="28"/>
          <w:szCs w:val="28"/>
        </w:rPr>
        <w:t>Visão Geral</w:t>
      </w:r>
      <w:bookmarkEnd w:id="10"/>
      <w:r w:rsidRPr="0081043C">
        <w:rPr>
          <w:sz w:val="28"/>
          <w:szCs w:val="28"/>
        </w:rPr>
        <w:t xml:space="preserve"> da Solução</w:t>
      </w:r>
      <w:bookmarkEnd w:id="11"/>
      <w:bookmarkEnd w:id="12"/>
    </w:p>
    <w:p w14:paraId="5F5EC460" w14:textId="77777777" w:rsidR="006B4F67" w:rsidRDefault="006B4F67" w:rsidP="006B4F67"/>
    <w:p w14:paraId="51A070DD" w14:textId="77777777" w:rsidR="00BB4AC4" w:rsidRPr="00F47D25" w:rsidRDefault="00BB4AC4" w:rsidP="00B75BE3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3" w:name="_Toc408903647"/>
      <w:r w:rsidRPr="00F47D25">
        <w:rPr>
          <w:rFonts w:ascii="Arial" w:hAnsi="Arial" w:cs="Arial"/>
          <w:b/>
          <w:u w:val="none"/>
        </w:rPr>
        <w:t>Descrição</w:t>
      </w:r>
      <w:r w:rsidR="006B4F67" w:rsidRPr="00F47D25">
        <w:rPr>
          <w:rFonts w:ascii="Arial" w:hAnsi="Arial" w:cs="Arial"/>
          <w:b/>
          <w:u w:val="none"/>
        </w:rPr>
        <w:t xml:space="preserve"> da Demanda</w:t>
      </w:r>
      <w:bookmarkEnd w:id="13"/>
    </w:p>
    <w:p w14:paraId="1316ADE6" w14:textId="77777777" w:rsidR="00BB4AC4" w:rsidRDefault="00BB4AC4">
      <w:pPr>
        <w:ind w:left="1069"/>
        <w:jc w:val="both"/>
        <w:rPr>
          <w:rFonts w:ascii="Arial" w:hAnsi="Arial" w:cs="Arial"/>
        </w:rPr>
      </w:pPr>
    </w:p>
    <w:p w14:paraId="6819FB56" w14:textId="77777777" w:rsidR="00BB4AC4" w:rsidRDefault="00BB4AC4">
      <w:pPr>
        <w:pStyle w:val="Recuodecorpodetexto"/>
        <w:rPr>
          <w:vanish/>
          <w:color w:val="3366FF"/>
        </w:rPr>
      </w:pPr>
      <w:r>
        <w:rPr>
          <w:vanish/>
          <w:color w:val="3366FF"/>
        </w:rPr>
        <w:t>&lt; descrição do objetivo da demanda.&gt;</w:t>
      </w:r>
    </w:p>
    <w:p w14:paraId="47CC0794" w14:textId="77777777" w:rsidR="002E4372" w:rsidRPr="003960CD" w:rsidRDefault="002E4372" w:rsidP="002E4372">
      <w:pPr>
        <w:pStyle w:val="Recuodecorpodetexto"/>
      </w:pPr>
      <w:r w:rsidRPr="003960CD">
        <w:rPr>
          <w:rStyle w:val="Refdecomentrio"/>
          <w:vanish/>
          <w:sz w:val="24"/>
          <w:szCs w:val="24"/>
        </w:rPr>
        <w:commentReference w:id="14"/>
      </w:r>
      <w:r w:rsidRPr="003960CD">
        <w:rPr>
          <w:rStyle w:val="Refdecomentrio"/>
          <w:vanish/>
          <w:sz w:val="24"/>
          <w:szCs w:val="24"/>
        </w:rPr>
        <w:commentReference w:id="15"/>
      </w:r>
    </w:p>
    <w:p w14:paraId="794BA3D6" w14:textId="12C8C5C2" w:rsidR="002E4372" w:rsidRPr="00ED08D4" w:rsidRDefault="002E4372" w:rsidP="003B4B4F">
      <w:pPr>
        <w:pStyle w:val="Recuodecorpodetexto"/>
        <w:rPr>
          <w:sz w:val="22"/>
          <w:szCs w:val="22"/>
        </w:rPr>
      </w:pPr>
      <w:r w:rsidRPr="003960CD">
        <w:rPr>
          <w:rStyle w:val="Refdecomentrio"/>
          <w:vanish/>
          <w:sz w:val="24"/>
          <w:szCs w:val="24"/>
        </w:rPr>
        <w:commentReference w:id="16"/>
      </w:r>
      <w:r w:rsidR="003B4B4F" w:rsidRPr="00ED08D4">
        <w:rPr>
          <w:sz w:val="22"/>
          <w:szCs w:val="22"/>
        </w:rPr>
        <w:t xml:space="preserve">Esta </w:t>
      </w:r>
      <w:r w:rsidR="0047011C">
        <w:rPr>
          <w:sz w:val="22"/>
          <w:szCs w:val="22"/>
        </w:rPr>
        <w:t xml:space="preserve">demanda </w:t>
      </w:r>
      <w:r w:rsidR="003B4B4F" w:rsidRPr="00ED08D4">
        <w:rPr>
          <w:sz w:val="22"/>
          <w:szCs w:val="22"/>
        </w:rPr>
        <w:t xml:space="preserve">tem como objetivo </w:t>
      </w:r>
      <w:r w:rsidR="008600B2">
        <w:rPr>
          <w:sz w:val="22"/>
          <w:szCs w:val="22"/>
        </w:rPr>
        <w:t xml:space="preserve">a criação do relatório </w:t>
      </w:r>
      <w:r w:rsidR="006D367D" w:rsidRPr="006D367D">
        <w:rPr>
          <w:sz w:val="22"/>
          <w:szCs w:val="22"/>
        </w:rPr>
        <w:t>Automatiz</w:t>
      </w:r>
      <w:r w:rsidR="008600B2">
        <w:rPr>
          <w:sz w:val="22"/>
          <w:szCs w:val="22"/>
        </w:rPr>
        <w:t xml:space="preserve">ado de </w:t>
      </w:r>
      <w:r w:rsidR="006D367D" w:rsidRPr="006D367D">
        <w:rPr>
          <w:sz w:val="22"/>
          <w:szCs w:val="22"/>
        </w:rPr>
        <w:t xml:space="preserve">fechamento </w:t>
      </w:r>
      <w:r w:rsidR="008530A3" w:rsidRPr="006D367D">
        <w:rPr>
          <w:sz w:val="22"/>
          <w:szCs w:val="22"/>
        </w:rPr>
        <w:t>Semanal</w:t>
      </w:r>
      <w:r w:rsidR="008530A3">
        <w:rPr>
          <w:sz w:val="22"/>
          <w:szCs w:val="22"/>
        </w:rPr>
        <w:t xml:space="preserve"> </w:t>
      </w:r>
      <w:r w:rsidR="00613F1D">
        <w:rPr>
          <w:iCs/>
          <w:sz w:val="22"/>
          <w:szCs w:val="22"/>
        </w:rPr>
        <w:t xml:space="preserve">/ Mensal </w:t>
      </w:r>
      <w:r w:rsidR="008530A3">
        <w:rPr>
          <w:iCs/>
          <w:sz w:val="22"/>
          <w:szCs w:val="22"/>
        </w:rPr>
        <w:t>possibilitando o conhecimento por parte do usuário destas informações extraidas</w:t>
      </w:r>
      <w:r w:rsidR="004C3CEB" w:rsidRPr="00ED08D4">
        <w:rPr>
          <w:sz w:val="22"/>
          <w:szCs w:val="22"/>
        </w:rPr>
        <w:t>.</w:t>
      </w:r>
      <w:r w:rsidRPr="00ED08D4">
        <w:rPr>
          <w:sz w:val="22"/>
          <w:szCs w:val="22"/>
        </w:rPr>
        <w:t xml:space="preserve"> </w:t>
      </w:r>
      <w:r w:rsidRPr="00ED08D4">
        <w:rPr>
          <w:rStyle w:val="Refdecomentrio"/>
          <w:vanish/>
          <w:sz w:val="22"/>
          <w:szCs w:val="22"/>
        </w:rPr>
        <w:commentReference w:id="17"/>
      </w:r>
      <w:r w:rsidRPr="00ED08D4">
        <w:rPr>
          <w:rStyle w:val="Refdecomentrio"/>
          <w:vanish/>
          <w:sz w:val="22"/>
          <w:szCs w:val="22"/>
        </w:rPr>
        <w:commentReference w:id="18"/>
      </w:r>
    </w:p>
    <w:p w14:paraId="65D9383C" w14:textId="77777777" w:rsidR="00BB4AC4" w:rsidRDefault="00BB4AC4">
      <w:pPr>
        <w:pStyle w:val="Recuodecorpodetexto"/>
        <w:rPr>
          <w:vanish/>
          <w:color w:val="3366FF"/>
        </w:rPr>
      </w:pPr>
    </w:p>
    <w:p w14:paraId="594F3A6D" w14:textId="77777777" w:rsidR="00BB4AC4" w:rsidRDefault="00BB4AC4">
      <w:pPr>
        <w:rPr>
          <w:rFonts w:ascii="Arial" w:hAnsi="Arial" w:cs="Arial"/>
        </w:rPr>
      </w:pPr>
    </w:p>
    <w:p w14:paraId="4F813F43" w14:textId="77777777" w:rsidR="006B4F67" w:rsidRPr="00203FFB" w:rsidRDefault="006B4F67" w:rsidP="00860346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9" w:name="_Toc76453717"/>
      <w:bookmarkStart w:id="20" w:name="_Toc76456127"/>
      <w:bookmarkStart w:id="21" w:name="_Toc91014299"/>
      <w:bookmarkStart w:id="22" w:name="_Toc113943380"/>
      <w:bookmarkStart w:id="23" w:name="_Toc117915886"/>
      <w:bookmarkStart w:id="24" w:name="_Toc145931612"/>
      <w:bookmarkStart w:id="25" w:name="_Toc146340962"/>
      <w:bookmarkStart w:id="26" w:name="_Toc67295705"/>
      <w:bookmarkStart w:id="27" w:name="_Toc408903648"/>
      <w:r w:rsidRPr="00203FFB">
        <w:rPr>
          <w:rFonts w:ascii="Arial" w:hAnsi="Arial" w:cs="Arial"/>
          <w:b/>
          <w:u w:val="none"/>
        </w:rPr>
        <w:t>Identificação da Demanda</w:t>
      </w:r>
      <w:bookmarkEnd w:id="19"/>
      <w:bookmarkEnd w:id="20"/>
      <w:bookmarkEnd w:id="21"/>
      <w:bookmarkEnd w:id="22"/>
      <w:bookmarkEnd w:id="23"/>
      <w:bookmarkEnd w:id="24"/>
      <w:bookmarkEnd w:id="25"/>
      <w:bookmarkEnd w:id="27"/>
    </w:p>
    <w:p w14:paraId="2C64DB1C" w14:textId="77777777" w:rsidR="006B4F67" w:rsidRPr="00203FFB" w:rsidRDefault="006B4F67" w:rsidP="006B4F67">
      <w:pPr>
        <w:rPr>
          <w:rFonts w:ascii="Arial" w:hAnsi="Arial" w:cs="Arial"/>
        </w:rPr>
      </w:pPr>
    </w:p>
    <w:p w14:paraId="34369EFC" w14:textId="77777777" w:rsidR="006B4F67" w:rsidRPr="00203FFB" w:rsidRDefault="006B4F67" w:rsidP="006B4F67">
      <w:pPr>
        <w:pStyle w:val="Recuodecorpodetexto"/>
      </w:pPr>
    </w:p>
    <w:tbl>
      <w:tblPr>
        <w:tblW w:w="9781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6B4F67" w:rsidRPr="00203FFB" w14:paraId="1A9E3568" w14:textId="77777777">
        <w:trPr>
          <w:cantSplit/>
        </w:trPr>
        <w:tc>
          <w:tcPr>
            <w:tcW w:w="9781" w:type="dxa"/>
          </w:tcPr>
          <w:p w14:paraId="2E7DECE9" w14:textId="77777777" w:rsidR="006B4F67" w:rsidRPr="00203FFB" w:rsidRDefault="006B4F67" w:rsidP="00AC1A46">
            <w:pPr>
              <w:pStyle w:val="Recuodecorpodetexto"/>
              <w:ind w:left="0"/>
              <w:rPr>
                <w:sz w:val="22"/>
              </w:rPr>
            </w:pPr>
            <w:r w:rsidRPr="00203FFB">
              <w:rPr>
                <w:sz w:val="22"/>
              </w:rPr>
              <w:t>Equipe:</w:t>
            </w:r>
          </w:p>
          <w:p w14:paraId="2FF66570" w14:textId="77777777" w:rsidR="006B4F67" w:rsidRPr="00203FFB" w:rsidRDefault="005870D5" w:rsidP="00BC1E06">
            <w:pPr>
              <w:pStyle w:val="Recuodecorpodetexto"/>
              <w:rPr>
                <w:sz w:val="22"/>
              </w:rPr>
            </w:pPr>
            <w:r w:rsidRPr="00203FFB">
              <w:rPr>
                <w:sz w:val="22"/>
              </w:rPr>
              <w:t>F</w:t>
            </w:r>
            <w:r w:rsidR="002A46DD" w:rsidRPr="00203FFB">
              <w:rPr>
                <w:sz w:val="22"/>
              </w:rPr>
              <w:t xml:space="preserve">ábrica </w:t>
            </w:r>
            <w:r w:rsidR="00BC1E06">
              <w:rPr>
                <w:sz w:val="22"/>
              </w:rPr>
              <w:t>CIDIZ</w:t>
            </w:r>
            <w:r w:rsidR="002A46DD" w:rsidRPr="00203FFB">
              <w:rPr>
                <w:sz w:val="22"/>
              </w:rPr>
              <w:t xml:space="preserve"> - </w:t>
            </w:r>
            <w:r w:rsidR="00BC1E06">
              <w:rPr>
                <w:sz w:val="22"/>
              </w:rPr>
              <w:t>TI</w:t>
            </w:r>
          </w:p>
        </w:tc>
      </w:tr>
      <w:tr w:rsidR="006B4F67" w14:paraId="0AF563BA" w14:textId="77777777">
        <w:trPr>
          <w:cantSplit/>
        </w:trPr>
        <w:tc>
          <w:tcPr>
            <w:tcW w:w="9781" w:type="dxa"/>
          </w:tcPr>
          <w:p w14:paraId="4273A7B4" w14:textId="77777777" w:rsidR="006B4F67" w:rsidRDefault="006B4F67" w:rsidP="006D367D">
            <w:pPr>
              <w:pStyle w:val="Recuodecorpodetexto"/>
              <w:ind w:left="0"/>
              <w:rPr>
                <w:sz w:val="22"/>
              </w:rPr>
            </w:pPr>
            <w:r>
              <w:rPr>
                <w:sz w:val="22"/>
              </w:rPr>
              <w:t>Função de negócio associada:</w:t>
            </w:r>
          </w:p>
          <w:p w14:paraId="69F584D2" w14:textId="1D49E8E4" w:rsidR="006B4F67" w:rsidRDefault="008600B2" w:rsidP="006D367D">
            <w:pPr>
              <w:pStyle w:val="Recuodecorpodetexto"/>
              <w:rPr>
                <w:sz w:val="22"/>
              </w:rPr>
            </w:pPr>
            <w:r>
              <w:rPr>
                <w:sz w:val="22"/>
              </w:rPr>
              <w:t xml:space="preserve">Relatórios </w:t>
            </w:r>
            <w:r w:rsidR="008530A3">
              <w:rPr>
                <w:sz w:val="22"/>
              </w:rPr>
              <w:t xml:space="preserve">Gerenciais </w:t>
            </w:r>
            <w:r>
              <w:rPr>
                <w:sz w:val="22"/>
              </w:rPr>
              <w:t xml:space="preserve">- </w:t>
            </w:r>
            <w:r w:rsidR="006D367D" w:rsidRPr="006D367D">
              <w:rPr>
                <w:sz w:val="22"/>
              </w:rPr>
              <w:t>Automatizar fechamento semanal</w:t>
            </w:r>
            <w:r w:rsidR="00613F1D">
              <w:rPr>
                <w:sz w:val="22"/>
              </w:rPr>
              <w:t xml:space="preserve"> </w:t>
            </w:r>
            <w:r w:rsidR="00613F1D">
              <w:rPr>
                <w:iCs/>
                <w:sz w:val="22"/>
                <w:szCs w:val="22"/>
              </w:rPr>
              <w:t xml:space="preserve">/ Mensal </w:t>
            </w:r>
            <w:r w:rsidR="00613F1D" w:rsidRPr="00840D82">
              <w:rPr>
                <w:iCs/>
                <w:sz w:val="22"/>
                <w:szCs w:val="22"/>
              </w:rPr>
              <w:t xml:space="preserve"> </w:t>
            </w:r>
          </w:p>
        </w:tc>
      </w:tr>
    </w:tbl>
    <w:p w14:paraId="02FF9E95" w14:textId="2AABAADA" w:rsidR="006B4F67" w:rsidRDefault="006455FA" w:rsidP="006B4F67">
      <w:pPr>
        <w:tabs>
          <w:tab w:val="left" w:pos="720"/>
        </w:tabs>
        <w:ind w:left="70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23735C99" w14:textId="77777777" w:rsidR="006B4F67" w:rsidRDefault="006B4F67" w:rsidP="006B4F67">
      <w:pPr>
        <w:tabs>
          <w:tab w:val="left" w:pos="720"/>
        </w:tabs>
        <w:ind w:left="708"/>
        <w:jc w:val="center"/>
        <w:rPr>
          <w:rFonts w:ascii="Arial" w:hAnsi="Arial" w:cs="Arial"/>
          <w:sz w:val="22"/>
        </w:rPr>
      </w:pPr>
    </w:p>
    <w:p w14:paraId="1BB42258" w14:textId="77777777" w:rsidR="006B4F67" w:rsidRDefault="006B4F67" w:rsidP="005870D5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28" w:name="_Toc145931613"/>
      <w:bookmarkStart w:id="29" w:name="_Toc146340963"/>
      <w:bookmarkStart w:id="30" w:name="_Toc408903649"/>
      <w:r w:rsidRPr="00B75BE3">
        <w:rPr>
          <w:rFonts w:ascii="Arial" w:hAnsi="Arial" w:cs="Arial"/>
          <w:b/>
          <w:u w:val="none"/>
        </w:rPr>
        <w:t>Referências:</w:t>
      </w:r>
      <w:bookmarkEnd w:id="28"/>
      <w:bookmarkEnd w:id="29"/>
      <w:bookmarkEnd w:id="30"/>
    </w:p>
    <w:p w14:paraId="68963C65" w14:textId="77777777" w:rsidR="005870D5" w:rsidRPr="005870D5" w:rsidRDefault="005870D5" w:rsidP="005870D5">
      <w:pPr>
        <w:rPr>
          <w:lang w:eastAsia="pt-BR"/>
        </w:rPr>
      </w:pPr>
    </w:p>
    <w:tbl>
      <w:tblPr>
        <w:tblW w:w="983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1"/>
        <w:gridCol w:w="2295"/>
        <w:gridCol w:w="3260"/>
      </w:tblGrid>
      <w:tr w:rsidR="006B4F67" w14:paraId="30298F9A" w14:textId="77777777" w:rsidTr="00230B56">
        <w:tc>
          <w:tcPr>
            <w:tcW w:w="4281" w:type="dxa"/>
          </w:tcPr>
          <w:p w14:paraId="6697D1E5" w14:textId="77777777" w:rsidR="006B4F67" w:rsidRDefault="006B4F67" w:rsidP="00AC1A46">
            <w:pPr>
              <w:pStyle w:val="TextosemFormata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Documento</w:t>
            </w:r>
          </w:p>
        </w:tc>
        <w:tc>
          <w:tcPr>
            <w:tcW w:w="2295" w:type="dxa"/>
          </w:tcPr>
          <w:p w14:paraId="695C2AE9" w14:textId="77777777" w:rsidR="006B4F67" w:rsidRDefault="006B4F67" w:rsidP="00AC1A46">
            <w:pPr>
              <w:pStyle w:val="TextosemFormata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Data de Criação (*)</w:t>
            </w:r>
          </w:p>
        </w:tc>
        <w:tc>
          <w:tcPr>
            <w:tcW w:w="3260" w:type="dxa"/>
          </w:tcPr>
          <w:p w14:paraId="0FE71BFE" w14:textId="77777777" w:rsidR="006B4F67" w:rsidRDefault="006B4F67" w:rsidP="00AC1A46">
            <w:pPr>
              <w:pStyle w:val="TextosemFormata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Fonte de Origem</w:t>
            </w:r>
          </w:p>
        </w:tc>
      </w:tr>
      <w:tr w:rsidR="00511A20" w14:paraId="6B4A2DF4" w14:textId="77777777" w:rsidTr="00230B56">
        <w:tc>
          <w:tcPr>
            <w:tcW w:w="4281" w:type="dxa"/>
          </w:tcPr>
          <w:p w14:paraId="1EE7AA0B" w14:textId="30E7A016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UC001 - </w:t>
            </w:r>
            <w:r w:rsidRPr="00230B56">
              <w:rPr>
                <w:rFonts w:ascii="Arial" w:hAnsi="Arial" w:cs="Arial"/>
                <w:sz w:val="22"/>
                <w:szCs w:val="18"/>
              </w:rPr>
              <w:t>Qualificar Distribuidores</w:t>
            </w:r>
            <w:r>
              <w:rPr>
                <w:rFonts w:ascii="Arial" w:hAnsi="Arial" w:cs="Arial"/>
                <w:sz w:val="22"/>
                <w:szCs w:val="18"/>
              </w:rPr>
              <w:t>.doc</w:t>
            </w:r>
          </w:p>
        </w:tc>
        <w:tc>
          <w:tcPr>
            <w:tcW w:w="2295" w:type="dxa"/>
          </w:tcPr>
          <w:p w14:paraId="38733AF1" w14:textId="199A0631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13/01/2015</w:t>
            </w:r>
          </w:p>
        </w:tc>
        <w:tc>
          <w:tcPr>
            <w:tcW w:w="3260" w:type="dxa"/>
          </w:tcPr>
          <w:p w14:paraId="37A90C50" w14:textId="5BBC84AB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25310E6F" w14:textId="77777777" w:rsidTr="00230B56">
        <w:tc>
          <w:tcPr>
            <w:tcW w:w="4281" w:type="dxa"/>
          </w:tcPr>
          <w:p w14:paraId="554B47EF" w14:textId="1DB7265B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UC002</w:t>
            </w:r>
            <w:r>
              <w:rPr>
                <w:rFonts w:ascii="Arial" w:hAnsi="Arial" w:cs="Arial"/>
                <w:sz w:val="22"/>
                <w:szCs w:val="18"/>
              </w:rPr>
              <w:t xml:space="preserve"> -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Pr="00230B56">
              <w:rPr>
                <w:rFonts w:ascii="Arial" w:hAnsi="Arial" w:cs="Arial"/>
                <w:sz w:val="22"/>
                <w:szCs w:val="18"/>
              </w:rPr>
              <w:t>Gerar prévia de bônus de equipe</w:t>
            </w:r>
          </w:p>
        </w:tc>
        <w:tc>
          <w:tcPr>
            <w:tcW w:w="2295" w:type="dxa"/>
          </w:tcPr>
          <w:p w14:paraId="44137909" w14:textId="3D9760F2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A010A3">
              <w:rPr>
                <w:rFonts w:ascii="Arial" w:hAnsi="Arial" w:cs="Arial"/>
                <w:sz w:val="22"/>
                <w:szCs w:val="18"/>
              </w:rPr>
              <w:t>13/01/2015</w:t>
            </w:r>
          </w:p>
        </w:tc>
        <w:tc>
          <w:tcPr>
            <w:tcW w:w="3260" w:type="dxa"/>
          </w:tcPr>
          <w:p w14:paraId="3A17269C" w14:textId="62C3B80F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6EECAA13" w14:textId="77777777" w:rsidTr="00230B56">
        <w:tc>
          <w:tcPr>
            <w:tcW w:w="4281" w:type="dxa"/>
          </w:tcPr>
          <w:p w14:paraId="5D4B6CCC" w14:textId="4738D02D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UC003</w:t>
            </w:r>
            <w:r>
              <w:rPr>
                <w:rFonts w:ascii="Arial" w:hAnsi="Arial" w:cs="Arial"/>
                <w:sz w:val="22"/>
                <w:szCs w:val="18"/>
              </w:rPr>
              <w:t xml:space="preserve"> -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Pr="00230B56">
              <w:rPr>
                <w:rFonts w:ascii="Arial" w:hAnsi="Arial" w:cs="Arial"/>
                <w:sz w:val="22"/>
                <w:szCs w:val="18"/>
              </w:rPr>
              <w:t>Aplicar critérios de Ganhar Como</w:t>
            </w:r>
          </w:p>
        </w:tc>
        <w:tc>
          <w:tcPr>
            <w:tcW w:w="2295" w:type="dxa"/>
          </w:tcPr>
          <w:p w14:paraId="3199AFE4" w14:textId="040C86A9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A010A3">
              <w:rPr>
                <w:rFonts w:ascii="Arial" w:hAnsi="Arial" w:cs="Arial"/>
                <w:sz w:val="22"/>
                <w:szCs w:val="18"/>
              </w:rPr>
              <w:t>13/01/2015</w:t>
            </w:r>
          </w:p>
        </w:tc>
        <w:tc>
          <w:tcPr>
            <w:tcW w:w="3260" w:type="dxa"/>
          </w:tcPr>
          <w:p w14:paraId="6FFD993D" w14:textId="0093CCA3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0DA4EC31" w14:textId="77777777" w:rsidTr="00230B56">
        <w:tc>
          <w:tcPr>
            <w:tcW w:w="4281" w:type="dxa"/>
          </w:tcPr>
          <w:p w14:paraId="29B32998" w14:textId="02296758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UC004</w:t>
            </w:r>
            <w:r>
              <w:rPr>
                <w:rFonts w:ascii="Arial" w:hAnsi="Arial" w:cs="Arial"/>
                <w:sz w:val="22"/>
                <w:szCs w:val="18"/>
              </w:rPr>
              <w:t xml:space="preserve"> -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Pr="00230B56">
              <w:rPr>
                <w:rFonts w:ascii="Arial" w:hAnsi="Arial" w:cs="Arial"/>
                <w:sz w:val="22"/>
                <w:szCs w:val="18"/>
              </w:rPr>
              <w:t>Aplicar critérios de Ganhar Como</w:t>
            </w:r>
          </w:p>
        </w:tc>
        <w:tc>
          <w:tcPr>
            <w:tcW w:w="2295" w:type="dxa"/>
          </w:tcPr>
          <w:p w14:paraId="594F7280" w14:textId="02F92872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A010A3">
              <w:rPr>
                <w:rFonts w:ascii="Arial" w:hAnsi="Arial" w:cs="Arial"/>
                <w:sz w:val="22"/>
                <w:szCs w:val="18"/>
              </w:rPr>
              <w:t>13/01/2015</w:t>
            </w:r>
          </w:p>
        </w:tc>
        <w:tc>
          <w:tcPr>
            <w:tcW w:w="3260" w:type="dxa"/>
          </w:tcPr>
          <w:p w14:paraId="57E880E0" w14:textId="3D9B600A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1AA58A20" w14:textId="77777777" w:rsidTr="00230B56">
        <w:tc>
          <w:tcPr>
            <w:tcW w:w="4281" w:type="dxa"/>
          </w:tcPr>
          <w:p w14:paraId="1F266779" w14:textId="3B5E20B4" w:rsidR="00511A20" w:rsidRPr="006D367D" w:rsidRDefault="00511A20" w:rsidP="00511A20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UC005</w:t>
            </w:r>
            <w:r>
              <w:rPr>
                <w:rFonts w:ascii="Arial" w:hAnsi="Arial" w:cs="Arial"/>
                <w:sz w:val="22"/>
                <w:szCs w:val="18"/>
              </w:rPr>
              <w:t xml:space="preserve"> -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Pr="00230B56">
              <w:rPr>
                <w:rFonts w:ascii="Arial" w:hAnsi="Arial" w:cs="Arial"/>
                <w:sz w:val="22"/>
                <w:szCs w:val="18"/>
              </w:rPr>
              <w:t>Reter pontos excedentes</w:t>
            </w:r>
          </w:p>
        </w:tc>
        <w:tc>
          <w:tcPr>
            <w:tcW w:w="2295" w:type="dxa"/>
          </w:tcPr>
          <w:p w14:paraId="1F5C6094" w14:textId="035CEF8A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A010A3">
              <w:rPr>
                <w:rFonts w:ascii="Arial" w:hAnsi="Arial" w:cs="Arial"/>
                <w:sz w:val="22"/>
                <w:szCs w:val="18"/>
              </w:rPr>
              <w:t>13/01/2015</w:t>
            </w:r>
          </w:p>
        </w:tc>
        <w:tc>
          <w:tcPr>
            <w:tcW w:w="3260" w:type="dxa"/>
          </w:tcPr>
          <w:p w14:paraId="35F1DC84" w14:textId="43198345" w:rsidR="00511A20" w:rsidRDefault="00511A20" w:rsidP="00511A20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E65B5"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  <w:tr w:rsidR="00511A20" w14:paraId="7145AB8D" w14:textId="77777777" w:rsidTr="00230B56">
        <w:tc>
          <w:tcPr>
            <w:tcW w:w="4281" w:type="dxa"/>
          </w:tcPr>
          <w:p w14:paraId="3D7307AE" w14:textId="1C1EF4A2" w:rsidR="00511A20" w:rsidRDefault="00511A20" w:rsidP="00230B56">
            <w:pPr>
              <w:pStyle w:val="TextosemFormata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511A20">
              <w:rPr>
                <w:rFonts w:ascii="Arial" w:hAnsi="Arial" w:cs="Arial"/>
                <w:sz w:val="22"/>
                <w:szCs w:val="18"/>
              </w:rPr>
              <w:t>Plano Bonificação Oficial</w:t>
            </w:r>
          </w:p>
        </w:tc>
        <w:tc>
          <w:tcPr>
            <w:tcW w:w="2295" w:type="dxa"/>
          </w:tcPr>
          <w:p w14:paraId="00FA7DE6" w14:textId="0C48C463" w:rsidR="00511A20" w:rsidRPr="00A010A3" w:rsidRDefault="00511A20" w:rsidP="00230B56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11/2014</w:t>
            </w:r>
          </w:p>
        </w:tc>
        <w:tc>
          <w:tcPr>
            <w:tcW w:w="3260" w:type="dxa"/>
          </w:tcPr>
          <w:p w14:paraId="24BC924F" w14:textId="558C8C9B" w:rsidR="00511A20" w:rsidRDefault="00511A20" w:rsidP="00230B56">
            <w:pPr>
              <w:pStyle w:val="TextosemFormata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CIDIZ – TI</w:t>
            </w:r>
          </w:p>
        </w:tc>
      </w:tr>
    </w:tbl>
    <w:p w14:paraId="195C966E" w14:textId="77777777" w:rsidR="0047011C" w:rsidRDefault="006B4F67" w:rsidP="006B4F67">
      <w:pPr>
        <w:ind w:left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14:paraId="1003AA4B" w14:textId="038557E1" w:rsidR="006B4F67" w:rsidRDefault="00BC1E06" w:rsidP="006B4F67">
      <w:pPr>
        <w:ind w:left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(*)</w:t>
      </w:r>
      <w:r w:rsidR="006D367D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Q</w:t>
      </w:r>
      <w:r w:rsidR="006B4F67">
        <w:rPr>
          <w:rFonts w:ascii="Arial" w:hAnsi="Arial" w:cs="Arial"/>
          <w:sz w:val="18"/>
        </w:rPr>
        <w:t>uando pertinente</w:t>
      </w:r>
    </w:p>
    <w:p w14:paraId="77A8B8CA" w14:textId="77777777" w:rsidR="001676B9" w:rsidRDefault="001676B9" w:rsidP="006B4F67">
      <w:pPr>
        <w:ind w:left="540"/>
        <w:rPr>
          <w:rFonts w:ascii="Arial" w:hAnsi="Arial" w:cs="Arial"/>
          <w:sz w:val="18"/>
        </w:rPr>
      </w:pPr>
    </w:p>
    <w:p w14:paraId="3C9D9CBB" w14:textId="77777777" w:rsidR="00CD489B" w:rsidRPr="001676B9" w:rsidRDefault="00CD489B" w:rsidP="006B4F67">
      <w:pPr>
        <w:ind w:left="540"/>
        <w:rPr>
          <w:rFonts w:ascii="Arial" w:hAnsi="Arial" w:cs="Arial"/>
          <w:sz w:val="18"/>
        </w:rPr>
      </w:pPr>
    </w:p>
    <w:p w14:paraId="05929418" w14:textId="77777777" w:rsidR="006B4F67" w:rsidRPr="00566712" w:rsidRDefault="006B4F67" w:rsidP="00566712">
      <w:pPr>
        <w:pStyle w:val="Ttulo1"/>
        <w:rPr>
          <w:sz w:val="28"/>
          <w:szCs w:val="28"/>
        </w:rPr>
      </w:pPr>
      <w:bookmarkStart w:id="31" w:name="_Toc145931614"/>
      <w:bookmarkStart w:id="32" w:name="_Toc146340964"/>
      <w:bookmarkStart w:id="33" w:name="_Toc408903650"/>
      <w:r w:rsidRPr="00566712">
        <w:rPr>
          <w:sz w:val="28"/>
          <w:szCs w:val="28"/>
        </w:rPr>
        <w:t>Detalhamento do Escopo</w:t>
      </w:r>
      <w:bookmarkEnd w:id="31"/>
      <w:bookmarkEnd w:id="32"/>
      <w:bookmarkEnd w:id="33"/>
    </w:p>
    <w:p w14:paraId="63480E3F" w14:textId="77777777" w:rsidR="006B4F67" w:rsidRDefault="006B4F67" w:rsidP="006B4F67">
      <w:pPr>
        <w:rPr>
          <w:rFonts w:ascii="Arial" w:hAnsi="Arial" w:cs="Arial"/>
        </w:rPr>
      </w:pPr>
    </w:p>
    <w:p w14:paraId="5E576332" w14:textId="77777777" w:rsidR="006B4F67" w:rsidRPr="00BD1BC3" w:rsidRDefault="006B4F67" w:rsidP="00BD1BC3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34" w:name="_Toc145931615"/>
      <w:bookmarkStart w:id="35" w:name="_Toc146340965"/>
      <w:bookmarkStart w:id="36" w:name="_Toc408903651"/>
      <w:r w:rsidRPr="00BD1BC3">
        <w:rPr>
          <w:rFonts w:ascii="Arial" w:hAnsi="Arial" w:cs="Arial"/>
          <w:b/>
          <w:u w:val="none"/>
        </w:rPr>
        <w:t>Descrição do Processo</w:t>
      </w:r>
      <w:bookmarkEnd w:id="34"/>
      <w:bookmarkEnd w:id="35"/>
      <w:bookmarkEnd w:id="36"/>
      <w:r w:rsidRPr="00BD1BC3">
        <w:rPr>
          <w:rFonts w:ascii="Arial" w:hAnsi="Arial" w:cs="Arial"/>
          <w:b/>
          <w:u w:val="none"/>
        </w:rPr>
        <w:t xml:space="preserve"> </w:t>
      </w:r>
    </w:p>
    <w:p w14:paraId="59856CF9" w14:textId="77777777" w:rsidR="006B4F67" w:rsidRDefault="006B4F67" w:rsidP="006B4F67">
      <w:pPr>
        <w:rPr>
          <w:rFonts w:ascii="Arial" w:hAnsi="Arial" w:cs="Arial"/>
          <w:b/>
        </w:rPr>
      </w:pPr>
    </w:p>
    <w:p w14:paraId="6EB2774D" w14:textId="77777777" w:rsidR="006B4F67" w:rsidRDefault="002E4372" w:rsidP="00144562">
      <w:pPr>
        <w:pStyle w:val="Ttulo3"/>
        <w:tabs>
          <w:tab w:val="num" w:pos="1440"/>
        </w:tabs>
      </w:pPr>
      <w:bookmarkStart w:id="37" w:name="_Toc145931616"/>
      <w:r>
        <w:t xml:space="preserve">Situação </w:t>
      </w:r>
      <w:r w:rsidR="006B4F67">
        <w:t>Atual</w:t>
      </w:r>
      <w:bookmarkEnd w:id="37"/>
    </w:p>
    <w:p w14:paraId="4F97C5EC" w14:textId="77777777" w:rsidR="002E4372" w:rsidRPr="002E4372" w:rsidRDefault="002E4372" w:rsidP="002E4372">
      <w:pPr>
        <w:rPr>
          <w:lang w:eastAsia="pt-BR"/>
        </w:rPr>
      </w:pPr>
    </w:p>
    <w:p w14:paraId="0FF5D65E" w14:textId="77777777" w:rsidR="000F223C" w:rsidRDefault="002E4372" w:rsidP="002A46DD">
      <w:pPr>
        <w:ind w:left="720"/>
        <w:jc w:val="both"/>
        <w:rPr>
          <w:rFonts w:ascii="Arial" w:hAnsi="Arial" w:cs="Arial"/>
          <w:sz w:val="22"/>
          <w:szCs w:val="22"/>
        </w:rPr>
      </w:pPr>
      <w:r w:rsidRPr="00F9796D">
        <w:rPr>
          <w:rStyle w:val="Refdecomentrio"/>
          <w:rFonts w:ascii="Arial" w:hAnsi="Arial" w:cs="Arial"/>
          <w:vanish/>
          <w:sz w:val="20"/>
          <w:szCs w:val="20"/>
        </w:rPr>
        <w:lastRenderedPageBreak/>
        <w:commentReference w:id="38"/>
      </w:r>
      <w:r w:rsidR="003B4B4F" w:rsidRPr="00D43758">
        <w:rPr>
          <w:rFonts w:ascii="Arial" w:hAnsi="Arial" w:cs="Arial"/>
          <w:sz w:val="22"/>
          <w:szCs w:val="22"/>
        </w:rPr>
        <w:t xml:space="preserve">Atualmente </w:t>
      </w:r>
      <w:r w:rsidR="006D367D">
        <w:rPr>
          <w:rFonts w:ascii="Arial" w:hAnsi="Arial" w:cs="Arial"/>
          <w:sz w:val="22"/>
          <w:szCs w:val="22"/>
        </w:rPr>
        <w:t>o fechamento semanal</w:t>
      </w:r>
      <w:r w:rsidR="00613F1D">
        <w:rPr>
          <w:rFonts w:ascii="Arial" w:hAnsi="Arial" w:cs="Arial"/>
          <w:sz w:val="22"/>
          <w:szCs w:val="22"/>
        </w:rPr>
        <w:t xml:space="preserve"> </w:t>
      </w:r>
      <w:r w:rsidR="00613F1D">
        <w:rPr>
          <w:rFonts w:ascii="Arial" w:hAnsi="Arial" w:cs="Arial"/>
          <w:iCs/>
          <w:sz w:val="22"/>
          <w:szCs w:val="22"/>
        </w:rPr>
        <w:t xml:space="preserve">/ Mensal </w:t>
      </w:r>
      <w:r w:rsidR="006D367D">
        <w:rPr>
          <w:rFonts w:ascii="Arial" w:hAnsi="Arial" w:cs="Arial"/>
          <w:sz w:val="22"/>
          <w:szCs w:val="22"/>
        </w:rPr>
        <w:t xml:space="preserve">é feito manualmente </w:t>
      </w:r>
      <w:r w:rsidR="002A74BA">
        <w:rPr>
          <w:rFonts w:ascii="Arial" w:hAnsi="Arial" w:cs="Arial"/>
          <w:sz w:val="22"/>
          <w:szCs w:val="22"/>
        </w:rPr>
        <w:t xml:space="preserve">através de dados extraídos do banco e exportados para uma </w:t>
      </w:r>
      <w:r w:rsidR="006455FA">
        <w:rPr>
          <w:rFonts w:ascii="Arial" w:hAnsi="Arial" w:cs="Arial"/>
          <w:sz w:val="22"/>
          <w:szCs w:val="22"/>
        </w:rPr>
        <w:t>planilha</w:t>
      </w:r>
      <w:r w:rsidR="002A74BA">
        <w:rPr>
          <w:rFonts w:ascii="Arial" w:hAnsi="Arial" w:cs="Arial"/>
          <w:sz w:val="22"/>
          <w:szCs w:val="22"/>
        </w:rPr>
        <w:t xml:space="preserve"> no MS Excel, </w:t>
      </w:r>
      <w:r w:rsidR="006D367D">
        <w:rPr>
          <w:rFonts w:ascii="Arial" w:hAnsi="Arial" w:cs="Arial"/>
          <w:sz w:val="22"/>
          <w:szCs w:val="22"/>
        </w:rPr>
        <w:t xml:space="preserve">sendo assim uma atividade </w:t>
      </w:r>
      <w:r w:rsidR="002A74BA">
        <w:rPr>
          <w:rFonts w:ascii="Arial" w:hAnsi="Arial" w:cs="Arial"/>
          <w:sz w:val="22"/>
          <w:szCs w:val="22"/>
        </w:rPr>
        <w:t xml:space="preserve">fadigosa e sujeita a erros. </w:t>
      </w:r>
    </w:p>
    <w:p w14:paraId="1F84ED9E" w14:textId="77777777" w:rsidR="000F223C" w:rsidRDefault="000F223C" w:rsidP="002A46D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C90DFCE" w14:textId="1FD173A7" w:rsidR="002E4372" w:rsidRPr="00D43758" w:rsidRDefault="000F223C" w:rsidP="002A46DD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usuário não tem uma visão geral da sua posição em relação ao fechamento. </w:t>
      </w:r>
      <w:r w:rsidR="006D367D">
        <w:rPr>
          <w:rFonts w:ascii="Arial" w:hAnsi="Arial" w:cs="Arial"/>
          <w:sz w:val="22"/>
          <w:szCs w:val="22"/>
        </w:rPr>
        <w:t xml:space="preserve"> </w:t>
      </w:r>
    </w:p>
    <w:p w14:paraId="2CE698FC" w14:textId="77777777" w:rsidR="006B4F67" w:rsidRPr="006B4F67" w:rsidRDefault="006B4F67" w:rsidP="0011204D">
      <w:pPr>
        <w:ind w:left="1440"/>
        <w:rPr>
          <w:rFonts w:ascii="Arial" w:hAnsi="Arial" w:cs="Arial"/>
          <w:i/>
          <w:iCs/>
          <w:color w:val="3366FF"/>
          <w:sz w:val="18"/>
        </w:rPr>
      </w:pPr>
    </w:p>
    <w:p w14:paraId="2587C966" w14:textId="77777777" w:rsidR="006B4F67" w:rsidRDefault="002E4372" w:rsidP="00D94CB2">
      <w:pPr>
        <w:pStyle w:val="Ttulo3"/>
        <w:tabs>
          <w:tab w:val="num" w:pos="1440"/>
        </w:tabs>
      </w:pPr>
      <w:bookmarkStart w:id="39" w:name="_Toc145931617"/>
      <w:r>
        <w:t xml:space="preserve">Situação </w:t>
      </w:r>
      <w:r w:rsidR="006B4F67">
        <w:t>Futura</w:t>
      </w:r>
      <w:bookmarkEnd w:id="39"/>
    </w:p>
    <w:p w14:paraId="65461D54" w14:textId="77777777" w:rsidR="001676B9" w:rsidRPr="001676B9" w:rsidRDefault="001676B9" w:rsidP="001676B9">
      <w:pPr>
        <w:rPr>
          <w:lang w:eastAsia="pt-BR"/>
        </w:rPr>
      </w:pPr>
    </w:p>
    <w:p w14:paraId="4DE00019" w14:textId="414EA316" w:rsidR="001676B9" w:rsidRDefault="00F93B84" w:rsidP="00203FFB">
      <w:pPr>
        <w:ind w:left="720"/>
        <w:jc w:val="both"/>
        <w:rPr>
          <w:rFonts w:ascii="Arial" w:hAnsi="Arial" w:cs="Arial"/>
          <w:sz w:val="22"/>
          <w:szCs w:val="22"/>
        </w:rPr>
      </w:pPr>
      <w:r w:rsidRPr="00AB0C87">
        <w:rPr>
          <w:rFonts w:ascii="Arial" w:hAnsi="Arial" w:cs="Arial"/>
          <w:sz w:val="22"/>
          <w:szCs w:val="22"/>
        </w:rPr>
        <w:t>Após esta demanda, a</w:t>
      </w:r>
      <w:r w:rsidR="000B6009" w:rsidRPr="00AB0C87">
        <w:rPr>
          <w:rFonts w:ascii="Arial" w:hAnsi="Arial" w:cs="Arial"/>
          <w:sz w:val="22"/>
          <w:szCs w:val="22"/>
        </w:rPr>
        <w:t xml:space="preserve"> solução</w:t>
      </w:r>
      <w:r w:rsidR="002B01D9" w:rsidRPr="00AB0C87">
        <w:rPr>
          <w:rFonts w:ascii="Arial" w:hAnsi="Arial" w:cs="Arial"/>
          <w:sz w:val="22"/>
          <w:szCs w:val="22"/>
        </w:rPr>
        <w:t xml:space="preserve"> a ser</w:t>
      </w:r>
      <w:r w:rsidR="000B6009" w:rsidRPr="00AB0C87">
        <w:rPr>
          <w:rFonts w:ascii="Arial" w:hAnsi="Arial" w:cs="Arial"/>
          <w:sz w:val="22"/>
          <w:szCs w:val="22"/>
        </w:rPr>
        <w:t xml:space="preserve"> </w:t>
      </w:r>
      <w:r w:rsidR="002B01D9" w:rsidRPr="00AB0C87">
        <w:rPr>
          <w:rFonts w:ascii="Arial" w:hAnsi="Arial" w:cs="Arial"/>
          <w:sz w:val="22"/>
          <w:szCs w:val="22"/>
        </w:rPr>
        <w:t>adotada</w:t>
      </w:r>
      <w:r w:rsidR="000B6009" w:rsidRPr="00AB0C87">
        <w:rPr>
          <w:rFonts w:ascii="Arial" w:hAnsi="Arial" w:cs="Arial"/>
          <w:sz w:val="22"/>
          <w:szCs w:val="22"/>
        </w:rPr>
        <w:t xml:space="preserve"> </w:t>
      </w:r>
      <w:r w:rsidR="002B01D9" w:rsidRPr="00AB0C87">
        <w:rPr>
          <w:rFonts w:ascii="Arial" w:hAnsi="Arial" w:cs="Arial"/>
          <w:sz w:val="22"/>
          <w:szCs w:val="22"/>
        </w:rPr>
        <w:t>será de</w:t>
      </w:r>
      <w:r w:rsidR="000B6009" w:rsidRPr="00AB0C87">
        <w:rPr>
          <w:rFonts w:ascii="Arial" w:hAnsi="Arial" w:cs="Arial"/>
          <w:sz w:val="22"/>
          <w:szCs w:val="22"/>
        </w:rPr>
        <w:t xml:space="preserve"> </w:t>
      </w:r>
      <w:r w:rsidR="006A6AC7">
        <w:rPr>
          <w:rFonts w:ascii="Arial" w:hAnsi="Arial" w:cs="Arial"/>
          <w:sz w:val="22"/>
          <w:szCs w:val="22"/>
        </w:rPr>
        <w:t>gerar</w:t>
      </w:r>
      <w:r w:rsidR="000F223C">
        <w:rPr>
          <w:rFonts w:ascii="Arial" w:hAnsi="Arial" w:cs="Arial"/>
          <w:sz w:val="22"/>
          <w:szCs w:val="22"/>
        </w:rPr>
        <w:t>/ visualizar</w:t>
      </w:r>
      <w:r w:rsidR="002A74BA">
        <w:rPr>
          <w:rFonts w:ascii="Arial" w:hAnsi="Arial" w:cs="Arial"/>
          <w:sz w:val="22"/>
          <w:szCs w:val="22"/>
        </w:rPr>
        <w:t xml:space="preserve"> / Exportar</w:t>
      </w:r>
      <w:r w:rsidR="006A6AC7">
        <w:rPr>
          <w:rFonts w:ascii="Arial" w:hAnsi="Arial" w:cs="Arial"/>
          <w:sz w:val="22"/>
          <w:szCs w:val="22"/>
        </w:rPr>
        <w:t xml:space="preserve"> o relatório</w:t>
      </w:r>
      <w:r w:rsidR="002A74BA">
        <w:rPr>
          <w:rFonts w:ascii="Arial" w:hAnsi="Arial" w:cs="Arial"/>
          <w:sz w:val="22"/>
          <w:szCs w:val="22"/>
        </w:rPr>
        <w:t xml:space="preserve"> de fechamento semanal</w:t>
      </w:r>
      <w:r w:rsidR="006A6AC7">
        <w:rPr>
          <w:rFonts w:ascii="Arial" w:hAnsi="Arial" w:cs="Arial"/>
          <w:sz w:val="22"/>
          <w:szCs w:val="22"/>
        </w:rPr>
        <w:t xml:space="preserve"> </w:t>
      </w:r>
      <w:r w:rsidR="00613F1D">
        <w:rPr>
          <w:rFonts w:ascii="Arial" w:hAnsi="Arial" w:cs="Arial"/>
          <w:iCs/>
          <w:sz w:val="22"/>
          <w:szCs w:val="22"/>
        </w:rPr>
        <w:t xml:space="preserve">/ </w:t>
      </w:r>
      <w:r w:rsidR="008530A3">
        <w:rPr>
          <w:rFonts w:ascii="Arial" w:hAnsi="Arial" w:cs="Arial"/>
          <w:iCs/>
          <w:sz w:val="22"/>
          <w:szCs w:val="22"/>
        </w:rPr>
        <w:t xml:space="preserve">Mensal </w:t>
      </w:r>
      <w:r w:rsidR="008530A3" w:rsidRPr="00840D82">
        <w:rPr>
          <w:rFonts w:ascii="Arial" w:hAnsi="Arial" w:cs="Arial"/>
          <w:iCs/>
          <w:sz w:val="22"/>
          <w:szCs w:val="22"/>
        </w:rPr>
        <w:t>automaticamente</w:t>
      </w:r>
      <w:r w:rsidR="006A6AC7">
        <w:rPr>
          <w:rFonts w:ascii="Arial" w:hAnsi="Arial" w:cs="Arial"/>
          <w:sz w:val="22"/>
          <w:szCs w:val="22"/>
        </w:rPr>
        <w:t xml:space="preserve"> pelo sistema</w:t>
      </w:r>
      <w:r w:rsidR="000B6009" w:rsidRPr="00AB0C87">
        <w:rPr>
          <w:rFonts w:ascii="Arial" w:hAnsi="Arial" w:cs="Arial"/>
          <w:sz w:val="22"/>
          <w:szCs w:val="22"/>
        </w:rPr>
        <w:t xml:space="preserve">, para que em futuras atualizações não seja mais necessária a intervenção </w:t>
      </w:r>
      <w:r w:rsidR="004E7AC1" w:rsidRPr="00AB0C87">
        <w:rPr>
          <w:rFonts w:ascii="Arial" w:hAnsi="Arial" w:cs="Arial"/>
          <w:sz w:val="22"/>
          <w:szCs w:val="22"/>
        </w:rPr>
        <w:t xml:space="preserve">do desenvolvedor </w:t>
      </w:r>
      <w:r w:rsidR="000B6009" w:rsidRPr="00AB0C87">
        <w:rPr>
          <w:rFonts w:ascii="Arial" w:hAnsi="Arial" w:cs="Arial"/>
          <w:sz w:val="22"/>
          <w:szCs w:val="22"/>
        </w:rPr>
        <w:t xml:space="preserve">neste relatório </w:t>
      </w:r>
      <w:r w:rsidR="002A74BA">
        <w:rPr>
          <w:rFonts w:ascii="Arial" w:hAnsi="Arial" w:cs="Arial"/>
          <w:sz w:val="22"/>
          <w:szCs w:val="22"/>
        </w:rPr>
        <w:t>n</w:t>
      </w:r>
      <w:r w:rsidR="004E7AC1" w:rsidRPr="00AB0C87">
        <w:rPr>
          <w:rFonts w:ascii="Arial" w:hAnsi="Arial" w:cs="Arial"/>
          <w:sz w:val="22"/>
          <w:szCs w:val="22"/>
        </w:rPr>
        <w:t xml:space="preserve">o </w:t>
      </w:r>
      <w:r w:rsidR="006A6AC7">
        <w:rPr>
          <w:rFonts w:ascii="Arial" w:hAnsi="Arial" w:cs="Arial"/>
          <w:sz w:val="22"/>
          <w:szCs w:val="22"/>
        </w:rPr>
        <w:t>CIDIZ</w:t>
      </w:r>
      <w:r w:rsidR="000B6009" w:rsidRPr="00AB0C87">
        <w:rPr>
          <w:rFonts w:ascii="Arial" w:hAnsi="Arial" w:cs="Arial"/>
          <w:sz w:val="22"/>
          <w:szCs w:val="22"/>
        </w:rPr>
        <w:t>.</w:t>
      </w:r>
    </w:p>
    <w:p w14:paraId="00D35F88" w14:textId="77777777" w:rsidR="000F223C" w:rsidRPr="00AB0C87" w:rsidRDefault="000F223C" w:rsidP="00203FFB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93164A0" w14:textId="77777777" w:rsidR="001676B9" w:rsidRPr="00D54A55" w:rsidRDefault="001676B9" w:rsidP="001676B9">
      <w:pPr>
        <w:ind w:left="720"/>
        <w:rPr>
          <w:rFonts w:cs="Arial"/>
          <w:b/>
          <w:i/>
          <w:iCs/>
          <w:color w:val="3366FF"/>
          <w:sz w:val="18"/>
        </w:rPr>
      </w:pPr>
      <w:r>
        <w:rPr>
          <w:rFonts w:cs="Arial"/>
          <w:b/>
          <w:i/>
          <w:iCs/>
          <w:color w:val="3366FF"/>
          <w:sz w:val="18"/>
        </w:rPr>
        <w:object w:dxaOrig="1440" w:dyaOrig="1440" w14:anchorId="611EC233">
          <v:shape id="_x0000_i1035" type="#_x0000_t75" style="width:153.15pt;height:18.8pt" o:ole="">
            <v:imagedata r:id="rId15" o:title=""/>
          </v:shape>
          <w:control r:id="rId16" w:name="Teste" w:shapeid="_x0000_i1035"/>
        </w:object>
      </w:r>
    </w:p>
    <w:p w14:paraId="06EE365B" w14:textId="77777777" w:rsidR="006B4F67" w:rsidRDefault="006B4F67" w:rsidP="006B4F67">
      <w:pPr>
        <w:ind w:left="1210"/>
        <w:rPr>
          <w:rFonts w:ascii="Arial" w:hAnsi="Arial" w:cs="Arial"/>
          <w:b/>
          <w:i/>
        </w:rPr>
      </w:pPr>
    </w:p>
    <w:p w14:paraId="7BA7E792" w14:textId="77777777" w:rsidR="00525C71" w:rsidRPr="00174EAD" w:rsidRDefault="00525C71" w:rsidP="00525C71">
      <w:pPr>
        <w:ind w:left="1080"/>
        <w:jc w:val="both"/>
        <w:rPr>
          <w:rFonts w:ascii="Arial" w:hAnsi="Arial" w:cs="Arial"/>
          <w:szCs w:val="20"/>
        </w:rPr>
      </w:pP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0"/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1"/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2"/>
      </w:r>
      <w:r w:rsidR="004C50C0">
        <w:rPr>
          <w:rFonts w:ascii="Arial" w:hAnsi="Arial" w:cs="Arial"/>
          <w:szCs w:val="20"/>
        </w:rPr>
        <w:t>N/A.</w:t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3"/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4"/>
      </w:r>
      <w:r w:rsidRPr="00F9796D">
        <w:rPr>
          <w:rStyle w:val="Refdecomentrio"/>
          <w:rFonts w:ascii="Arial" w:hAnsi="Arial" w:cs="Arial"/>
          <w:vanish/>
          <w:sz w:val="20"/>
          <w:szCs w:val="20"/>
        </w:rPr>
        <w:commentReference w:id="45"/>
      </w:r>
    </w:p>
    <w:p w14:paraId="736BB3D0" w14:textId="77777777" w:rsidR="0011204D" w:rsidRDefault="0011204D" w:rsidP="0011204D">
      <w:pPr>
        <w:ind w:left="1440"/>
        <w:rPr>
          <w:rFonts w:ascii="Arial" w:hAnsi="Arial" w:cs="Arial"/>
          <w:b/>
          <w:i/>
          <w:iCs/>
          <w:color w:val="3366FF"/>
          <w:sz w:val="18"/>
        </w:rPr>
      </w:pPr>
    </w:p>
    <w:p w14:paraId="05DE226F" w14:textId="77777777" w:rsidR="0011204D" w:rsidRPr="006B4F67" w:rsidRDefault="0011204D" w:rsidP="0011204D">
      <w:pPr>
        <w:ind w:left="1440"/>
        <w:rPr>
          <w:rFonts w:ascii="Arial" w:hAnsi="Arial" w:cs="Arial"/>
          <w:b/>
          <w:i/>
          <w:iCs/>
          <w:color w:val="3366FF"/>
          <w:sz w:val="18"/>
        </w:rPr>
      </w:pPr>
    </w:p>
    <w:p w14:paraId="35DBB725" w14:textId="77777777" w:rsidR="006B4F67" w:rsidRPr="00DF5E9E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46" w:name="_Toc145931618"/>
      <w:bookmarkStart w:id="47" w:name="_Toc146340966"/>
      <w:bookmarkStart w:id="48" w:name="_Toc408903652"/>
      <w:r w:rsidRPr="00DF5E9E">
        <w:rPr>
          <w:rFonts w:ascii="Arial" w:hAnsi="Arial" w:cs="Arial"/>
          <w:b/>
          <w:u w:val="none"/>
        </w:rPr>
        <w:t>Descrição do Problema</w:t>
      </w:r>
      <w:bookmarkEnd w:id="46"/>
      <w:bookmarkEnd w:id="47"/>
      <w:bookmarkEnd w:id="48"/>
    </w:p>
    <w:p w14:paraId="490DD078" w14:textId="77777777" w:rsidR="006B4F67" w:rsidRPr="00FE04BC" w:rsidRDefault="006B4F67" w:rsidP="006B4F67">
      <w:pPr>
        <w:rPr>
          <w:rFonts w:ascii="Arial" w:hAnsi="Arial" w:cs="Arial"/>
          <w:sz w:val="22"/>
          <w:szCs w:val="22"/>
        </w:rPr>
      </w:pPr>
    </w:p>
    <w:p w14:paraId="3203771E" w14:textId="3EC5C691" w:rsidR="00525C71" w:rsidRPr="00AB0C87" w:rsidRDefault="00525C71" w:rsidP="00FE04BC">
      <w:pPr>
        <w:ind w:left="720"/>
        <w:jc w:val="both"/>
        <w:rPr>
          <w:rFonts w:ascii="Arial" w:hAnsi="Arial" w:cs="Arial"/>
          <w:sz w:val="22"/>
          <w:szCs w:val="22"/>
        </w:rPr>
      </w:pPr>
      <w:r w:rsidRPr="00FE04BC">
        <w:rPr>
          <w:rStyle w:val="Refdecomentrio"/>
          <w:rFonts w:ascii="Arial" w:hAnsi="Arial" w:cs="Arial"/>
          <w:vanish/>
          <w:color w:val="auto"/>
          <w:sz w:val="22"/>
          <w:szCs w:val="22"/>
        </w:rPr>
        <w:commentReference w:id="49"/>
      </w:r>
      <w:r w:rsidR="002A74BA">
        <w:rPr>
          <w:rFonts w:ascii="Arial" w:hAnsi="Arial" w:cs="Arial"/>
          <w:sz w:val="22"/>
          <w:szCs w:val="22"/>
        </w:rPr>
        <w:t xml:space="preserve">Atualmente </w:t>
      </w:r>
      <w:r w:rsidR="00517846" w:rsidRPr="00FE04BC">
        <w:rPr>
          <w:rFonts w:ascii="Arial" w:hAnsi="Arial" w:cs="Arial"/>
          <w:sz w:val="22"/>
          <w:szCs w:val="22"/>
        </w:rPr>
        <w:t xml:space="preserve">os relatórios </w:t>
      </w:r>
      <w:r w:rsidR="006A6AC7">
        <w:rPr>
          <w:rFonts w:ascii="Arial" w:hAnsi="Arial" w:cs="Arial"/>
          <w:sz w:val="22"/>
          <w:szCs w:val="22"/>
        </w:rPr>
        <w:t>sem</w:t>
      </w:r>
      <w:r w:rsidR="002A74BA">
        <w:rPr>
          <w:rFonts w:ascii="Arial" w:hAnsi="Arial" w:cs="Arial"/>
          <w:sz w:val="22"/>
          <w:szCs w:val="22"/>
        </w:rPr>
        <w:t>anais são exportados para uma planilha do E</w:t>
      </w:r>
      <w:r w:rsidR="006A6AC7">
        <w:rPr>
          <w:rFonts w:ascii="Arial" w:hAnsi="Arial" w:cs="Arial"/>
          <w:sz w:val="22"/>
          <w:szCs w:val="22"/>
        </w:rPr>
        <w:t xml:space="preserve">xcel e </w:t>
      </w:r>
      <w:r w:rsidR="00D466D6">
        <w:rPr>
          <w:rFonts w:ascii="Arial" w:hAnsi="Arial" w:cs="Arial"/>
          <w:sz w:val="22"/>
          <w:szCs w:val="22"/>
        </w:rPr>
        <w:t xml:space="preserve">destes dados </w:t>
      </w:r>
      <w:r w:rsidR="006A6AC7">
        <w:rPr>
          <w:rFonts w:ascii="Arial" w:hAnsi="Arial" w:cs="Arial"/>
          <w:sz w:val="22"/>
          <w:szCs w:val="22"/>
        </w:rPr>
        <w:t>feito filtros e analise</w:t>
      </w:r>
      <w:r w:rsidR="00E738AA">
        <w:rPr>
          <w:rFonts w:ascii="Arial" w:hAnsi="Arial" w:cs="Arial"/>
          <w:sz w:val="22"/>
          <w:szCs w:val="22"/>
        </w:rPr>
        <w:t xml:space="preserve"> manuais </w:t>
      </w:r>
      <w:r w:rsidR="006A6AC7">
        <w:rPr>
          <w:rFonts w:ascii="Arial" w:hAnsi="Arial" w:cs="Arial"/>
          <w:sz w:val="22"/>
          <w:szCs w:val="22"/>
        </w:rPr>
        <w:t>para o fechamento</w:t>
      </w:r>
      <w:r w:rsidR="006455FA">
        <w:rPr>
          <w:rFonts w:ascii="Arial" w:hAnsi="Arial" w:cs="Arial"/>
          <w:sz w:val="22"/>
          <w:szCs w:val="22"/>
        </w:rPr>
        <w:t xml:space="preserve"> e consolidação </w:t>
      </w:r>
      <w:r w:rsidR="006A6AC7">
        <w:rPr>
          <w:rFonts w:ascii="Arial" w:hAnsi="Arial" w:cs="Arial"/>
          <w:sz w:val="22"/>
          <w:szCs w:val="22"/>
        </w:rPr>
        <w:t xml:space="preserve">do relatório </w:t>
      </w:r>
      <w:r w:rsidRPr="00AB0C87">
        <w:rPr>
          <w:rStyle w:val="Refdecomentrio"/>
          <w:rFonts w:ascii="Arial" w:hAnsi="Arial" w:cs="Arial"/>
          <w:vanish/>
          <w:color w:val="auto"/>
          <w:sz w:val="22"/>
          <w:szCs w:val="22"/>
        </w:rPr>
        <w:commentReference w:id="50"/>
      </w:r>
    </w:p>
    <w:p w14:paraId="49FD867A" w14:textId="77777777" w:rsidR="006B4F67" w:rsidRPr="006B4F67" w:rsidRDefault="006B4F67" w:rsidP="0011204D">
      <w:pPr>
        <w:keepNext/>
        <w:keepLines/>
        <w:ind w:left="130" w:firstLine="720"/>
        <w:jc w:val="right"/>
        <w:rPr>
          <w:rFonts w:ascii="Arial" w:hAnsi="Arial" w:cs="Arial"/>
          <w:i/>
          <w:iCs/>
          <w:color w:val="3366FF"/>
        </w:rPr>
      </w:pPr>
    </w:p>
    <w:p w14:paraId="1E1CC23A" w14:textId="77777777" w:rsidR="006B4F67" w:rsidRPr="00DF5E9E" w:rsidRDefault="000D537B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51" w:name="_Toc408903653"/>
      <w:r>
        <w:rPr>
          <w:rFonts w:ascii="Arial" w:hAnsi="Arial" w:cs="Arial"/>
          <w:b/>
          <w:u w:val="none"/>
        </w:rPr>
        <w:t>Requisitos do Usuário</w:t>
      </w:r>
      <w:bookmarkEnd w:id="51"/>
    </w:p>
    <w:p w14:paraId="5053DE9F" w14:textId="77777777" w:rsidR="006B4F67" w:rsidRDefault="006B4F67" w:rsidP="006B4F67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tbl>
      <w:tblPr>
        <w:tblW w:w="8632" w:type="dxa"/>
        <w:tblInd w:w="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4848"/>
        <w:gridCol w:w="1895"/>
      </w:tblGrid>
      <w:tr w:rsidR="003701D4" w:rsidRPr="00721A9F" w14:paraId="31782A5D" w14:textId="77777777" w:rsidTr="00347A5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905267" w14:textId="77777777" w:rsidR="003701D4" w:rsidRPr="00721A9F" w:rsidRDefault="003701D4" w:rsidP="00347A5B">
            <w:pPr>
              <w:jc w:val="center"/>
              <w:rPr>
                <w:b/>
                <w:noProof/>
              </w:rPr>
            </w:pPr>
            <w:r w:rsidRPr="00721A9F">
              <w:rPr>
                <w:b/>
                <w:noProof/>
              </w:rPr>
              <w:t>Id do Requisito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B60EB1" w14:textId="77777777" w:rsidR="003701D4" w:rsidRPr="00AB0C87" w:rsidRDefault="003701D4" w:rsidP="00347A5B">
            <w:pPr>
              <w:jc w:val="center"/>
              <w:rPr>
                <w:b/>
                <w:noProof/>
              </w:rPr>
            </w:pPr>
            <w:r w:rsidRPr="00AB0C87">
              <w:rPr>
                <w:b/>
                <w:noProof/>
              </w:rPr>
              <w:t>Texto do Requisito de Negócio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E5E4489" w14:textId="77777777" w:rsidR="003701D4" w:rsidRPr="00721A9F" w:rsidRDefault="003701D4" w:rsidP="00347A5B">
            <w:pPr>
              <w:jc w:val="center"/>
              <w:rPr>
                <w:b/>
                <w:noProof/>
              </w:rPr>
            </w:pPr>
            <w:r w:rsidRPr="00721A9F">
              <w:rPr>
                <w:b/>
                <w:noProof/>
              </w:rPr>
              <w:t>Regras de Negócio</w:t>
            </w:r>
          </w:p>
        </w:tc>
      </w:tr>
      <w:tr w:rsidR="006455FA" w:rsidRPr="00721A9F" w14:paraId="3BAA48D6" w14:textId="77777777" w:rsidTr="00347A5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5A69" w14:textId="5F26AFB0" w:rsidR="006455FA" w:rsidRPr="002A46DD" w:rsidRDefault="006455FA" w:rsidP="00347A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A46DD">
              <w:rPr>
                <w:rFonts w:ascii="Arial" w:hAnsi="Arial" w:cs="Arial"/>
                <w:color w:val="000000"/>
                <w:sz w:val="22"/>
                <w:szCs w:val="22"/>
              </w:rPr>
              <w:t>RQN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3986" w14:textId="7400936B" w:rsidR="006455FA" w:rsidRPr="00AB0C87" w:rsidRDefault="006455FA" w:rsidP="00347A5B">
            <w:pPr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Ter acesso a funcionalidade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992E" w14:textId="55245CD1" w:rsidR="006455FA" w:rsidRDefault="006455FA" w:rsidP="00347A5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96B330D" w14:textId="77777777" w:rsidR="003F4C55" w:rsidRDefault="003F4C55" w:rsidP="003F4C55">
      <w:pPr>
        <w:pStyle w:val="Recuodecorpodetexto"/>
        <w:ind w:left="696"/>
      </w:pPr>
      <w:r w:rsidRPr="00986E54">
        <w:rPr>
          <w:rStyle w:val="Refdecomentrio"/>
          <w:vanish/>
          <w:sz w:val="20"/>
          <w:szCs w:val="20"/>
        </w:rPr>
        <w:commentReference w:id="52"/>
      </w:r>
      <w:r w:rsidRPr="00986E54">
        <w:rPr>
          <w:rStyle w:val="Refdecomentrio"/>
          <w:vanish/>
          <w:sz w:val="20"/>
          <w:szCs w:val="20"/>
        </w:rPr>
        <w:commentReference w:id="53"/>
      </w:r>
      <w:r w:rsidRPr="00174EAD">
        <w:t xml:space="preserve"> </w:t>
      </w:r>
    </w:p>
    <w:p w14:paraId="14FC0C45" w14:textId="77777777" w:rsidR="003E7769" w:rsidRPr="00174EAD" w:rsidRDefault="003E7769" w:rsidP="003F4C55">
      <w:pPr>
        <w:pStyle w:val="Recuodecorpodetexto"/>
        <w:ind w:left="696"/>
      </w:pPr>
    </w:p>
    <w:p w14:paraId="246F73CE" w14:textId="77777777" w:rsidR="000D537B" w:rsidRDefault="000D537B" w:rsidP="00CA68D0">
      <w:pPr>
        <w:pStyle w:val="Recuodecorpodetexto"/>
        <w:ind w:left="696"/>
        <w:rPr>
          <w:vanish/>
        </w:rPr>
      </w:pPr>
    </w:p>
    <w:p w14:paraId="62BA7D47" w14:textId="64938583" w:rsidR="000D537B" w:rsidRPr="00DF5E9E" w:rsidRDefault="000D537B" w:rsidP="000D537B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54" w:name="_Toc146340969"/>
      <w:bookmarkStart w:id="55" w:name="_Toc408903654"/>
      <w:r w:rsidRPr="00DF5E9E">
        <w:rPr>
          <w:rFonts w:ascii="Arial" w:hAnsi="Arial" w:cs="Arial"/>
          <w:b/>
          <w:u w:val="none"/>
        </w:rPr>
        <w:t>Features</w:t>
      </w:r>
      <w:bookmarkEnd w:id="54"/>
      <w:r w:rsidR="00122141">
        <w:rPr>
          <w:rFonts w:ascii="Arial" w:hAnsi="Arial" w:cs="Arial"/>
          <w:b/>
          <w:u w:val="none"/>
        </w:rPr>
        <w:t xml:space="preserve"> - Características</w:t>
      </w:r>
      <w:bookmarkEnd w:id="55"/>
    </w:p>
    <w:p w14:paraId="2764E5A9" w14:textId="77777777" w:rsidR="000D537B" w:rsidRDefault="000D537B" w:rsidP="000D537B"/>
    <w:p w14:paraId="64CB4834" w14:textId="77777777" w:rsidR="003F4C55" w:rsidRPr="00137F0D" w:rsidRDefault="003F4C55" w:rsidP="003F4C55">
      <w:pPr>
        <w:pStyle w:val="Ttulo2"/>
        <w:numPr>
          <w:ilvl w:val="0"/>
          <w:numId w:val="0"/>
        </w:numPr>
        <w:tabs>
          <w:tab w:val="left" w:pos="1080"/>
        </w:tabs>
        <w:ind w:left="360"/>
        <w:rPr>
          <w:bCs/>
          <w:vanish/>
        </w:rPr>
      </w:pPr>
      <w:bookmarkStart w:id="56" w:name="_Toc177800207"/>
      <w:bookmarkStart w:id="57" w:name="_Toc177800449"/>
      <w:bookmarkStart w:id="58" w:name="_Toc184642752"/>
      <w:bookmarkStart w:id="59" w:name="_Toc203216480"/>
      <w:bookmarkStart w:id="60" w:name="_Toc208979877"/>
      <w:bookmarkStart w:id="61" w:name="_Toc208979933"/>
      <w:bookmarkStart w:id="62" w:name="_Toc209437203"/>
      <w:bookmarkStart w:id="63" w:name="_Toc209439284"/>
      <w:bookmarkStart w:id="64" w:name="_Toc209439518"/>
      <w:bookmarkStart w:id="65" w:name="_Toc209510208"/>
      <w:bookmarkStart w:id="66" w:name="_Toc209512060"/>
      <w:bookmarkStart w:id="67" w:name="_Toc209512153"/>
      <w:bookmarkStart w:id="68" w:name="_Toc209520971"/>
      <w:bookmarkStart w:id="69" w:name="_Toc227665459"/>
      <w:bookmarkStart w:id="70" w:name="_Toc227667151"/>
      <w:bookmarkStart w:id="71" w:name="_Toc227668184"/>
      <w:bookmarkStart w:id="72" w:name="_Toc232238887"/>
      <w:bookmarkStart w:id="73" w:name="_Toc235606355"/>
      <w:r w:rsidRPr="00986E54">
        <w:rPr>
          <w:rStyle w:val="Refdecomentrio"/>
          <w:vanish/>
        </w:rPr>
        <w:commentReference w:id="74"/>
      </w:r>
      <w:r w:rsidRPr="00986E54">
        <w:rPr>
          <w:rStyle w:val="Refdecomentrio"/>
          <w:vanish/>
        </w:rPr>
        <w:commentReference w:id="75"/>
      </w:r>
      <w:r w:rsidRPr="00986E54">
        <w:rPr>
          <w:rStyle w:val="Refdecomentrio"/>
          <w:vanish/>
        </w:rPr>
        <w:commentReference w:id="76"/>
      </w:r>
      <w:r w:rsidRPr="00986E54">
        <w:rPr>
          <w:rStyle w:val="Refdecomentrio"/>
          <w:vanish/>
        </w:rPr>
        <w:commentReference w:id="77"/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659DDB7D" w14:textId="77777777" w:rsidR="003F4C55" w:rsidRPr="00137F0D" w:rsidRDefault="003F4C55" w:rsidP="003F4C55">
      <w:pPr>
        <w:pStyle w:val="Recuodecorpodetexto"/>
        <w:tabs>
          <w:tab w:val="left" w:pos="2230"/>
          <w:tab w:val="left" w:pos="10510"/>
        </w:tabs>
        <w:ind w:left="1486"/>
        <w:rPr>
          <w:b/>
          <w:bCs/>
        </w:rPr>
      </w:pPr>
    </w:p>
    <w:tbl>
      <w:tblPr>
        <w:tblW w:w="8693" w:type="dxa"/>
        <w:tblInd w:w="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6804"/>
      </w:tblGrid>
      <w:tr w:rsidR="003701D4" w:rsidRPr="002157BA" w14:paraId="260F0B59" w14:textId="77777777" w:rsidTr="003701D4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3FA3A20" w14:textId="77777777" w:rsidR="003701D4" w:rsidRPr="002157BA" w:rsidRDefault="003701D4" w:rsidP="00721F3B">
            <w:pPr>
              <w:rPr>
                <w:b/>
                <w:noProof/>
              </w:rPr>
            </w:pPr>
            <w:r w:rsidRPr="002157BA">
              <w:rPr>
                <w:b/>
                <w:noProof/>
              </w:rPr>
              <w:t>Id da Feature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94D728" w14:textId="77777777" w:rsidR="003701D4" w:rsidRPr="002157BA" w:rsidRDefault="003701D4" w:rsidP="00721F3B">
            <w:pPr>
              <w:rPr>
                <w:b/>
                <w:noProof/>
              </w:rPr>
            </w:pPr>
            <w:r w:rsidRPr="002157BA">
              <w:rPr>
                <w:b/>
                <w:noProof/>
              </w:rPr>
              <w:t>Texto da Feature</w:t>
            </w:r>
          </w:p>
        </w:tc>
      </w:tr>
      <w:tr w:rsidR="003701D4" w:rsidRPr="00AB0C87" w14:paraId="6D4B7557" w14:textId="77777777" w:rsidTr="003701D4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2BCD" w14:textId="071A9828" w:rsidR="003701D4" w:rsidRPr="0047011C" w:rsidRDefault="003701D4" w:rsidP="00E738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7011C">
              <w:rPr>
                <w:rFonts w:ascii="Arial" w:hAnsi="Arial" w:cs="Arial"/>
                <w:color w:val="000000"/>
                <w:sz w:val="22"/>
                <w:szCs w:val="22"/>
              </w:rPr>
              <w:t>FEAT</w:t>
            </w:r>
            <w:r w:rsidR="00840D82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Pr="0047011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E738AA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227B" w14:textId="0D637854" w:rsidR="003701D4" w:rsidRPr="00AB0C87" w:rsidRDefault="008B3A53" w:rsidP="00511A20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</w:t>
            </w:r>
            <w:r w:rsidR="00E738AA">
              <w:rPr>
                <w:rFonts w:ascii="Arial" w:hAnsi="Arial" w:cs="Arial"/>
                <w:noProof/>
                <w:sz w:val="22"/>
                <w:szCs w:val="22"/>
              </w:rPr>
              <w:t xml:space="preserve"> relatório </w:t>
            </w:r>
            <w:r w:rsidR="008530A3">
              <w:rPr>
                <w:rFonts w:ascii="Arial" w:hAnsi="Arial" w:cs="Arial"/>
                <w:noProof/>
                <w:sz w:val="22"/>
                <w:szCs w:val="22"/>
              </w:rPr>
              <w:t xml:space="preserve">de fechamento </w:t>
            </w:r>
            <w:r w:rsidR="00E738AA">
              <w:rPr>
                <w:rFonts w:ascii="Arial" w:hAnsi="Arial" w:cs="Arial"/>
                <w:noProof/>
                <w:sz w:val="22"/>
                <w:szCs w:val="22"/>
              </w:rPr>
              <w:t xml:space="preserve">devera </w:t>
            </w:r>
            <w:r w:rsidR="00511A20" w:rsidRPr="00511A20">
              <w:rPr>
                <w:rFonts w:ascii="Arial" w:hAnsi="Arial" w:cs="Arial"/>
                <w:iCs/>
                <w:sz w:val="22"/>
                <w:szCs w:val="22"/>
              </w:rPr>
              <w:t xml:space="preserve">Qualificar Distribuidores semanalmente (Domingo a sábado) e realizar o relatório consolidado Mensal (inicia no dia 01 </w:t>
            </w:r>
            <w:r w:rsidR="00511A20">
              <w:rPr>
                <w:rFonts w:ascii="Arial" w:hAnsi="Arial" w:cs="Arial"/>
                <w:iCs/>
                <w:sz w:val="22"/>
                <w:szCs w:val="22"/>
              </w:rPr>
              <w:t xml:space="preserve">e termina no último dia do mês) </w:t>
            </w:r>
            <w:r w:rsidR="00511A20">
              <w:rPr>
                <w:rFonts w:ascii="Arial" w:hAnsi="Arial" w:cs="Arial"/>
                <w:noProof/>
                <w:sz w:val="22"/>
                <w:szCs w:val="22"/>
              </w:rPr>
              <w:t xml:space="preserve">e </w:t>
            </w:r>
            <w:r w:rsidR="00E738AA">
              <w:rPr>
                <w:rFonts w:ascii="Arial" w:hAnsi="Arial" w:cs="Arial"/>
                <w:noProof/>
                <w:sz w:val="22"/>
                <w:szCs w:val="22"/>
              </w:rPr>
              <w:t>ser gerado altomaticamente</w:t>
            </w:r>
            <w:r w:rsidR="008530A3">
              <w:rPr>
                <w:rFonts w:ascii="Arial" w:hAnsi="Arial" w:cs="Arial"/>
                <w:noProof/>
                <w:sz w:val="22"/>
                <w:szCs w:val="22"/>
              </w:rPr>
              <w:t xml:space="preserve">, </w:t>
            </w:r>
            <w:r w:rsidR="00D466D6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8530A3">
              <w:rPr>
                <w:rFonts w:ascii="Arial" w:hAnsi="Arial" w:cs="Arial"/>
                <w:noProof/>
                <w:sz w:val="22"/>
                <w:szCs w:val="22"/>
              </w:rPr>
              <w:t xml:space="preserve">semanalmente e </w:t>
            </w:r>
            <w:r w:rsidR="008530A3">
              <w:rPr>
                <w:rFonts w:ascii="Arial" w:hAnsi="Arial" w:cs="Arial"/>
                <w:iCs/>
                <w:sz w:val="22"/>
                <w:szCs w:val="22"/>
              </w:rPr>
              <w:t>Mensal, e</w:t>
            </w:r>
            <w:r w:rsidR="006455FA">
              <w:rPr>
                <w:rFonts w:ascii="Arial" w:hAnsi="Arial" w:cs="Arial"/>
                <w:noProof/>
                <w:sz w:val="22"/>
                <w:szCs w:val="22"/>
              </w:rPr>
              <w:t xml:space="preserve"> ter  possibilidade de ser exportado para</w:t>
            </w:r>
            <w:r w:rsidR="00511A20">
              <w:rPr>
                <w:rFonts w:ascii="Arial" w:hAnsi="Arial" w:cs="Arial"/>
                <w:noProof/>
                <w:sz w:val="22"/>
                <w:szCs w:val="22"/>
              </w:rPr>
              <w:t xml:space="preserve"> planilha</w:t>
            </w:r>
          </w:p>
        </w:tc>
      </w:tr>
    </w:tbl>
    <w:p w14:paraId="02E16E57" w14:textId="77777777" w:rsidR="003F4C55" w:rsidRPr="00137F0D" w:rsidRDefault="003F4C55" w:rsidP="003701D4">
      <w:pPr>
        <w:pStyle w:val="Recuodecorpodetexto"/>
        <w:tabs>
          <w:tab w:val="left" w:pos="1690"/>
          <w:tab w:val="left" w:pos="10510"/>
        </w:tabs>
        <w:ind w:left="0"/>
        <w:rPr>
          <w:b/>
        </w:rPr>
      </w:pPr>
      <w:r w:rsidRPr="00986E54">
        <w:rPr>
          <w:rStyle w:val="Refdecomentrio"/>
          <w:vanish/>
        </w:rPr>
        <w:commentReference w:id="78"/>
      </w:r>
      <w:r w:rsidRPr="00986E54">
        <w:rPr>
          <w:rStyle w:val="Refdecomentrio"/>
          <w:vanish/>
        </w:rPr>
        <w:commentReference w:id="79"/>
      </w:r>
      <w:r w:rsidRPr="00986E54">
        <w:rPr>
          <w:rStyle w:val="Refdecomentrio"/>
          <w:vanish/>
        </w:rPr>
        <w:commentReference w:id="80"/>
      </w:r>
      <w:r w:rsidRPr="00986E54">
        <w:rPr>
          <w:rStyle w:val="Refdecomentrio"/>
          <w:vanish/>
        </w:rPr>
        <w:commentReference w:id="81"/>
      </w:r>
    </w:p>
    <w:p w14:paraId="07540DD3" w14:textId="77777777" w:rsidR="00057C92" w:rsidRDefault="00057C92" w:rsidP="00CA68D0">
      <w:pPr>
        <w:pStyle w:val="Recuodecorpodetexto"/>
        <w:ind w:left="696"/>
        <w:rPr>
          <w:vanish/>
        </w:rPr>
      </w:pPr>
    </w:p>
    <w:p w14:paraId="3EA31D7C" w14:textId="77777777" w:rsidR="006B4F67" w:rsidRPr="006B4F67" w:rsidRDefault="006B4F67" w:rsidP="006B4F67">
      <w:pPr>
        <w:keepNext/>
        <w:keepLines/>
        <w:ind w:left="851"/>
        <w:jc w:val="both"/>
        <w:rPr>
          <w:rFonts w:ascii="Arial" w:hAnsi="Arial" w:cs="Arial"/>
          <w:i/>
          <w:iCs/>
          <w:color w:val="3366FF"/>
        </w:rPr>
      </w:pPr>
    </w:p>
    <w:p w14:paraId="12AF02FA" w14:textId="0F8465C4" w:rsidR="006B4F67" w:rsidRPr="00122141" w:rsidRDefault="006B4F67" w:rsidP="00122141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82" w:name="_Toc145231839"/>
      <w:bookmarkStart w:id="83" w:name="_Toc145931620"/>
      <w:bookmarkStart w:id="84" w:name="_Toc146340968"/>
      <w:bookmarkStart w:id="85" w:name="_Toc408903655"/>
      <w:r w:rsidRPr="00122141">
        <w:rPr>
          <w:rFonts w:ascii="Arial" w:hAnsi="Arial" w:cs="Arial"/>
          <w:b/>
          <w:u w:val="none"/>
        </w:rPr>
        <w:t>Usuários Envolvidos</w:t>
      </w:r>
      <w:bookmarkEnd w:id="82"/>
      <w:bookmarkEnd w:id="83"/>
      <w:bookmarkEnd w:id="84"/>
      <w:r w:rsidR="00122141" w:rsidRPr="00122141">
        <w:rPr>
          <w:rFonts w:ascii="Arial" w:hAnsi="Arial" w:cs="Arial"/>
          <w:b/>
          <w:u w:val="none"/>
        </w:rPr>
        <w:t xml:space="preserve"> - </w:t>
      </w:r>
      <w:r w:rsidR="00122141">
        <w:rPr>
          <w:rFonts w:ascii="Arial" w:hAnsi="Arial" w:cs="Arial"/>
          <w:b/>
          <w:u w:val="none"/>
        </w:rPr>
        <w:t>S</w:t>
      </w:r>
      <w:r w:rsidR="00122141" w:rsidRPr="00122141">
        <w:rPr>
          <w:rFonts w:ascii="Arial" w:hAnsi="Arial" w:cs="Arial"/>
          <w:b/>
          <w:u w:val="none"/>
        </w:rPr>
        <w:t>takeholders</w:t>
      </w:r>
      <w:bookmarkEnd w:id="85"/>
    </w:p>
    <w:p w14:paraId="5F11FDFF" w14:textId="77777777" w:rsidR="006B4F67" w:rsidRPr="00122141" w:rsidRDefault="006B4F67" w:rsidP="00122141">
      <w:pPr>
        <w:pStyle w:val="Ttulo2"/>
        <w:numPr>
          <w:ilvl w:val="0"/>
          <w:numId w:val="0"/>
        </w:numPr>
        <w:ind w:left="792"/>
        <w:rPr>
          <w:rFonts w:ascii="Arial" w:hAnsi="Arial" w:cs="Arial"/>
          <w:b/>
          <w:u w:val="none"/>
        </w:rPr>
      </w:pPr>
    </w:p>
    <w:tbl>
      <w:tblPr>
        <w:tblW w:w="9544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"/>
        <w:gridCol w:w="2143"/>
        <w:gridCol w:w="4249"/>
        <w:gridCol w:w="2143"/>
      </w:tblGrid>
      <w:tr w:rsidR="006B4F67" w14:paraId="7D3FC445" w14:textId="77777777">
        <w:trPr>
          <w:jc w:val="center"/>
        </w:trPr>
        <w:tc>
          <w:tcPr>
            <w:tcW w:w="1009" w:type="dxa"/>
            <w:shd w:val="pct10" w:color="auto" w:fill="FFFFFF"/>
          </w:tcPr>
          <w:p w14:paraId="5049FCEC" w14:textId="77777777" w:rsidR="006B4F67" w:rsidRDefault="006B4F67" w:rsidP="00AC1A46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Área</w:t>
            </w:r>
          </w:p>
        </w:tc>
        <w:tc>
          <w:tcPr>
            <w:tcW w:w="2143" w:type="dxa"/>
            <w:shd w:val="pct10" w:color="auto" w:fill="FFFFFF"/>
          </w:tcPr>
          <w:p w14:paraId="4178C90B" w14:textId="77777777" w:rsidR="006B4F67" w:rsidRDefault="006B4F67" w:rsidP="00AC1A46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Usuário</w:t>
            </w:r>
          </w:p>
        </w:tc>
        <w:tc>
          <w:tcPr>
            <w:tcW w:w="4249" w:type="dxa"/>
            <w:shd w:val="pct10" w:color="auto" w:fill="FFFFFF"/>
          </w:tcPr>
          <w:p w14:paraId="51C586A2" w14:textId="77777777" w:rsidR="006B4F67" w:rsidRDefault="006B4F67" w:rsidP="00AC1A46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Necessidades</w:t>
            </w:r>
          </w:p>
        </w:tc>
        <w:tc>
          <w:tcPr>
            <w:tcW w:w="2143" w:type="dxa"/>
            <w:shd w:val="pct10" w:color="auto" w:fill="FFFFFF"/>
          </w:tcPr>
          <w:p w14:paraId="21CAD450" w14:textId="77777777" w:rsidR="006B4F67" w:rsidRDefault="006B4F67" w:rsidP="00AC1A46">
            <w:pPr>
              <w:spacing w:before="60"/>
              <w:jc w:val="center"/>
              <w:rPr>
                <w:rFonts w:ascii="Arial" w:hAnsi="Arial" w:cs="Arial"/>
                <w:b/>
                <w:sz w:val="18"/>
                <w:lang w:val="pt-PT"/>
              </w:rPr>
            </w:pPr>
            <w:r>
              <w:rPr>
                <w:rFonts w:ascii="Arial" w:hAnsi="Arial" w:cs="Arial"/>
                <w:b/>
                <w:sz w:val="18"/>
                <w:lang w:val="pt-PT"/>
              </w:rPr>
              <w:t>Usuário Principal?</w:t>
            </w:r>
          </w:p>
        </w:tc>
      </w:tr>
      <w:tr w:rsidR="006B4F67" w14:paraId="3D9A531E" w14:textId="77777777">
        <w:trPr>
          <w:jc w:val="center"/>
        </w:trPr>
        <w:tc>
          <w:tcPr>
            <w:tcW w:w="1009" w:type="dxa"/>
          </w:tcPr>
          <w:p w14:paraId="125988A6" w14:textId="79EC8B47" w:rsidR="006B4F67" w:rsidRDefault="000F223C" w:rsidP="00AC1A46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Diretoria</w:t>
            </w:r>
          </w:p>
        </w:tc>
        <w:tc>
          <w:tcPr>
            <w:tcW w:w="2143" w:type="dxa"/>
          </w:tcPr>
          <w:p w14:paraId="0FDC0C45" w14:textId="7F8978DB" w:rsidR="006B4F67" w:rsidRDefault="006A4E08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Arthur Galvão</w:t>
            </w:r>
          </w:p>
        </w:tc>
        <w:tc>
          <w:tcPr>
            <w:tcW w:w="4249" w:type="dxa"/>
          </w:tcPr>
          <w:p w14:paraId="07CF5CE1" w14:textId="604243DF" w:rsidR="006B4F67" w:rsidRDefault="000F223C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Responsável pela criação das RGN</w:t>
            </w:r>
          </w:p>
        </w:tc>
        <w:tc>
          <w:tcPr>
            <w:tcW w:w="2143" w:type="dxa"/>
          </w:tcPr>
          <w:p w14:paraId="392AE4DA" w14:textId="367843EB" w:rsidR="006B4F67" w:rsidRDefault="000F223C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</w:t>
            </w:r>
          </w:p>
        </w:tc>
      </w:tr>
      <w:tr w:rsidR="000F223C" w14:paraId="230A7C4B" w14:textId="77777777">
        <w:trPr>
          <w:jc w:val="center"/>
        </w:trPr>
        <w:tc>
          <w:tcPr>
            <w:tcW w:w="1009" w:type="dxa"/>
          </w:tcPr>
          <w:p w14:paraId="3612AB28" w14:textId="380418AE" w:rsidR="000F223C" w:rsidRDefault="000F223C" w:rsidP="000F223C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CAD</w:t>
            </w:r>
          </w:p>
        </w:tc>
        <w:tc>
          <w:tcPr>
            <w:tcW w:w="2143" w:type="dxa"/>
          </w:tcPr>
          <w:p w14:paraId="053CF2E1" w14:textId="10338A27" w:rsidR="000F223C" w:rsidRDefault="000F223C" w:rsidP="000F223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Marco Tavares</w:t>
            </w:r>
          </w:p>
        </w:tc>
        <w:tc>
          <w:tcPr>
            <w:tcW w:w="4249" w:type="dxa"/>
          </w:tcPr>
          <w:p w14:paraId="0E3E50F2" w14:textId="2447C3D3" w:rsidR="000F223C" w:rsidRDefault="000F223C" w:rsidP="000F223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Usuário do sistema </w:t>
            </w:r>
          </w:p>
        </w:tc>
        <w:tc>
          <w:tcPr>
            <w:tcW w:w="2143" w:type="dxa"/>
          </w:tcPr>
          <w:p w14:paraId="07B41807" w14:textId="70303E55" w:rsidR="000F223C" w:rsidRDefault="000F223C" w:rsidP="000F223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</w:t>
            </w:r>
          </w:p>
        </w:tc>
      </w:tr>
      <w:tr w:rsidR="006B4F67" w14:paraId="343258BB" w14:textId="77777777">
        <w:trPr>
          <w:jc w:val="center"/>
        </w:trPr>
        <w:tc>
          <w:tcPr>
            <w:tcW w:w="1009" w:type="dxa"/>
          </w:tcPr>
          <w:p w14:paraId="64736A28" w14:textId="3C25C84F" w:rsidR="006B4F67" w:rsidRDefault="006455FA" w:rsidP="00AC1A46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TI</w:t>
            </w:r>
          </w:p>
        </w:tc>
        <w:tc>
          <w:tcPr>
            <w:tcW w:w="2143" w:type="dxa"/>
          </w:tcPr>
          <w:p w14:paraId="3ABC6C94" w14:textId="53FD64E2" w:rsidR="006B4F67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Kenedy Araujo </w:t>
            </w:r>
          </w:p>
        </w:tc>
        <w:tc>
          <w:tcPr>
            <w:tcW w:w="4249" w:type="dxa"/>
          </w:tcPr>
          <w:p w14:paraId="699E40C1" w14:textId="4A33E161" w:rsidR="006B4F67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Gerencia </w:t>
            </w:r>
            <w:r w:rsidR="001F71AB">
              <w:rPr>
                <w:rFonts w:ascii="Arial" w:hAnsi="Arial" w:cs="Arial"/>
                <w:sz w:val="18"/>
              </w:rPr>
              <w:t xml:space="preserve">de TI – Homologação </w:t>
            </w:r>
          </w:p>
        </w:tc>
        <w:tc>
          <w:tcPr>
            <w:tcW w:w="2143" w:type="dxa"/>
          </w:tcPr>
          <w:p w14:paraId="772727E4" w14:textId="25C81EE9" w:rsidR="006B4F67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Não</w:t>
            </w:r>
          </w:p>
        </w:tc>
      </w:tr>
      <w:tr w:rsidR="00E738AA" w14:paraId="0CD28EEC" w14:textId="77777777">
        <w:trPr>
          <w:jc w:val="center"/>
        </w:trPr>
        <w:tc>
          <w:tcPr>
            <w:tcW w:w="1009" w:type="dxa"/>
          </w:tcPr>
          <w:p w14:paraId="7100B70E" w14:textId="04C1BAEC" w:rsidR="00E738AA" w:rsidRDefault="00E738AA" w:rsidP="00AC1A46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 xml:space="preserve">TI </w:t>
            </w:r>
          </w:p>
        </w:tc>
        <w:tc>
          <w:tcPr>
            <w:tcW w:w="2143" w:type="dxa"/>
          </w:tcPr>
          <w:p w14:paraId="437B8FCB" w14:textId="2E06892A" w:rsidR="00E738AA" w:rsidRDefault="00511A20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Cidiz - TI</w:t>
            </w:r>
            <w:r w:rsidR="00E738AA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4249" w:type="dxa"/>
          </w:tcPr>
          <w:p w14:paraId="76483463" w14:textId="19C36B0F" w:rsidR="00E738AA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Desenvolvimento e analise </w:t>
            </w:r>
          </w:p>
        </w:tc>
        <w:tc>
          <w:tcPr>
            <w:tcW w:w="2143" w:type="dxa"/>
          </w:tcPr>
          <w:p w14:paraId="4B0EAB68" w14:textId="186F2CF7" w:rsidR="00E738AA" w:rsidRDefault="00E738AA" w:rsidP="00AC1A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Não </w:t>
            </w:r>
          </w:p>
        </w:tc>
      </w:tr>
    </w:tbl>
    <w:p w14:paraId="0A82BE00" w14:textId="77777777" w:rsidR="006B4F67" w:rsidRDefault="006B4F67" w:rsidP="006B4F67">
      <w:pPr>
        <w:pStyle w:val="Ttulo"/>
        <w:jc w:val="left"/>
        <w:rPr>
          <w:rFonts w:cs="Arial"/>
          <w:sz w:val="28"/>
        </w:rPr>
      </w:pPr>
    </w:p>
    <w:p w14:paraId="7BAEB589" w14:textId="77777777" w:rsidR="000F223C" w:rsidRDefault="000F223C" w:rsidP="006B4F67">
      <w:pPr>
        <w:pStyle w:val="Ttulo"/>
        <w:jc w:val="left"/>
        <w:rPr>
          <w:rFonts w:cs="Arial"/>
          <w:sz w:val="28"/>
        </w:rPr>
      </w:pPr>
    </w:p>
    <w:p w14:paraId="54BFC517" w14:textId="77777777" w:rsidR="006B4F67" w:rsidRPr="00DF5E9E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86" w:name="_Toc145932555"/>
      <w:bookmarkStart w:id="87" w:name="_Toc146340970"/>
      <w:bookmarkStart w:id="88" w:name="_Toc408903656"/>
      <w:r w:rsidRPr="00DF5E9E">
        <w:rPr>
          <w:rFonts w:ascii="Arial" w:hAnsi="Arial" w:cs="Arial"/>
          <w:b/>
          <w:u w:val="none"/>
        </w:rPr>
        <w:t>Sistemas Impactados</w:t>
      </w:r>
      <w:bookmarkEnd w:id="86"/>
      <w:bookmarkEnd w:id="87"/>
      <w:bookmarkEnd w:id="88"/>
    </w:p>
    <w:p w14:paraId="5BF8DAF2" w14:textId="77777777" w:rsidR="006B4F67" w:rsidRPr="00D466D6" w:rsidRDefault="006B4F67" w:rsidP="00D466D6">
      <w:pPr>
        <w:spacing w:before="60"/>
        <w:jc w:val="center"/>
        <w:rPr>
          <w:rFonts w:ascii="Arial" w:hAnsi="Arial" w:cs="Arial"/>
          <w:b/>
          <w:sz w:val="18"/>
        </w:rPr>
      </w:pPr>
    </w:p>
    <w:tbl>
      <w:tblPr>
        <w:tblW w:w="10041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6"/>
        <w:gridCol w:w="2268"/>
        <w:gridCol w:w="1842"/>
        <w:gridCol w:w="2552"/>
        <w:gridCol w:w="1843"/>
      </w:tblGrid>
      <w:tr w:rsidR="005D72B3" w:rsidRPr="00D466D6" w14:paraId="2D3D2030" w14:textId="77777777" w:rsidTr="00325F2C">
        <w:trPr>
          <w:tblHeader/>
        </w:trPr>
        <w:tc>
          <w:tcPr>
            <w:tcW w:w="1536" w:type="dxa"/>
            <w:shd w:val="clear" w:color="auto" w:fill="CCCCCC"/>
            <w:vAlign w:val="center"/>
          </w:tcPr>
          <w:p w14:paraId="541D3791" w14:textId="77777777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>Sistemas</w:t>
            </w:r>
          </w:p>
        </w:tc>
        <w:tc>
          <w:tcPr>
            <w:tcW w:w="2268" w:type="dxa"/>
            <w:shd w:val="clear" w:color="auto" w:fill="CCCCCC"/>
            <w:vAlign w:val="center"/>
          </w:tcPr>
          <w:p w14:paraId="7FE9A551" w14:textId="5BCCD892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 xml:space="preserve">Módulo (s) </w:t>
            </w:r>
            <w:r w:rsidR="009E71CF">
              <w:rPr>
                <w:rFonts w:ascii="Arial" w:hAnsi="Arial" w:cs="Arial"/>
                <w:b/>
                <w:sz w:val="18"/>
              </w:rPr>
              <w:t>I</w:t>
            </w:r>
            <w:r w:rsidRPr="009E71CF">
              <w:rPr>
                <w:rFonts w:ascii="Arial" w:hAnsi="Arial" w:cs="Arial"/>
                <w:b/>
                <w:sz w:val="18"/>
              </w:rPr>
              <w:t>mpactado(s)</w:t>
            </w:r>
          </w:p>
        </w:tc>
        <w:tc>
          <w:tcPr>
            <w:tcW w:w="1842" w:type="dxa"/>
            <w:shd w:val="clear" w:color="auto" w:fill="CCCCCC"/>
            <w:vAlign w:val="center"/>
          </w:tcPr>
          <w:p w14:paraId="34B10DC6" w14:textId="5A23490B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>Tipo de Impacto</w:t>
            </w:r>
            <w:r w:rsidR="005652C7" w:rsidRPr="009E71CF">
              <w:rPr>
                <w:rFonts w:ascii="Arial" w:hAnsi="Arial" w:cs="Arial"/>
                <w:b/>
                <w:sz w:val="18"/>
              </w:rPr>
              <w:t>*</w:t>
            </w:r>
          </w:p>
        </w:tc>
        <w:tc>
          <w:tcPr>
            <w:tcW w:w="2552" w:type="dxa"/>
            <w:shd w:val="clear" w:color="auto" w:fill="CCCCCC"/>
            <w:vAlign w:val="center"/>
          </w:tcPr>
          <w:p w14:paraId="076A340F" w14:textId="77777777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>Detalhamento do Impacto</w:t>
            </w:r>
          </w:p>
        </w:tc>
        <w:tc>
          <w:tcPr>
            <w:tcW w:w="1843" w:type="dxa"/>
            <w:shd w:val="clear" w:color="auto" w:fill="CCCCCC"/>
            <w:vAlign w:val="center"/>
          </w:tcPr>
          <w:p w14:paraId="105BCFBC" w14:textId="48286977" w:rsidR="005D72B3" w:rsidRPr="009E71CF" w:rsidRDefault="005D72B3" w:rsidP="009E71CF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 w:rsidRPr="009E71CF">
              <w:rPr>
                <w:rFonts w:ascii="Arial" w:hAnsi="Arial" w:cs="Arial"/>
                <w:b/>
                <w:sz w:val="18"/>
              </w:rPr>
              <w:t xml:space="preserve">Tipo de Interface </w:t>
            </w:r>
            <w:r w:rsidR="005652C7" w:rsidRPr="009E71CF">
              <w:rPr>
                <w:rFonts w:ascii="Arial" w:hAnsi="Arial" w:cs="Arial"/>
                <w:b/>
                <w:sz w:val="18"/>
              </w:rPr>
              <w:t>**</w:t>
            </w:r>
          </w:p>
        </w:tc>
      </w:tr>
      <w:tr w:rsidR="003F4C55" w:rsidRPr="00D466D6" w14:paraId="3CB462FE" w14:textId="77777777" w:rsidTr="00325F2C">
        <w:tc>
          <w:tcPr>
            <w:tcW w:w="1536" w:type="dxa"/>
            <w:vAlign w:val="center"/>
          </w:tcPr>
          <w:p w14:paraId="1D089074" w14:textId="6762AF93" w:rsidR="003F4C55" w:rsidRPr="00D466D6" w:rsidRDefault="00325F2C" w:rsidP="00325F2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Mundo </w:t>
            </w:r>
            <w:r w:rsidR="00122141" w:rsidRPr="00D466D6">
              <w:rPr>
                <w:rFonts w:ascii="Arial" w:hAnsi="Arial" w:cs="Arial"/>
                <w:sz w:val="18"/>
              </w:rPr>
              <w:t>Cidiz</w:t>
            </w:r>
            <w:r w:rsidR="005652C7" w:rsidRPr="00D466D6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C9A82C3" w14:textId="5A0CA032" w:rsidR="003F4C55" w:rsidRPr="00D466D6" w:rsidRDefault="009E71CF" w:rsidP="00D466D6">
            <w:pPr>
              <w:rPr>
                <w:rFonts w:ascii="Arial" w:hAnsi="Arial" w:cs="Arial"/>
                <w:sz w:val="18"/>
              </w:rPr>
            </w:pPr>
            <w:r w:rsidRPr="00D466D6">
              <w:rPr>
                <w:rFonts w:ascii="Arial" w:hAnsi="Arial" w:cs="Arial"/>
                <w:sz w:val="18"/>
              </w:rPr>
              <w:t xml:space="preserve">Relatório  </w:t>
            </w:r>
          </w:p>
        </w:tc>
        <w:tc>
          <w:tcPr>
            <w:tcW w:w="1842" w:type="dxa"/>
            <w:vAlign w:val="center"/>
          </w:tcPr>
          <w:p w14:paraId="7E975DC2" w14:textId="77777777" w:rsidR="003F4C55" w:rsidRPr="00D466D6" w:rsidRDefault="0019532B" w:rsidP="00D466D6">
            <w:pPr>
              <w:rPr>
                <w:rFonts w:ascii="Arial" w:hAnsi="Arial" w:cs="Arial"/>
                <w:sz w:val="18"/>
              </w:rPr>
            </w:pPr>
            <w:r w:rsidRPr="00D466D6">
              <w:rPr>
                <w:rFonts w:ascii="Arial" w:hAnsi="Arial" w:cs="Arial"/>
                <w:sz w:val="18"/>
              </w:rPr>
              <w:t>Desenvolvimento</w:t>
            </w:r>
          </w:p>
        </w:tc>
        <w:tc>
          <w:tcPr>
            <w:tcW w:w="2552" w:type="dxa"/>
            <w:vAlign w:val="center"/>
          </w:tcPr>
          <w:p w14:paraId="0FF4E37A" w14:textId="4C8A65BB" w:rsidR="003F4C55" w:rsidRPr="00D466D6" w:rsidRDefault="00E738AA" w:rsidP="00D466D6">
            <w:pPr>
              <w:rPr>
                <w:rFonts w:ascii="Arial" w:hAnsi="Arial" w:cs="Arial"/>
                <w:sz w:val="18"/>
              </w:rPr>
            </w:pPr>
            <w:r w:rsidRPr="00D466D6">
              <w:rPr>
                <w:rFonts w:ascii="Arial" w:hAnsi="Arial" w:cs="Arial"/>
                <w:sz w:val="18"/>
              </w:rPr>
              <w:t xml:space="preserve">Criação do </w:t>
            </w:r>
            <w:r w:rsidR="002A74BA" w:rsidRPr="00D466D6">
              <w:rPr>
                <w:rFonts w:ascii="Arial" w:hAnsi="Arial" w:cs="Arial"/>
                <w:sz w:val="18"/>
              </w:rPr>
              <w:t>R</w:t>
            </w:r>
            <w:r w:rsidRPr="00D466D6">
              <w:rPr>
                <w:rFonts w:ascii="Arial" w:hAnsi="Arial" w:cs="Arial"/>
                <w:sz w:val="18"/>
              </w:rPr>
              <w:t xml:space="preserve">elatório </w:t>
            </w:r>
            <w:r w:rsidR="006455FA">
              <w:rPr>
                <w:rFonts w:ascii="Arial" w:hAnsi="Arial" w:cs="Arial"/>
                <w:sz w:val="18"/>
              </w:rPr>
              <w:t xml:space="preserve">de fechamento </w:t>
            </w:r>
            <w:r w:rsidRPr="00D466D6">
              <w:rPr>
                <w:rFonts w:ascii="Arial" w:hAnsi="Arial" w:cs="Arial"/>
                <w:sz w:val="18"/>
              </w:rPr>
              <w:t>semanal</w:t>
            </w:r>
            <w:r w:rsidR="00613F1D">
              <w:rPr>
                <w:rFonts w:ascii="Arial" w:hAnsi="Arial" w:cs="Arial"/>
                <w:sz w:val="18"/>
              </w:rPr>
              <w:t xml:space="preserve"> </w:t>
            </w:r>
            <w:r w:rsidR="00613F1D" w:rsidRPr="00613F1D">
              <w:rPr>
                <w:rFonts w:ascii="Arial" w:hAnsi="Arial" w:cs="Arial"/>
                <w:sz w:val="18"/>
              </w:rPr>
              <w:t>/ Mensal</w:t>
            </w:r>
            <w:r w:rsidR="00613F1D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613F1D" w:rsidRPr="00840D8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0C76682" w14:textId="77777777" w:rsidR="003F4C55" w:rsidRPr="00D466D6" w:rsidRDefault="0019532B" w:rsidP="00D466D6">
            <w:pPr>
              <w:rPr>
                <w:rFonts w:ascii="Arial" w:hAnsi="Arial" w:cs="Arial"/>
                <w:sz w:val="18"/>
              </w:rPr>
            </w:pPr>
            <w:r w:rsidRPr="00D466D6">
              <w:rPr>
                <w:rFonts w:ascii="Arial" w:hAnsi="Arial" w:cs="Arial"/>
                <w:sz w:val="18"/>
              </w:rPr>
              <w:t>N/A</w:t>
            </w:r>
          </w:p>
        </w:tc>
      </w:tr>
    </w:tbl>
    <w:p w14:paraId="6F4674F9" w14:textId="77777777" w:rsidR="006B4F67" w:rsidRPr="00D466D6" w:rsidRDefault="006B4F67" w:rsidP="00D466D6">
      <w:pPr>
        <w:spacing w:before="60"/>
        <w:jc w:val="center"/>
        <w:rPr>
          <w:rFonts w:ascii="Arial" w:hAnsi="Arial" w:cs="Arial"/>
          <w:b/>
          <w:sz w:val="18"/>
        </w:rPr>
      </w:pPr>
    </w:p>
    <w:p w14:paraId="7D027854" w14:textId="77777777" w:rsidR="006B4F67" w:rsidRPr="006B4F67" w:rsidRDefault="006B4F67" w:rsidP="006B4F67">
      <w:pPr>
        <w:ind w:left="180"/>
        <w:rPr>
          <w:rFonts w:ascii="Arial" w:hAnsi="Arial" w:cs="Arial"/>
          <w:sz w:val="16"/>
          <w:szCs w:val="16"/>
        </w:rPr>
      </w:pPr>
      <w:r w:rsidRPr="006B4F67">
        <w:rPr>
          <w:rFonts w:ascii="Arial" w:hAnsi="Arial" w:cs="Arial"/>
          <w:sz w:val="16"/>
          <w:szCs w:val="16"/>
        </w:rPr>
        <w:t>(*) Classificar entre Desenvolvimento, Leitura de Dados ou Atualização de Dados. Em caso de outro, especificar;</w:t>
      </w:r>
    </w:p>
    <w:p w14:paraId="3F742F48" w14:textId="6B856235" w:rsidR="006B4F67" w:rsidRPr="00E738AA" w:rsidRDefault="006B4F67" w:rsidP="00E738AA">
      <w:pPr>
        <w:rPr>
          <w:rFonts w:ascii="Arial" w:hAnsi="Arial" w:cs="Arial"/>
          <w:sz w:val="16"/>
          <w:szCs w:val="16"/>
        </w:rPr>
      </w:pPr>
    </w:p>
    <w:p w14:paraId="6746C4B4" w14:textId="40D56F1F" w:rsidR="006B4F67" w:rsidRDefault="006B4F67" w:rsidP="006B4F67">
      <w:pPr>
        <w:ind w:left="180"/>
        <w:rPr>
          <w:rFonts w:ascii="Arial" w:hAnsi="Arial" w:cs="Arial"/>
          <w:sz w:val="16"/>
          <w:szCs w:val="16"/>
        </w:rPr>
      </w:pPr>
      <w:r w:rsidRPr="006B4F67">
        <w:rPr>
          <w:rFonts w:ascii="Arial" w:hAnsi="Arial" w:cs="Arial"/>
          <w:sz w:val="16"/>
          <w:szCs w:val="16"/>
        </w:rPr>
        <w:t>(**)</w:t>
      </w:r>
      <w:r w:rsidR="002A74BA">
        <w:rPr>
          <w:rFonts w:ascii="Arial" w:hAnsi="Arial" w:cs="Arial"/>
          <w:sz w:val="16"/>
          <w:szCs w:val="16"/>
        </w:rPr>
        <w:t xml:space="preserve"> </w:t>
      </w:r>
      <w:r w:rsidRPr="006B4F67">
        <w:rPr>
          <w:rFonts w:ascii="Arial" w:hAnsi="Arial" w:cs="Arial"/>
          <w:sz w:val="16"/>
          <w:szCs w:val="16"/>
        </w:rPr>
        <w:t xml:space="preserve">Interface </w:t>
      </w:r>
      <w:r w:rsidR="003A3AD5" w:rsidRPr="006B4F67">
        <w:rPr>
          <w:rFonts w:ascii="Arial" w:hAnsi="Arial" w:cs="Arial"/>
          <w:sz w:val="16"/>
          <w:szCs w:val="16"/>
        </w:rPr>
        <w:t>Síncrona</w:t>
      </w:r>
      <w:r w:rsidRPr="006B4F67">
        <w:rPr>
          <w:rFonts w:ascii="Arial" w:hAnsi="Arial" w:cs="Arial"/>
          <w:sz w:val="16"/>
          <w:szCs w:val="16"/>
        </w:rPr>
        <w:t xml:space="preserve"> = </w:t>
      </w:r>
      <w:r w:rsidR="00A87EA8" w:rsidRPr="006B4F67">
        <w:rPr>
          <w:rFonts w:ascii="Arial" w:hAnsi="Arial" w:cs="Arial"/>
          <w:sz w:val="16"/>
          <w:szCs w:val="16"/>
        </w:rPr>
        <w:t>SYNC,</w:t>
      </w:r>
      <w:r w:rsidRPr="006B4F67">
        <w:rPr>
          <w:rFonts w:ascii="Arial" w:hAnsi="Arial" w:cs="Arial"/>
          <w:sz w:val="16"/>
          <w:szCs w:val="16"/>
        </w:rPr>
        <w:t xml:space="preserve"> Interface Assíncrona = ASYNC;</w:t>
      </w:r>
    </w:p>
    <w:p w14:paraId="20F52EA5" w14:textId="77777777" w:rsidR="003A3AD5" w:rsidRDefault="003A3AD5" w:rsidP="006B4F67">
      <w:pPr>
        <w:ind w:left="180"/>
        <w:rPr>
          <w:rFonts w:ascii="Arial" w:hAnsi="Arial" w:cs="Arial"/>
          <w:sz w:val="16"/>
          <w:szCs w:val="16"/>
        </w:rPr>
      </w:pPr>
    </w:p>
    <w:p w14:paraId="790B3014" w14:textId="77777777" w:rsidR="008101AE" w:rsidRDefault="008101AE" w:rsidP="006B4F67">
      <w:pPr>
        <w:ind w:left="180"/>
        <w:rPr>
          <w:rFonts w:ascii="Arial" w:hAnsi="Arial" w:cs="Arial"/>
          <w:sz w:val="16"/>
          <w:szCs w:val="16"/>
        </w:rPr>
      </w:pPr>
    </w:p>
    <w:p w14:paraId="3D405BB0" w14:textId="77777777" w:rsidR="008101AE" w:rsidRPr="0015068C" w:rsidRDefault="008101AE" w:rsidP="008101A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89" w:name="_Toc156908243"/>
      <w:bookmarkStart w:id="90" w:name="_Toc161565455"/>
      <w:bookmarkStart w:id="91" w:name="_Toc408903657"/>
      <w:r w:rsidRPr="0015068C">
        <w:rPr>
          <w:rFonts w:ascii="Arial" w:hAnsi="Arial" w:cs="Arial"/>
          <w:b/>
          <w:u w:val="none"/>
        </w:rPr>
        <w:t>Planilha de Interfaces</w:t>
      </w:r>
      <w:bookmarkEnd w:id="89"/>
      <w:bookmarkEnd w:id="90"/>
      <w:bookmarkEnd w:id="91"/>
    </w:p>
    <w:p w14:paraId="690A427B" w14:textId="77777777" w:rsidR="008101AE" w:rsidRDefault="008101AE" w:rsidP="008101AE"/>
    <w:p w14:paraId="49A556D4" w14:textId="77777777" w:rsidR="00A84487" w:rsidRPr="00ED08D4" w:rsidRDefault="0078522F" w:rsidP="008101AE">
      <w:pPr>
        <w:pStyle w:val="Recuodecorpodetexto"/>
        <w:ind w:left="709"/>
        <w:rPr>
          <w:iCs/>
          <w:sz w:val="22"/>
        </w:rPr>
      </w:pPr>
      <w:r w:rsidRPr="00ED08D4">
        <w:rPr>
          <w:iCs/>
          <w:sz w:val="22"/>
        </w:rPr>
        <w:t>As interfaces já existentes entre os sistemas e a forma de comunicação dos mesmos não sofrerão alterações.</w:t>
      </w:r>
    </w:p>
    <w:p w14:paraId="6700DD4D" w14:textId="77777777" w:rsidR="0078522F" w:rsidRDefault="0078522F" w:rsidP="008101AE">
      <w:pPr>
        <w:pStyle w:val="Recuodecorpodetexto"/>
        <w:ind w:left="709"/>
        <w:rPr>
          <w:i/>
          <w:iCs/>
          <w:color w:val="3366FF"/>
          <w:sz w:val="22"/>
        </w:rPr>
      </w:pPr>
    </w:p>
    <w:p w14:paraId="2736CE75" w14:textId="77777777" w:rsidR="00A84487" w:rsidRPr="00EB19CA" w:rsidRDefault="00A84487" w:rsidP="00A84487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92" w:name="_Toc168139455"/>
      <w:bookmarkStart w:id="93" w:name="_Toc408903658"/>
      <w:r w:rsidRPr="00EB19CA">
        <w:rPr>
          <w:rFonts w:ascii="Arial" w:hAnsi="Arial" w:cs="Arial"/>
          <w:b/>
          <w:u w:val="none"/>
        </w:rPr>
        <w:t>Premissas</w:t>
      </w:r>
      <w:bookmarkEnd w:id="92"/>
      <w:bookmarkEnd w:id="93"/>
    </w:p>
    <w:p w14:paraId="7C9B1F2A" w14:textId="77777777" w:rsidR="00A84487" w:rsidRPr="002B5EF6" w:rsidRDefault="00A84487" w:rsidP="00A84487">
      <w:pPr>
        <w:rPr>
          <w:highlight w:val="yellow"/>
        </w:rPr>
      </w:pPr>
    </w:p>
    <w:p w14:paraId="66078518" w14:textId="77777777" w:rsidR="00631100" w:rsidRDefault="00631100" w:rsidP="00631100">
      <w:pPr>
        <w:pStyle w:val="Recuodecorpodetexto"/>
      </w:pPr>
      <w:r>
        <w:rPr>
          <w:rStyle w:val="Refdecomentrio"/>
          <w:vanish/>
        </w:rPr>
        <w:commentReference w:id="94"/>
      </w:r>
      <w:r>
        <w:rPr>
          <w:rStyle w:val="Refdecomentrio"/>
          <w:vanish/>
        </w:rPr>
        <w:commentReference w:id="95"/>
      </w:r>
    </w:p>
    <w:p w14:paraId="092F76D9" w14:textId="2F3A975B" w:rsidR="00980286" w:rsidRDefault="00631100" w:rsidP="00086E03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Refdecomentrio"/>
          <w:vanish/>
        </w:rPr>
        <w:commentReference w:id="96"/>
      </w:r>
      <w:r w:rsidR="008B3A53">
        <w:rPr>
          <w:rFonts w:ascii="Arial" w:hAnsi="Arial" w:cs="Arial"/>
          <w:sz w:val="22"/>
          <w:szCs w:val="22"/>
        </w:rPr>
        <w:t xml:space="preserve"> Nessa demanda, </w:t>
      </w:r>
      <w:r w:rsidR="009E71CF">
        <w:rPr>
          <w:rFonts w:ascii="Arial" w:hAnsi="Arial" w:cs="Arial"/>
          <w:sz w:val="22"/>
          <w:szCs w:val="22"/>
        </w:rPr>
        <w:t xml:space="preserve">será criado o </w:t>
      </w:r>
      <w:r w:rsidR="00086E03" w:rsidRPr="00AB0C87">
        <w:rPr>
          <w:rFonts w:ascii="Arial" w:hAnsi="Arial" w:cs="Arial"/>
          <w:sz w:val="22"/>
          <w:szCs w:val="22"/>
        </w:rPr>
        <w:t>relatório</w:t>
      </w:r>
      <w:r w:rsidR="008B3A53">
        <w:rPr>
          <w:rFonts w:ascii="Arial" w:hAnsi="Arial" w:cs="Arial"/>
          <w:sz w:val="22"/>
          <w:szCs w:val="22"/>
        </w:rPr>
        <w:t xml:space="preserve"> </w:t>
      </w:r>
      <w:r w:rsidR="009E71CF">
        <w:rPr>
          <w:rFonts w:ascii="Arial" w:hAnsi="Arial" w:cs="Arial"/>
          <w:sz w:val="22"/>
          <w:szCs w:val="22"/>
        </w:rPr>
        <w:t xml:space="preserve">de fechamento semanal </w:t>
      </w:r>
      <w:r w:rsidR="000566C1">
        <w:rPr>
          <w:rFonts w:ascii="Arial" w:hAnsi="Arial" w:cs="Arial"/>
          <w:iCs/>
          <w:sz w:val="22"/>
          <w:szCs w:val="22"/>
        </w:rPr>
        <w:t>/ Mensal</w:t>
      </w:r>
      <w:r w:rsidR="00613F1D" w:rsidRPr="00840D82">
        <w:rPr>
          <w:rFonts w:ascii="Arial" w:hAnsi="Arial" w:cs="Arial"/>
          <w:iCs/>
          <w:sz w:val="22"/>
          <w:szCs w:val="22"/>
        </w:rPr>
        <w:t xml:space="preserve"> </w:t>
      </w:r>
      <w:r w:rsidR="008B3A53">
        <w:rPr>
          <w:rFonts w:ascii="Arial" w:hAnsi="Arial" w:cs="Arial"/>
          <w:sz w:val="22"/>
          <w:szCs w:val="22"/>
        </w:rPr>
        <w:t>no</w:t>
      </w:r>
      <w:r w:rsidR="00511A20">
        <w:rPr>
          <w:rFonts w:ascii="Arial" w:hAnsi="Arial" w:cs="Arial"/>
          <w:sz w:val="22"/>
          <w:szCs w:val="22"/>
        </w:rPr>
        <w:t xml:space="preserve"> sistema Mundo </w:t>
      </w:r>
      <w:r w:rsidR="005652C7">
        <w:rPr>
          <w:rFonts w:ascii="Arial" w:hAnsi="Arial" w:cs="Arial"/>
          <w:sz w:val="22"/>
          <w:szCs w:val="22"/>
        </w:rPr>
        <w:t>Cidiz</w:t>
      </w:r>
      <w:r w:rsidR="00980286">
        <w:rPr>
          <w:rFonts w:ascii="Arial" w:hAnsi="Arial" w:cs="Arial"/>
          <w:sz w:val="22"/>
          <w:szCs w:val="22"/>
        </w:rPr>
        <w:t xml:space="preserve"> com base nos seguintes filtros. </w:t>
      </w:r>
    </w:p>
    <w:p w14:paraId="7CD9E38D" w14:textId="77777777" w:rsidR="00980286" w:rsidRDefault="00980286" w:rsidP="00980286">
      <w:pPr>
        <w:ind w:left="1146"/>
        <w:jc w:val="both"/>
        <w:rPr>
          <w:rFonts w:ascii="Arial" w:hAnsi="Arial" w:cs="Arial"/>
          <w:sz w:val="22"/>
          <w:szCs w:val="22"/>
        </w:rPr>
      </w:pPr>
    </w:p>
    <w:p w14:paraId="4989C6DB" w14:textId="447E1CAB" w:rsidR="00086E03" w:rsidRPr="00980286" w:rsidRDefault="00980286" w:rsidP="00980286">
      <w:pPr>
        <w:ind w:left="1440"/>
        <w:rPr>
          <w:rFonts w:ascii="Arial" w:hAnsi="Arial" w:cs="Arial"/>
          <w:sz w:val="22"/>
          <w:szCs w:val="22"/>
        </w:rPr>
      </w:pPr>
      <w:r w:rsidRPr="00980286">
        <w:rPr>
          <w:rFonts w:ascii="Arial" w:hAnsi="Arial" w:cs="Arial"/>
          <w:sz w:val="22"/>
          <w:szCs w:val="22"/>
        </w:rPr>
        <w:t xml:space="preserve">1 </w:t>
      </w:r>
      <w:r w:rsidR="00EA5C64">
        <w:rPr>
          <w:rFonts w:ascii="Arial" w:hAnsi="Arial" w:cs="Arial"/>
          <w:sz w:val="22"/>
          <w:szCs w:val="22"/>
        </w:rPr>
        <w:t>–</w:t>
      </w:r>
      <w:r w:rsidRPr="00980286">
        <w:rPr>
          <w:rFonts w:ascii="Arial" w:hAnsi="Arial" w:cs="Arial"/>
          <w:sz w:val="22"/>
          <w:szCs w:val="22"/>
        </w:rPr>
        <w:t xml:space="preserve"> </w:t>
      </w:r>
      <w:r w:rsidR="00EA5C64">
        <w:rPr>
          <w:rFonts w:ascii="Arial" w:hAnsi="Arial" w:cs="Arial"/>
          <w:sz w:val="22"/>
          <w:szCs w:val="22"/>
        </w:rPr>
        <w:t xml:space="preserve">UC001 - </w:t>
      </w:r>
      <w:r w:rsidRPr="00980286">
        <w:rPr>
          <w:rFonts w:ascii="Arial" w:hAnsi="Arial" w:cs="Arial"/>
          <w:sz w:val="22"/>
          <w:szCs w:val="22"/>
        </w:rPr>
        <w:t>Qualificar Distribuidores</w:t>
      </w:r>
      <w:r>
        <w:rPr>
          <w:rFonts w:ascii="Arial" w:hAnsi="Arial" w:cs="Arial"/>
          <w:sz w:val="22"/>
          <w:szCs w:val="22"/>
        </w:rPr>
        <w:t>,</w:t>
      </w:r>
      <w:r w:rsidRPr="00980286">
        <w:rPr>
          <w:rFonts w:ascii="Arial" w:hAnsi="Arial" w:cs="Arial"/>
          <w:sz w:val="22"/>
          <w:szCs w:val="22"/>
        </w:rPr>
        <w:br/>
        <w:t xml:space="preserve">2 - </w:t>
      </w:r>
      <w:r w:rsidR="00EA5C64">
        <w:rPr>
          <w:rFonts w:ascii="Arial" w:hAnsi="Arial" w:cs="Arial"/>
          <w:sz w:val="22"/>
          <w:szCs w:val="22"/>
        </w:rPr>
        <w:t>UC0</w:t>
      </w:r>
      <w:r w:rsidR="00EA5C64">
        <w:rPr>
          <w:rFonts w:ascii="Arial" w:hAnsi="Arial" w:cs="Arial"/>
          <w:sz w:val="22"/>
          <w:szCs w:val="22"/>
        </w:rPr>
        <w:t>02</w:t>
      </w:r>
      <w:r w:rsidR="00EA5C64">
        <w:rPr>
          <w:rFonts w:ascii="Arial" w:hAnsi="Arial" w:cs="Arial"/>
          <w:sz w:val="22"/>
          <w:szCs w:val="22"/>
        </w:rPr>
        <w:t xml:space="preserve"> - </w:t>
      </w:r>
      <w:r w:rsidRPr="00980286">
        <w:rPr>
          <w:rFonts w:ascii="Arial" w:hAnsi="Arial" w:cs="Arial"/>
          <w:sz w:val="22"/>
          <w:szCs w:val="22"/>
        </w:rPr>
        <w:t>Gerar prévia de bônus de equipe</w:t>
      </w:r>
      <w:r>
        <w:rPr>
          <w:rFonts w:ascii="Arial" w:hAnsi="Arial" w:cs="Arial"/>
          <w:sz w:val="22"/>
          <w:szCs w:val="22"/>
        </w:rPr>
        <w:t>,</w:t>
      </w:r>
      <w:r w:rsidRPr="00980286">
        <w:rPr>
          <w:rFonts w:ascii="Arial" w:hAnsi="Arial" w:cs="Arial"/>
          <w:sz w:val="22"/>
          <w:szCs w:val="22"/>
        </w:rPr>
        <w:br/>
        <w:t xml:space="preserve">3 - </w:t>
      </w:r>
      <w:r w:rsidR="00EA5C64">
        <w:rPr>
          <w:rFonts w:ascii="Arial" w:hAnsi="Arial" w:cs="Arial"/>
          <w:sz w:val="22"/>
          <w:szCs w:val="22"/>
        </w:rPr>
        <w:t>UC0</w:t>
      </w:r>
      <w:r w:rsidR="00EA5C64">
        <w:rPr>
          <w:rFonts w:ascii="Arial" w:hAnsi="Arial" w:cs="Arial"/>
          <w:sz w:val="22"/>
          <w:szCs w:val="22"/>
        </w:rPr>
        <w:t>03</w:t>
      </w:r>
      <w:r w:rsidR="00EA5C64">
        <w:rPr>
          <w:rFonts w:ascii="Arial" w:hAnsi="Arial" w:cs="Arial"/>
          <w:sz w:val="22"/>
          <w:szCs w:val="22"/>
        </w:rPr>
        <w:t xml:space="preserve"> - </w:t>
      </w:r>
      <w:r w:rsidRPr="00980286">
        <w:rPr>
          <w:rFonts w:ascii="Arial" w:hAnsi="Arial" w:cs="Arial"/>
          <w:sz w:val="22"/>
          <w:szCs w:val="22"/>
        </w:rPr>
        <w:t>Aplicar critérios de Ganhar Como</w:t>
      </w:r>
      <w:r>
        <w:rPr>
          <w:rFonts w:ascii="Arial" w:hAnsi="Arial" w:cs="Arial"/>
          <w:sz w:val="22"/>
          <w:szCs w:val="22"/>
        </w:rPr>
        <w:t>,</w:t>
      </w:r>
      <w:r w:rsidRPr="00980286">
        <w:rPr>
          <w:rFonts w:ascii="Arial" w:hAnsi="Arial" w:cs="Arial"/>
          <w:sz w:val="22"/>
          <w:szCs w:val="22"/>
        </w:rPr>
        <w:br/>
        <w:t xml:space="preserve">4 - </w:t>
      </w:r>
      <w:r w:rsidR="00EA5C64">
        <w:rPr>
          <w:rFonts w:ascii="Arial" w:hAnsi="Arial" w:cs="Arial"/>
          <w:sz w:val="22"/>
          <w:szCs w:val="22"/>
        </w:rPr>
        <w:t>UC0</w:t>
      </w:r>
      <w:r w:rsidR="00EA5C64">
        <w:rPr>
          <w:rFonts w:ascii="Arial" w:hAnsi="Arial" w:cs="Arial"/>
          <w:sz w:val="22"/>
          <w:szCs w:val="22"/>
        </w:rPr>
        <w:t>04</w:t>
      </w:r>
      <w:r w:rsidR="00EA5C64">
        <w:rPr>
          <w:rFonts w:ascii="Arial" w:hAnsi="Arial" w:cs="Arial"/>
          <w:sz w:val="22"/>
          <w:szCs w:val="22"/>
        </w:rPr>
        <w:t xml:space="preserve"> - </w:t>
      </w:r>
      <w:r w:rsidRPr="00980286">
        <w:rPr>
          <w:rFonts w:ascii="Arial" w:hAnsi="Arial" w:cs="Arial"/>
          <w:sz w:val="22"/>
          <w:szCs w:val="22"/>
        </w:rPr>
        <w:t>Liberar bônus de equipe</w:t>
      </w:r>
      <w:r>
        <w:rPr>
          <w:rFonts w:ascii="Arial" w:hAnsi="Arial" w:cs="Arial"/>
          <w:sz w:val="22"/>
          <w:szCs w:val="22"/>
        </w:rPr>
        <w:t xml:space="preserve"> e </w:t>
      </w:r>
      <w:r w:rsidRPr="00980286">
        <w:rPr>
          <w:rFonts w:ascii="Arial" w:hAnsi="Arial" w:cs="Arial"/>
          <w:sz w:val="22"/>
          <w:szCs w:val="22"/>
        </w:rPr>
        <w:br/>
        <w:t xml:space="preserve">5 - </w:t>
      </w:r>
      <w:r w:rsidR="00EA5C64">
        <w:rPr>
          <w:rFonts w:ascii="Arial" w:hAnsi="Arial" w:cs="Arial"/>
          <w:sz w:val="22"/>
          <w:szCs w:val="22"/>
        </w:rPr>
        <w:t>UC0</w:t>
      </w:r>
      <w:r w:rsidR="00EA5C64">
        <w:rPr>
          <w:rFonts w:ascii="Arial" w:hAnsi="Arial" w:cs="Arial"/>
          <w:sz w:val="22"/>
          <w:szCs w:val="22"/>
        </w:rPr>
        <w:t>05</w:t>
      </w:r>
      <w:r w:rsidR="00EA5C64">
        <w:rPr>
          <w:rFonts w:ascii="Arial" w:hAnsi="Arial" w:cs="Arial"/>
          <w:sz w:val="22"/>
          <w:szCs w:val="22"/>
        </w:rPr>
        <w:t xml:space="preserve"> - </w:t>
      </w:r>
      <w:r w:rsidRPr="00980286">
        <w:rPr>
          <w:rFonts w:ascii="Arial" w:hAnsi="Arial" w:cs="Arial"/>
          <w:sz w:val="22"/>
          <w:szCs w:val="22"/>
        </w:rPr>
        <w:t>Reter pontos excedentes</w:t>
      </w:r>
      <w:r>
        <w:rPr>
          <w:rFonts w:ascii="Arial" w:hAnsi="Arial" w:cs="Arial"/>
          <w:sz w:val="22"/>
          <w:szCs w:val="22"/>
        </w:rPr>
        <w:t>.</w:t>
      </w:r>
    </w:p>
    <w:p w14:paraId="17718A7A" w14:textId="77777777" w:rsidR="00D466D6" w:rsidRDefault="00D466D6" w:rsidP="00D466D6">
      <w:pPr>
        <w:jc w:val="both"/>
        <w:rPr>
          <w:rFonts w:ascii="Arial" w:hAnsi="Arial" w:cs="Arial"/>
          <w:sz w:val="22"/>
          <w:szCs w:val="22"/>
        </w:rPr>
      </w:pPr>
    </w:p>
    <w:p w14:paraId="3DA41C30" w14:textId="5590F9EE" w:rsidR="00086E03" w:rsidRPr="009864F1" w:rsidRDefault="009864F1" w:rsidP="009864F1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O sistema </w:t>
      </w:r>
      <w:r w:rsidR="00086E03" w:rsidRPr="00AB0C87">
        <w:rPr>
          <w:rFonts w:ascii="Arial" w:hAnsi="Arial" w:cs="Arial"/>
          <w:iCs/>
          <w:sz w:val="22"/>
          <w:szCs w:val="22"/>
        </w:rPr>
        <w:t xml:space="preserve">informará quais perfis possuirão </w:t>
      </w:r>
      <w:r w:rsidR="009E71CF">
        <w:rPr>
          <w:rFonts w:ascii="Arial" w:hAnsi="Arial" w:cs="Arial"/>
          <w:iCs/>
          <w:sz w:val="22"/>
          <w:szCs w:val="22"/>
        </w:rPr>
        <w:t>acesso ao relatório</w:t>
      </w:r>
      <w:r w:rsidR="00086E03" w:rsidRPr="00AB0C87">
        <w:rPr>
          <w:rFonts w:ascii="Arial" w:hAnsi="Arial" w:cs="Arial"/>
          <w:iCs/>
          <w:sz w:val="22"/>
          <w:szCs w:val="22"/>
        </w:rPr>
        <w:t>.</w:t>
      </w:r>
    </w:p>
    <w:p w14:paraId="5BDA2524" w14:textId="77777777" w:rsidR="00D56FDE" w:rsidRPr="00AB0C87" w:rsidRDefault="00D56FDE" w:rsidP="00D56FDE">
      <w:pPr>
        <w:jc w:val="both"/>
        <w:rPr>
          <w:rFonts w:ascii="Arial" w:hAnsi="Arial" w:cs="Arial"/>
          <w:sz w:val="22"/>
          <w:szCs w:val="22"/>
        </w:rPr>
      </w:pPr>
    </w:p>
    <w:p w14:paraId="5ACFCFC3" w14:textId="2BC81E5B" w:rsidR="00086E03" w:rsidRPr="00AB0C87" w:rsidRDefault="00086E03" w:rsidP="00086E03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B0C87">
        <w:rPr>
          <w:rFonts w:ascii="Arial" w:hAnsi="Arial" w:cs="Arial"/>
          <w:sz w:val="22"/>
          <w:szCs w:val="22"/>
        </w:rPr>
        <w:t xml:space="preserve">A </w:t>
      </w:r>
      <w:r w:rsidR="009864F1">
        <w:rPr>
          <w:rFonts w:ascii="Arial" w:hAnsi="Arial" w:cs="Arial"/>
          <w:sz w:val="22"/>
          <w:szCs w:val="22"/>
        </w:rPr>
        <w:t>Cidiz - TI</w:t>
      </w:r>
      <w:r w:rsidRPr="00AB0C87">
        <w:rPr>
          <w:rFonts w:ascii="Arial" w:hAnsi="Arial" w:cs="Arial"/>
          <w:sz w:val="22"/>
          <w:szCs w:val="22"/>
        </w:rPr>
        <w:t xml:space="preserve"> será responsável por mobilizar os usuários de forma a obter os “aceites” dos produtos gerados pelo projeto (ex: Especificações Funcionais e Técnicas, Planos de Testes, Release Notes, </w:t>
      </w:r>
      <w:r w:rsidR="009864F1">
        <w:rPr>
          <w:rFonts w:ascii="Arial" w:hAnsi="Arial" w:cs="Arial"/>
          <w:sz w:val="22"/>
          <w:szCs w:val="22"/>
        </w:rPr>
        <w:t xml:space="preserve">EDS, ACR, </w:t>
      </w:r>
      <w:r w:rsidRPr="00AB0C87">
        <w:rPr>
          <w:rFonts w:ascii="Arial" w:hAnsi="Arial" w:cs="Arial"/>
          <w:sz w:val="22"/>
          <w:szCs w:val="22"/>
        </w:rPr>
        <w:t xml:space="preserve">etc...) de acordo com os prazos definidos em cronograma (durante a etapa de definição do cronograma de projeto). Caso </w:t>
      </w:r>
      <w:r w:rsidR="009864F1">
        <w:rPr>
          <w:rFonts w:ascii="Arial" w:hAnsi="Arial" w:cs="Arial"/>
          <w:sz w:val="22"/>
          <w:szCs w:val="22"/>
        </w:rPr>
        <w:t xml:space="preserve">os departamentos </w:t>
      </w:r>
      <w:r w:rsidRPr="00AB0C87">
        <w:rPr>
          <w:rFonts w:ascii="Arial" w:hAnsi="Arial" w:cs="Arial"/>
          <w:sz w:val="22"/>
          <w:szCs w:val="22"/>
        </w:rPr>
        <w:t>não cumpra os prazos acordados no cronograma, os eventuais impactos em esforço, custo e prazo serão negociados entre as partes.</w:t>
      </w:r>
    </w:p>
    <w:p w14:paraId="71624514" w14:textId="77777777" w:rsidR="00D56FDE" w:rsidRPr="00AB0C87" w:rsidRDefault="00D56FDE" w:rsidP="00D56FDE">
      <w:pPr>
        <w:jc w:val="both"/>
        <w:rPr>
          <w:rFonts w:ascii="Arial" w:hAnsi="Arial" w:cs="Arial"/>
          <w:sz w:val="22"/>
          <w:szCs w:val="22"/>
        </w:rPr>
      </w:pPr>
    </w:p>
    <w:p w14:paraId="6200F6EA" w14:textId="37414AEC" w:rsidR="00086E03" w:rsidRPr="00AB0C87" w:rsidRDefault="00086E03" w:rsidP="00086E03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 w:rsidRPr="00AB0C87">
        <w:rPr>
          <w:rFonts w:ascii="Arial" w:eastAsia="Calibri" w:hAnsi="Arial" w:cs="Arial"/>
          <w:sz w:val="22"/>
          <w:szCs w:val="22"/>
        </w:rPr>
        <w:t>A entrada de novos projetos durante a execução deste estará sujeita ao planejamento de releases e merges, avaliado de forma conjunta, de forma a evitar impacto no andamento do projeto. O esforço para merge dos novos projetos com o projeto escopo desta proposta deverá ser orçado nos novos projetos.</w:t>
      </w:r>
    </w:p>
    <w:p w14:paraId="5A0D6984" w14:textId="77777777" w:rsidR="00D56FDE" w:rsidRPr="00AB0C87" w:rsidRDefault="00D56FDE" w:rsidP="00D56FDE">
      <w:pPr>
        <w:jc w:val="both"/>
        <w:rPr>
          <w:rFonts w:ascii="Arial" w:eastAsia="Calibri" w:hAnsi="Arial" w:cs="Arial"/>
          <w:sz w:val="22"/>
          <w:szCs w:val="22"/>
        </w:rPr>
      </w:pPr>
    </w:p>
    <w:p w14:paraId="4F95C61E" w14:textId="25D3B70A" w:rsidR="00086E03" w:rsidRPr="00AB0C87" w:rsidRDefault="00086E03" w:rsidP="00086E03">
      <w:pPr>
        <w:numPr>
          <w:ilvl w:val="0"/>
          <w:numId w:val="9"/>
        </w:numPr>
        <w:jc w:val="both"/>
        <w:rPr>
          <w:rFonts w:eastAsia="Calibri"/>
        </w:rPr>
      </w:pPr>
      <w:r w:rsidRPr="00AB0C87">
        <w:rPr>
          <w:rFonts w:ascii="Arial" w:eastAsia="Calibri" w:hAnsi="Arial" w:cs="Arial"/>
          <w:sz w:val="22"/>
          <w:szCs w:val="22"/>
        </w:rPr>
        <w:t xml:space="preserve">A </w:t>
      </w:r>
      <w:r w:rsidR="009864F1">
        <w:rPr>
          <w:rFonts w:ascii="Arial" w:eastAsia="Calibri" w:hAnsi="Arial" w:cs="Arial"/>
          <w:sz w:val="22"/>
          <w:szCs w:val="22"/>
        </w:rPr>
        <w:t xml:space="preserve">Cidiz-TI </w:t>
      </w:r>
      <w:r w:rsidRPr="00AB0C87">
        <w:rPr>
          <w:rFonts w:ascii="Arial" w:eastAsia="Calibri" w:hAnsi="Arial" w:cs="Arial"/>
          <w:sz w:val="22"/>
          <w:szCs w:val="22"/>
        </w:rPr>
        <w:t xml:space="preserve">deverá garantir o alinhamento entre o projeto em questão e quaisquer projetos que se relacionem com o mesmo, bem como endereçar as questões com característica </w:t>
      </w:r>
      <w:r w:rsidR="008600B2" w:rsidRPr="00AB0C87">
        <w:rPr>
          <w:rFonts w:ascii="Arial" w:eastAsia="Calibri" w:hAnsi="Arial" w:cs="Arial"/>
          <w:sz w:val="22"/>
          <w:szCs w:val="22"/>
        </w:rPr>
        <w:t xml:space="preserve">Cross </w:t>
      </w:r>
      <w:r w:rsidRPr="00AB0C87">
        <w:rPr>
          <w:rFonts w:ascii="Arial" w:eastAsia="Calibri" w:hAnsi="Arial" w:cs="Arial"/>
          <w:sz w:val="22"/>
          <w:szCs w:val="22"/>
        </w:rPr>
        <w:t>projetos.</w:t>
      </w:r>
      <w:r w:rsidRPr="00AB0C87">
        <w:rPr>
          <w:rFonts w:ascii="Arial" w:hAnsi="Arial" w:cs="Arial"/>
          <w:sz w:val="22"/>
          <w:szCs w:val="22"/>
          <w:highlight w:val="yellow"/>
        </w:rPr>
        <w:t xml:space="preserve"> </w:t>
      </w:r>
    </w:p>
    <w:p w14:paraId="3FDE4C95" w14:textId="77777777" w:rsidR="00631100" w:rsidRDefault="00631100" w:rsidP="00631100">
      <w:pPr>
        <w:pStyle w:val="Recuodecorpodetexto"/>
        <w:rPr>
          <w:b/>
          <w:bCs/>
          <w:i/>
          <w:iCs/>
        </w:rPr>
      </w:pPr>
      <w:r>
        <w:rPr>
          <w:rStyle w:val="Refdecomentrio"/>
          <w:vanish/>
        </w:rPr>
        <w:commentReference w:id="97"/>
      </w:r>
    </w:p>
    <w:p w14:paraId="73AC0ED9" w14:textId="77777777" w:rsidR="008365D5" w:rsidRDefault="008365D5" w:rsidP="008365D5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 w:rsidRPr="008365D5">
        <w:rPr>
          <w:rFonts w:ascii="Arial" w:eastAsia="Calibri" w:hAnsi="Arial" w:cs="Arial"/>
          <w:sz w:val="22"/>
          <w:szCs w:val="22"/>
        </w:rPr>
        <w:lastRenderedPageBreak/>
        <w:t>Todas as variáveis de ambiente devem estar definidas;</w:t>
      </w:r>
    </w:p>
    <w:p w14:paraId="6B0D8775" w14:textId="77777777" w:rsidR="008365D5" w:rsidRPr="008365D5" w:rsidRDefault="008365D5" w:rsidP="008365D5">
      <w:pPr>
        <w:jc w:val="both"/>
        <w:rPr>
          <w:rFonts w:ascii="Arial" w:eastAsia="Calibri" w:hAnsi="Arial" w:cs="Arial"/>
          <w:sz w:val="22"/>
          <w:szCs w:val="22"/>
        </w:rPr>
      </w:pPr>
    </w:p>
    <w:p w14:paraId="2AC2A1C8" w14:textId="08C3E72C" w:rsidR="008365D5" w:rsidRDefault="008365D5" w:rsidP="008365D5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Os diretórios indicados neste documento </w:t>
      </w:r>
      <w:r w:rsidRPr="008365D5">
        <w:rPr>
          <w:rFonts w:ascii="Arial" w:eastAsia="Calibri" w:hAnsi="Arial" w:cs="Arial"/>
          <w:sz w:val="22"/>
          <w:szCs w:val="22"/>
        </w:rPr>
        <w:t>devem estar disponibilizados e com permissão de leitura e escrita;</w:t>
      </w:r>
    </w:p>
    <w:p w14:paraId="3C2A588C" w14:textId="77777777" w:rsidR="008365D5" w:rsidRPr="008365D5" w:rsidRDefault="008365D5" w:rsidP="008365D5">
      <w:pPr>
        <w:jc w:val="both"/>
        <w:rPr>
          <w:rFonts w:ascii="Arial" w:eastAsia="Calibri" w:hAnsi="Arial" w:cs="Arial"/>
          <w:sz w:val="22"/>
          <w:szCs w:val="22"/>
        </w:rPr>
      </w:pPr>
    </w:p>
    <w:p w14:paraId="07C52E61" w14:textId="77777777" w:rsidR="008365D5" w:rsidRDefault="008365D5" w:rsidP="008365D5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 w:rsidRPr="008365D5">
        <w:rPr>
          <w:rFonts w:ascii="Arial" w:eastAsia="Calibri" w:hAnsi="Arial" w:cs="Arial"/>
          <w:sz w:val="22"/>
          <w:szCs w:val="22"/>
        </w:rPr>
        <w:t>No arquivo de log irão constar todas e quaisquer situações de erro detectadas pelo programa;</w:t>
      </w:r>
    </w:p>
    <w:p w14:paraId="0BC029F2" w14:textId="77777777" w:rsidR="00347A5B" w:rsidRDefault="00347A5B" w:rsidP="00347A5B">
      <w:pPr>
        <w:pStyle w:val="PargrafodaLista"/>
        <w:rPr>
          <w:rFonts w:ascii="Arial" w:eastAsia="Calibri" w:hAnsi="Arial" w:cs="Arial"/>
          <w:sz w:val="22"/>
          <w:szCs w:val="22"/>
        </w:rPr>
      </w:pPr>
    </w:p>
    <w:p w14:paraId="6615EEF8" w14:textId="77777777" w:rsidR="00347A5B" w:rsidRPr="00347A5B" w:rsidRDefault="00347A5B" w:rsidP="00347A5B">
      <w:pPr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 w:rsidRPr="00347A5B">
        <w:rPr>
          <w:rFonts w:ascii="Arial" w:eastAsia="Calibri" w:hAnsi="Arial" w:cs="Arial"/>
          <w:sz w:val="22"/>
          <w:szCs w:val="22"/>
        </w:rPr>
        <w:t xml:space="preserve">As linhas não poderão gerar mais de 70% da pontuação referente a menor equipe do binário. </w:t>
      </w:r>
    </w:p>
    <w:p w14:paraId="06191826" w14:textId="77777777" w:rsidR="00347A5B" w:rsidRPr="008365D5" w:rsidRDefault="00347A5B" w:rsidP="00347A5B">
      <w:pPr>
        <w:ind w:left="1146"/>
        <w:jc w:val="both"/>
        <w:rPr>
          <w:rFonts w:ascii="Arial" w:eastAsia="Calibri" w:hAnsi="Arial" w:cs="Arial"/>
          <w:sz w:val="22"/>
          <w:szCs w:val="22"/>
        </w:rPr>
      </w:pPr>
    </w:p>
    <w:p w14:paraId="4E2CC83E" w14:textId="77777777" w:rsidR="00631100" w:rsidRPr="00EB19CA" w:rsidRDefault="00631100" w:rsidP="00A84487">
      <w:pPr>
        <w:ind w:left="720"/>
        <w:rPr>
          <w:rFonts w:ascii="Arial" w:hAnsi="Arial" w:cs="Arial"/>
          <w:i/>
          <w:iCs/>
          <w:color w:val="3366FF"/>
          <w:sz w:val="22"/>
        </w:rPr>
      </w:pPr>
    </w:p>
    <w:p w14:paraId="270AE3BE" w14:textId="77777777" w:rsidR="00A84487" w:rsidRPr="00EB19CA" w:rsidRDefault="00A84487" w:rsidP="00A84487">
      <w:pPr>
        <w:ind w:left="720"/>
        <w:rPr>
          <w:rFonts w:ascii="Arial" w:hAnsi="Arial" w:cs="Arial"/>
          <w:i/>
          <w:iCs/>
          <w:color w:val="3366FF"/>
          <w:sz w:val="22"/>
          <w:highlight w:val="yellow"/>
        </w:rPr>
      </w:pPr>
    </w:p>
    <w:p w14:paraId="67CFB51B" w14:textId="77777777" w:rsidR="00A84487" w:rsidRPr="00086E03" w:rsidRDefault="00A84487" w:rsidP="00086E03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98" w:name="_Toc168139456"/>
      <w:bookmarkStart w:id="99" w:name="_Toc408903659"/>
      <w:r w:rsidRPr="00EB19CA">
        <w:rPr>
          <w:rFonts w:ascii="Arial" w:hAnsi="Arial" w:cs="Arial"/>
          <w:b/>
          <w:u w:val="none"/>
        </w:rPr>
        <w:t>Restrições</w:t>
      </w:r>
      <w:bookmarkEnd w:id="98"/>
      <w:bookmarkEnd w:id="99"/>
    </w:p>
    <w:p w14:paraId="2663B8C8" w14:textId="77777777" w:rsidR="00A84487" w:rsidRDefault="00A84487" w:rsidP="008101AE">
      <w:pPr>
        <w:pStyle w:val="Recuodecorpodetexto"/>
        <w:ind w:left="709"/>
        <w:rPr>
          <w:i/>
          <w:iCs/>
          <w:color w:val="3366FF"/>
          <w:sz w:val="22"/>
        </w:rPr>
      </w:pPr>
    </w:p>
    <w:p w14:paraId="5AB4A0AE" w14:textId="77777777" w:rsidR="00FF3561" w:rsidRDefault="00FF3561" w:rsidP="00FF3561">
      <w:pPr>
        <w:pStyle w:val="Recuodecorpodetexto"/>
      </w:pPr>
      <w:r>
        <w:rPr>
          <w:rStyle w:val="Refdecomentrio"/>
          <w:vanish/>
        </w:rPr>
        <w:commentReference w:id="100"/>
      </w:r>
      <w:r>
        <w:rPr>
          <w:rStyle w:val="Refdecomentrio"/>
          <w:vanish/>
        </w:rPr>
        <w:commentReference w:id="101"/>
      </w:r>
    </w:p>
    <w:p w14:paraId="5E850CC0" w14:textId="75CD5B6B" w:rsidR="00086E03" w:rsidRPr="00AB0C87" w:rsidRDefault="00FF3561" w:rsidP="00086E0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Refdecomentrio"/>
          <w:vanish/>
        </w:rPr>
        <w:commentReference w:id="102"/>
      </w:r>
      <w:r w:rsidR="009864F1">
        <w:rPr>
          <w:rFonts w:ascii="Arial" w:hAnsi="Arial" w:cs="Arial"/>
          <w:sz w:val="22"/>
          <w:szCs w:val="22"/>
        </w:rPr>
        <w:t xml:space="preserve">Essa </w:t>
      </w:r>
      <w:r w:rsidR="00086E03" w:rsidRPr="00AB0C87">
        <w:rPr>
          <w:rFonts w:ascii="Arial" w:hAnsi="Arial" w:cs="Arial"/>
          <w:sz w:val="22"/>
          <w:szCs w:val="22"/>
        </w:rPr>
        <w:t xml:space="preserve">demanda está restrita somente ao sistema </w:t>
      </w:r>
      <w:r w:rsidR="00511A20">
        <w:rPr>
          <w:rFonts w:ascii="Arial" w:hAnsi="Arial" w:cs="Arial"/>
          <w:sz w:val="22"/>
          <w:szCs w:val="22"/>
        </w:rPr>
        <w:t xml:space="preserve">Mundo </w:t>
      </w:r>
      <w:r w:rsidR="008600B2">
        <w:rPr>
          <w:rFonts w:ascii="Arial" w:hAnsi="Arial" w:cs="Arial"/>
          <w:sz w:val="22"/>
          <w:szCs w:val="22"/>
        </w:rPr>
        <w:t>Cid</w:t>
      </w:r>
      <w:r w:rsidR="009864F1">
        <w:rPr>
          <w:rFonts w:ascii="Arial" w:hAnsi="Arial" w:cs="Arial"/>
          <w:sz w:val="22"/>
          <w:szCs w:val="22"/>
        </w:rPr>
        <w:t>iz</w:t>
      </w:r>
      <w:r w:rsidR="00086E03" w:rsidRPr="00AB0C87">
        <w:rPr>
          <w:rFonts w:ascii="Arial" w:hAnsi="Arial" w:cs="Arial"/>
          <w:sz w:val="22"/>
          <w:szCs w:val="22"/>
        </w:rPr>
        <w:t>.</w:t>
      </w:r>
    </w:p>
    <w:p w14:paraId="3146FDEA" w14:textId="77777777" w:rsidR="00D56FDE" w:rsidRPr="00AB0C87" w:rsidRDefault="00D56FDE" w:rsidP="00D56FDE">
      <w:pPr>
        <w:jc w:val="both"/>
        <w:rPr>
          <w:rFonts w:ascii="Arial" w:hAnsi="Arial" w:cs="Arial"/>
          <w:sz w:val="22"/>
          <w:szCs w:val="22"/>
        </w:rPr>
      </w:pPr>
    </w:p>
    <w:p w14:paraId="0B87BD86" w14:textId="6238FE25" w:rsidR="00F33504" w:rsidRPr="00AB0C87" w:rsidRDefault="00F33504" w:rsidP="00086E0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AB0C87">
        <w:rPr>
          <w:rFonts w:ascii="Arial" w:hAnsi="Arial" w:cs="Arial"/>
          <w:sz w:val="22"/>
          <w:szCs w:val="22"/>
        </w:rPr>
        <w:t xml:space="preserve">Não está contemplado nenhum tipo de criação e/ou alteração nos processos já existentes dos produtos no </w:t>
      </w:r>
      <w:r w:rsidR="00511A20">
        <w:rPr>
          <w:rFonts w:ascii="Arial" w:hAnsi="Arial" w:cs="Arial"/>
          <w:sz w:val="22"/>
          <w:szCs w:val="22"/>
        </w:rPr>
        <w:t xml:space="preserve">Mundo </w:t>
      </w:r>
      <w:r w:rsidR="005C6188">
        <w:rPr>
          <w:rFonts w:ascii="Arial" w:hAnsi="Arial" w:cs="Arial"/>
          <w:sz w:val="22"/>
          <w:szCs w:val="22"/>
        </w:rPr>
        <w:t>Cidiz</w:t>
      </w:r>
      <w:r w:rsidRPr="00AB0C87">
        <w:rPr>
          <w:rFonts w:ascii="Arial" w:hAnsi="Arial" w:cs="Arial"/>
          <w:sz w:val="22"/>
          <w:szCs w:val="22"/>
        </w:rPr>
        <w:t xml:space="preserve"> (tarefas, regras, interfaces, perfis, validação de campos, etc...)</w:t>
      </w:r>
    </w:p>
    <w:p w14:paraId="717E640A" w14:textId="77777777" w:rsidR="00FF3561" w:rsidRDefault="00FF3561" w:rsidP="00086E03">
      <w:pPr>
        <w:pStyle w:val="Recuodecorpodetexto"/>
        <w:ind w:left="0"/>
        <w:rPr>
          <w:b/>
          <w:bCs/>
          <w:i/>
          <w:iCs/>
        </w:rPr>
      </w:pPr>
      <w:r>
        <w:rPr>
          <w:rStyle w:val="Refdecomentrio"/>
          <w:vanish/>
        </w:rPr>
        <w:commentReference w:id="103"/>
      </w:r>
    </w:p>
    <w:p w14:paraId="38DCBDC5" w14:textId="77777777" w:rsidR="00BC01D2" w:rsidRPr="00EB39BC" w:rsidRDefault="00BC01D2" w:rsidP="008101AE">
      <w:pPr>
        <w:pStyle w:val="Recuodecorpodetexto"/>
        <w:ind w:left="709"/>
        <w:rPr>
          <w:i/>
          <w:iCs/>
          <w:color w:val="3366FF"/>
          <w:sz w:val="22"/>
        </w:rPr>
      </w:pPr>
    </w:p>
    <w:p w14:paraId="0768F8AD" w14:textId="77777777" w:rsidR="008101AE" w:rsidRDefault="008101AE" w:rsidP="006B4F67">
      <w:pPr>
        <w:ind w:left="180"/>
        <w:rPr>
          <w:rFonts w:ascii="Arial" w:hAnsi="Arial" w:cs="Arial"/>
          <w:sz w:val="16"/>
          <w:szCs w:val="16"/>
        </w:rPr>
      </w:pPr>
    </w:p>
    <w:p w14:paraId="6118AA9C" w14:textId="77777777" w:rsidR="00986E54" w:rsidRPr="00592CC0" w:rsidRDefault="00986E54" w:rsidP="00986E54">
      <w:pPr>
        <w:pStyle w:val="Ttulo1"/>
        <w:rPr>
          <w:sz w:val="28"/>
          <w:szCs w:val="28"/>
        </w:rPr>
      </w:pPr>
      <w:bookmarkStart w:id="104" w:name="_Toc195688871"/>
      <w:bookmarkStart w:id="105" w:name="_Toc246159170"/>
      <w:bookmarkStart w:id="106" w:name="_Toc408903660"/>
      <w:r w:rsidRPr="00592CC0">
        <w:rPr>
          <w:sz w:val="28"/>
          <w:szCs w:val="28"/>
        </w:rPr>
        <w:t>Considerações de Testes</w:t>
      </w:r>
      <w:bookmarkEnd w:id="104"/>
      <w:bookmarkEnd w:id="105"/>
      <w:bookmarkEnd w:id="106"/>
    </w:p>
    <w:p w14:paraId="0A56117F" w14:textId="77777777" w:rsidR="00986E54" w:rsidRPr="00592CC0" w:rsidRDefault="00986E54" w:rsidP="00986E54">
      <w:pPr>
        <w:rPr>
          <w:rFonts w:ascii="Arial" w:hAnsi="Arial" w:cs="Arial"/>
        </w:rPr>
      </w:pPr>
    </w:p>
    <w:p w14:paraId="22E9DB0D" w14:textId="77777777" w:rsidR="00986E54" w:rsidRPr="002E22A1" w:rsidRDefault="002E22A1" w:rsidP="00986E54">
      <w:pPr>
        <w:ind w:left="432"/>
        <w:rPr>
          <w:rFonts w:ascii="Arial" w:hAnsi="Arial" w:cs="Arial"/>
          <w:sz w:val="22"/>
        </w:rPr>
      </w:pPr>
      <w:r w:rsidRPr="002E22A1">
        <w:rPr>
          <w:rFonts w:ascii="Arial" w:hAnsi="Arial" w:cs="Arial"/>
          <w:sz w:val="22"/>
        </w:rPr>
        <w:t>N/A</w:t>
      </w:r>
      <w:r>
        <w:rPr>
          <w:rFonts w:ascii="Arial" w:hAnsi="Arial" w:cs="Arial"/>
          <w:sz w:val="22"/>
        </w:rPr>
        <w:t>.</w:t>
      </w:r>
    </w:p>
    <w:p w14:paraId="0085581F" w14:textId="77777777" w:rsidR="00986E54" w:rsidRPr="00986E54" w:rsidRDefault="00986E54" w:rsidP="00986E54">
      <w:pPr>
        <w:ind w:left="432"/>
        <w:rPr>
          <w:rFonts w:ascii="Arial" w:hAnsi="Arial" w:cs="Arial"/>
          <w:i/>
          <w:color w:val="3366FF"/>
          <w:sz w:val="22"/>
        </w:rPr>
      </w:pPr>
    </w:p>
    <w:p w14:paraId="16923AF0" w14:textId="77777777" w:rsidR="00986E54" w:rsidRPr="00295901" w:rsidRDefault="00986E54" w:rsidP="00986E54">
      <w:pPr>
        <w:pStyle w:val="Ttulo3"/>
        <w:keepLines/>
        <w:spacing w:before="240"/>
        <w:ind w:left="1134" w:firstLine="0"/>
      </w:pPr>
      <w:bookmarkStart w:id="107" w:name="_Toc246158240"/>
      <w:smartTag w:uri="urn:schemas-microsoft-com:office:smarttags" w:element="City">
        <w:smartTag w:uri="urn:schemas-microsoft-com:office:smarttags" w:element="place">
          <w:r w:rsidRPr="00295901">
            <w:t>Massa</w:t>
          </w:r>
        </w:smartTag>
      </w:smartTag>
      <w:r w:rsidRPr="00295901">
        <w:t xml:space="preserve"> de Dados</w:t>
      </w:r>
      <w:bookmarkEnd w:id="107"/>
      <w:r w:rsidRPr="00295901">
        <w:t xml:space="preserve"> </w:t>
      </w:r>
    </w:p>
    <w:p w14:paraId="02EBB9F9" w14:textId="77777777" w:rsidR="00986E54" w:rsidRPr="00842563" w:rsidRDefault="00986E54" w:rsidP="00986E54"/>
    <w:p w14:paraId="284A2797" w14:textId="29DACD0C" w:rsidR="00986E54" w:rsidRDefault="009E71CF" w:rsidP="002E22A1">
      <w:pPr>
        <w:pStyle w:val="Textodecomentri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Banco de homologação </w:t>
      </w:r>
    </w:p>
    <w:p w14:paraId="30F1A6FF" w14:textId="4856EF32" w:rsidR="009E42BC" w:rsidRPr="00B122EA" w:rsidRDefault="009E42BC" w:rsidP="009E42BC">
      <w:pPr>
        <w:pStyle w:val="Rodap"/>
        <w:tabs>
          <w:tab w:val="clear" w:pos="4419"/>
          <w:tab w:val="clear" w:pos="8838"/>
        </w:tabs>
        <w:ind w:left="720" w:firstLine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Os dados de saída deverão ser validados pelo Cidiz-CAD</w:t>
      </w:r>
      <w:r w:rsidR="00347A5B">
        <w:rPr>
          <w:rFonts w:ascii="Arial" w:hAnsi="Arial" w:cs="Arial"/>
          <w:sz w:val="22"/>
          <w:szCs w:val="20"/>
        </w:rPr>
        <w:t xml:space="preserve"> / Diretoria</w:t>
      </w:r>
      <w:r>
        <w:rPr>
          <w:rFonts w:ascii="Arial" w:hAnsi="Arial" w:cs="Arial"/>
          <w:sz w:val="22"/>
          <w:szCs w:val="20"/>
        </w:rPr>
        <w:t>.</w:t>
      </w:r>
    </w:p>
    <w:p w14:paraId="43F1DE80" w14:textId="77777777" w:rsidR="009E42BC" w:rsidRPr="002E22A1" w:rsidRDefault="009E42BC" w:rsidP="002E22A1">
      <w:pPr>
        <w:pStyle w:val="Textodecomentrio"/>
        <w:ind w:left="1440"/>
        <w:rPr>
          <w:rFonts w:ascii="Arial" w:hAnsi="Arial" w:cs="Arial"/>
          <w:sz w:val="22"/>
          <w:szCs w:val="22"/>
        </w:rPr>
      </w:pPr>
    </w:p>
    <w:p w14:paraId="3FDD8870" w14:textId="77777777" w:rsidR="00986E54" w:rsidRPr="00295901" w:rsidRDefault="00986E54" w:rsidP="00986E54">
      <w:pPr>
        <w:pStyle w:val="Ttulo3"/>
        <w:keepLines/>
        <w:spacing w:before="240"/>
        <w:ind w:left="1134" w:firstLine="0"/>
      </w:pPr>
      <w:bookmarkStart w:id="108" w:name="_Toc246158241"/>
      <w:r w:rsidRPr="00295901">
        <w:t>Integração</w:t>
      </w:r>
      <w:bookmarkEnd w:id="108"/>
    </w:p>
    <w:p w14:paraId="30C808D8" w14:textId="77777777" w:rsidR="00986E54" w:rsidRPr="00842563" w:rsidRDefault="00986E54" w:rsidP="00986E54"/>
    <w:p w14:paraId="050801AB" w14:textId="77777777" w:rsidR="00986E54" w:rsidRPr="002E22A1" w:rsidRDefault="002E22A1" w:rsidP="002E22A1">
      <w:pPr>
        <w:ind w:left="720" w:firstLine="720"/>
        <w:rPr>
          <w:rFonts w:ascii="Arial" w:hAnsi="Arial" w:cs="Arial"/>
          <w:sz w:val="22"/>
          <w:szCs w:val="22"/>
        </w:rPr>
      </w:pPr>
      <w:r w:rsidRPr="002E22A1">
        <w:rPr>
          <w:rFonts w:ascii="Arial" w:hAnsi="Arial" w:cs="Arial"/>
          <w:sz w:val="22"/>
          <w:szCs w:val="22"/>
        </w:rPr>
        <w:t>N/A</w:t>
      </w:r>
      <w:r>
        <w:rPr>
          <w:rFonts w:ascii="Arial" w:hAnsi="Arial" w:cs="Arial"/>
          <w:sz w:val="22"/>
          <w:szCs w:val="22"/>
        </w:rPr>
        <w:t>.</w:t>
      </w:r>
    </w:p>
    <w:p w14:paraId="1F349D45" w14:textId="77777777" w:rsidR="00986E54" w:rsidRDefault="00986E54" w:rsidP="00986E54">
      <w:pPr>
        <w:pStyle w:val="Ttulo3"/>
        <w:keepLines/>
        <w:spacing w:before="240"/>
        <w:ind w:left="1134" w:firstLine="0"/>
      </w:pPr>
      <w:bookmarkStart w:id="109" w:name="_Toc246158242"/>
      <w:r w:rsidRPr="00295901">
        <w:t>Completude</w:t>
      </w:r>
      <w:bookmarkEnd w:id="109"/>
    </w:p>
    <w:p w14:paraId="4082109F" w14:textId="77777777" w:rsidR="00986E54" w:rsidRPr="00295901" w:rsidRDefault="00986E54" w:rsidP="00986E54"/>
    <w:p w14:paraId="58C47236" w14:textId="77777777" w:rsidR="00BC01D2" w:rsidRPr="001A7379" w:rsidRDefault="001A7379" w:rsidP="001A7379">
      <w:pPr>
        <w:ind w:left="846" w:firstLine="594"/>
        <w:rPr>
          <w:rFonts w:ascii="Arial" w:hAnsi="Arial" w:cs="Arial"/>
          <w:sz w:val="22"/>
        </w:rPr>
      </w:pPr>
      <w:r w:rsidRPr="001A7379">
        <w:rPr>
          <w:rFonts w:ascii="Arial" w:hAnsi="Arial" w:cs="Arial"/>
          <w:sz w:val="22"/>
        </w:rPr>
        <w:t>N/A.</w:t>
      </w:r>
    </w:p>
    <w:p w14:paraId="035E6247" w14:textId="77777777" w:rsidR="00862EC0" w:rsidRPr="00592CC0" w:rsidRDefault="00862EC0" w:rsidP="00862EC0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p w14:paraId="56ECFD68" w14:textId="77777777" w:rsidR="00862EC0" w:rsidRPr="006B4F67" w:rsidRDefault="00862EC0" w:rsidP="006B4F67">
      <w:pPr>
        <w:ind w:left="180"/>
        <w:rPr>
          <w:rFonts w:ascii="Arial" w:hAnsi="Arial" w:cs="Arial"/>
          <w:sz w:val="16"/>
          <w:szCs w:val="16"/>
        </w:rPr>
      </w:pPr>
    </w:p>
    <w:p w14:paraId="5CC260C9" w14:textId="77777777" w:rsidR="008C653C" w:rsidRPr="008C653C" w:rsidRDefault="008C653C" w:rsidP="008C653C">
      <w:pPr>
        <w:pStyle w:val="Ttulo1"/>
        <w:rPr>
          <w:sz w:val="28"/>
          <w:szCs w:val="28"/>
        </w:rPr>
      </w:pPr>
      <w:bookmarkStart w:id="110" w:name="_Toc173318146"/>
      <w:bookmarkStart w:id="111" w:name="_Toc408903661"/>
      <w:r w:rsidRPr="008C653C">
        <w:rPr>
          <w:sz w:val="28"/>
          <w:szCs w:val="28"/>
        </w:rPr>
        <w:t>Estimativas de Prazo</w:t>
      </w:r>
      <w:bookmarkEnd w:id="110"/>
      <w:bookmarkEnd w:id="111"/>
    </w:p>
    <w:p w14:paraId="2807EF57" w14:textId="77777777" w:rsidR="008C653C" w:rsidRPr="008C653C" w:rsidRDefault="008C653C" w:rsidP="008C653C"/>
    <w:p w14:paraId="53759ACC" w14:textId="5268AF22" w:rsidR="001676B9" w:rsidRDefault="00706050" w:rsidP="00DD4FEB">
      <w:pPr>
        <w:ind w:left="709"/>
        <w:rPr>
          <w:rFonts w:ascii="Arial" w:hAnsi="Arial" w:cs="Arial"/>
          <w:iCs/>
          <w:sz w:val="22"/>
          <w:szCs w:val="22"/>
        </w:rPr>
      </w:pPr>
      <w:r w:rsidRPr="003D5717">
        <w:rPr>
          <w:rFonts w:ascii="Arial" w:hAnsi="Arial" w:cs="Arial"/>
          <w:iCs/>
          <w:sz w:val="22"/>
          <w:szCs w:val="22"/>
        </w:rPr>
        <w:t xml:space="preserve">O cronograma será alinhado </w:t>
      </w:r>
      <w:r w:rsidR="009E71CF">
        <w:rPr>
          <w:rFonts w:ascii="Arial" w:hAnsi="Arial" w:cs="Arial"/>
          <w:iCs/>
          <w:sz w:val="22"/>
          <w:szCs w:val="22"/>
        </w:rPr>
        <w:t>em 5 semanas</w:t>
      </w:r>
      <w:r>
        <w:rPr>
          <w:rFonts w:ascii="Arial" w:hAnsi="Arial" w:cs="Arial"/>
          <w:iCs/>
          <w:sz w:val="22"/>
          <w:szCs w:val="22"/>
        </w:rPr>
        <w:t>.</w:t>
      </w:r>
    </w:p>
    <w:p w14:paraId="61C054CE" w14:textId="77777777" w:rsidR="002E22A1" w:rsidRDefault="002E22A1" w:rsidP="00DD4FEB">
      <w:pPr>
        <w:ind w:left="709"/>
        <w:rPr>
          <w:rFonts w:ascii="Arial" w:hAnsi="Arial" w:cs="Arial"/>
          <w:iCs/>
          <w:sz w:val="22"/>
          <w:szCs w:val="22"/>
        </w:rPr>
      </w:pPr>
    </w:p>
    <w:p w14:paraId="2A8254BB" w14:textId="77777777" w:rsidR="00706050" w:rsidRPr="00DD4FEB" w:rsidRDefault="00706050" w:rsidP="00DD4FEB">
      <w:pPr>
        <w:ind w:left="709"/>
        <w:rPr>
          <w:rFonts w:ascii="Arial" w:hAnsi="Arial" w:cs="Arial"/>
          <w:i/>
          <w:color w:val="FF0000"/>
          <w:sz w:val="22"/>
          <w:szCs w:val="22"/>
        </w:rPr>
      </w:pPr>
    </w:p>
    <w:p w14:paraId="64F94101" w14:textId="77777777" w:rsidR="001676B9" w:rsidRPr="00927A5B" w:rsidRDefault="001676B9" w:rsidP="001676B9">
      <w:pPr>
        <w:pStyle w:val="Ttulo1"/>
        <w:rPr>
          <w:sz w:val="28"/>
          <w:szCs w:val="28"/>
        </w:rPr>
      </w:pPr>
      <w:bookmarkStart w:id="112" w:name="_Toc408903662"/>
      <w:r w:rsidRPr="00927A5B">
        <w:rPr>
          <w:sz w:val="28"/>
          <w:szCs w:val="28"/>
        </w:rPr>
        <w:lastRenderedPageBreak/>
        <w:t>Garantia de Manutenção Corretiva</w:t>
      </w:r>
      <w:bookmarkEnd w:id="112"/>
    </w:p>
    <w:p w14:paraId="493FB09C" w14:textId="77777777" w:rsidR="001676B9" w:rsidRDefault="001676B9" w:rsidP="001676B9">
      <w:pPr>
        <w:tabs>
          <w:tab w:val="left" w:pos="1080"/>
        </w:tabs>
        <w:ind w:left="360"/>
        <w:jc w:val="both"/>
        <w:rPr>
          <w:rFonts w:ascii="Arial" w:hAnsi="Arial" w:cs="Arial"/>
          <w:sz w:val="22"/>
        </w:rPr>
      </w:pPr>
    </w:p>
    <w:p w14:paraId="2B672412" w14:textId="6C7311CB" w:rsidR="00B12D34" w:rsidRPr="00AB0C87" w:rsidRDefault="00B12D34" w:rsidP="00B12D34">
      <w:pPr>
        <w:tabs>
          <w:tab w:val="left" w:pos="567"/>
          <w:tab w:val="left" w:pos="1276"/>
        </w:tabs>
        <w:jc w:val="both"/>
        <w:rPr>
          <w:rFonts w:ascii="Arial" w:hAnsi="Arial" w:cs="Arial"/>
          <w:bCs/>
          <w:color w:val="3366FF"/>
          <w:sz w:val="22"/>
          <w:szCs w:val="22"/>
        </w:rPr>
      </w:pPr>
      <w:r w:rsidRPr="00AB0C87">
        <w:rPr>
          <w:rFonts w:ascii="Arial" w:hAnsi="Arial" w:cs="Arial"/>
          <w:sz w:val="22"/>
          <w:szCs w:val="22"/>
        </w:rPr>
        <w:t xml:space="preserve">A garantia de manutenção corretiva será cumprida de acordo com </w:t>
      </w:r>
      <w:r w:rsidR="009E71CF">
        <w:rPr>
          <w:rFonts w:ascii="Arial" w:hAnsi="Arial" w:cs="Arial"/>
          <w:sz w:val="22"/>
          <w:szCs w:val="22"/>
        </w:rPr>
        <w:t>execução dos testes</w:t>
      </w:r>
      <w:r w:rsidRPr="00AB0C87">
        <w:rPr>
          <w:rFonts w:ascii="Arial" w:hAnsi="Arial" w:cs="Arial"/>
          <w:sz w:val="22"/>
          <w:szCs w:val="22"/>
        </w:rPr>
        <w:t>.</w:t>
      </w:r>
    </w:p>
    <w:p w14:paraId="2EDF8063" w14:textId="77777777" w:rsidR="00254076" w:rsidRDefault="00254076" w:rsidP="006B4F67">
      <w:pPr>
        <w:rPr>
          <w:rFonts w:ascii="Arial" w:hAnsi="Arial" w:cs="Arial"/>
        </w:rPr>
      </w:pPr>
    </w:p>
    <w:p w14:paraId="4F4D1222" w14:textId="77777777" w:rsidR="008C653C" w:rsidRPr="006B4F67" w:rsidRDefault="008C653C" w:rsidP="006B4F67">
      <w:pPr>
        <w:rPr>
          <w:rFonts w:ascii="Arial" w:hAnsi="Arial" w:cs="Arial"/>
        </w:rPr>
      </w:pPr>
    </w:p>
    <w:p w14:paraId="5ABD76B8" w14:textId="77777777" w:rsidR="006B4F67" w:rsidRPr="00566712" w:rsidRDefault="006B4F67" w:rsidP="00566712">
      <w:pPr>
        <w:pStyle w:val="Ttulo1"/>
        <w:rPr>
          <w:sz w:val="28"/>
          <w:szCs w:val="28"/>
        </w:rPr>
      </w:pPr>
      <w:bookmarkStart w:id="113" w:name="_Toc146085868"/>
      <w:bookmarkStart w:id="114" w:name="_Toc146340971"/>
      <w:bookmarkStart w:id="115" w:name="_Toc408903663"/>
      <w:r w:rsidRPr="00566712">
        <w:rPr>
          <w:sz w:val="28"/>
          <w:szCs w:val="28"/>
        </w:rPr>
        <w:t>Elaboração do Modelo de Dados</w:t>
      </w:r>
      <w:bookmarkEnd w:id="113"/>
      <w:bookmarkEnd w:id="114"/>
      <w:r w:rsidR="00E21BB7">
        <w:rPr>
          <w:sz w:val="28"/>
          <w:szCs w:val="28"/>
        </w:rPr>
        <w:t xml:space="preserve"> Lógico</w:t>
      </w:r>
      <w:bookmarkEnd w:id="115"/>
    </w:p>
    <w:p w14:paraId="31805EEA" w14:textId="77777777" w:rsidR="006B4F67" w:rsidRPr="006B4F67" w:rsidRDefault="006B4F67" w:rsidP="006B4F67"/>
    <w:p w14:paraId="24C60A54" w14:textId="77777777" w:rsidR="006B4F67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16" w:name="_Toc146085870"/>
      <w:bookmarkStart w:id="117" w:name="_Toc146340973"/>
      <w:bookmarkStart w:id="118" w:name="_Toc408903664"/>
      <w:r w:rsidRPr="00DF5E9E">
        <w:rPr>
          <w:rFonts w:ascii="Arial" w:hAnsi="Arial" w:cs="Arial"/>
          <w:b/>
          <w:u w:val="none"/>
        </w:rPr>
        <w:t>Modelo de Dados</w:t>
      </w:r>
      <w:bookmarkEnd w:id="116"/>
      <w:bookmarkEnd w:id="117"/>
      <w:bookmarkEnd w:id="118"/>
    </w:p>
    <w:p w14:paraId="5C8711C1" w14:textId="77777777" w:rsidR="00254076" w:rsidRPr="00254076" w:rsidRDefault="00254076" w:rsidP="00254076">
      <w:pPr>
        <w:rPr>
          <w:lang w:eastAsia="pt-BR"/>
        </w:rPr>
      </w:pPr>
    </w:p>
    <w:p w14:paraId="44C0FFC4" w14:textId="77777777" w:rsidR="006B4F67" w:rsidRPr="00380712" w:rsidRDefault="00254076" w:rsidP="00254076">
      <w:pPr>
        <w:ind w:left="720"/>
        <w:rPr>
          <w:rFonts w:ascii="Arial" w:hAnsi="Arial" w:cs="Arial"/>
          <w:sz w:val="22"/>
          <w:szCs w:val="22"/>
        </w:rPr>
      </w:pPr>
      <w:r w:rsidRPr="00380712">
        <w:rPr>
          <w:rFonts w:ascii="Arial" w:hAnsi="Arial" w:cs="Arial"/>
          <w:sz w:val="22"/>
          <w:szCs w:val="22"/>
        </w:rPr>
        <w:t>N/A</w:t>
      </w:r>
      <w:r w:rsidR="001A7379">
        <w:rPr>
          <w:rFonts w:ascii="Arial" w:hAnsi="Arial" w:cs="Arial"/>
          <w:sz w:val="22"/>
          <w:szCs w:val="22"/>
        </w:rPr>
        <w:t>.</w:t>
      </w:r>
    </w:p>
    <w:p w14:paraId="3B20D633" w14:textId="77777777" w:rsidR="00E21BB7" w:rsidRPr="00E21BB7" w:rsidRDefault="00E21BB7" w:rsidP="00E21BB7">
      <w:pPr>
        <w:ind w:left="720"/>
      </w:pPr>
    </w:p>
    <w:p w14:paraId="75C62DC1" w14:textId="77777777" w:rsidR="00E21BB7" w:rsidRDefault="00E21BB7" w:rsidP="00E21BB7">
      <w:pPr>
        <w:pStyle w:val="Ttulo3"/>
        <w:ind w:firstLine="216"/>
      </w:pPr>
      <w:bookmarkStart w:id="119" w:name="_Toc231027444"/>
      <w:r w:rsidRPr="00316E5E">
        <w:t xml:space="preserve">Relação de Objetos </w:t>
      </w:r>
      <w:bookmarkEnd w:id="119"/>
      <w:r>
        <w:t>Impactados</w:t>
      </w:r>
    </w:p>
    <w:p w14:paraId="4ED62D0A" w14:textId="77777777" w:rsidR="00254076" w:rsidRPr="00254076" w:rsidRDefault="00254076" w:rsidP="00254076">
      <w:pPr>
        <w:rPr>
          <w:lang w:eastAsia="pt-BR"/>
        </w:rPr>
      </w:pPr>
    </w:p>
    <w:p w14:paraId="1128E9DB" w14:textId="01BA02A0" w:rsidR="002C7655" w:rsidRPr="00561924" w:rsidRDefault="002C7655" w:rsidP="002C7655">
      <w:pPr>
        <w:ind w:left="2880"/>
        <w:rPr>
          <w:rFonts w:ascii="Arial" w:hAnsi="Arial" w:cs="Arial"/>
          <w:i/>
          <w:color w:val="FF0000"/>
          <w:sz w:val="22"/>
          <w:szCs w:val="22"/>
        </w:rPr>
      </w:pPr>
      <w:r w:rsidRPr="00561924">
        <w:rPr>
          <w:rFonts w:ascii="Arial" w:hAnsi="Arial" w:cs="Arial"/>
          <w:i/>
          <w:color w:val="FF0000"/>
          <w:sz w:val="22"/>
          <w:szCs w:val="22"/>
        </w:rPr>
        <w:t xml:space="preserve">Para todo script criado (CRUD) deverá ser criado o script de Rollback. </w:t>
      </w:r>
    </w:p>
    <w:p w14:paraId="2B26F8F0" w14:textId="77777777" w:rsidR="002C7655" w:rsidRDefault="002C7655" w:rsidP="002C7655">
      <w:pPr>
        <w:ind w:left="2880"/>
        <w:rPr>
          <w:rFonts w:ascii="Arial" w:hAnsi="Arial" w:cs="Arial"/>
          <w:sz w:val="22"/>
          <w:szCs w:val="22"/>
        </w:rPr>
      </w:pPr>
    </w:p>
    <w:p w14:paraId="6B566E31" w14:textId="77777777" w:rsidR="002C7655" w:rsidRPr="00E21BB7" w:rsidRDefault="002C7655" w:rsidP="002C7655">
      <w:pPr>
        <w:ind w:left="1440" w:firstLine="720"/>
      </w:pPr>
    </w:p>
    <w:p w14:paraId="75F7C660" w14:textId="77777777" w:rsidR="00E21BB7" w:rsidRDefault="00E21BB7" w:rsidP="00E21BB7">
      <w:pPr>
        <w:pStyle w:val="Ttulo1"/>
        <w:rPr>
          <w:sz w:val="28"/>
          <w:szCs w:val="28"/>
        </w:rPr>
      </w:pPr>
      <w:bookmarkStart w:id="120" w:name="_Toc232232714"/>
      <w:bookmarkStart w:id="121" w:name="_Toc408903665"/>
      <w:r w:rsidRPr="00496824">
        <w:rPr>
          <w:sz w:val="28"/>
          <w:szCs w:val="28"/>
        </w:rPr>
        <w:t>Elaboração do Modelo de Dados</w:t>
      </w:r>
      <w:r>
        <w:rPr>
          <w:sz w:val="28"/>
          <w:szCs w:val="28"/>
        </w:rPr>
        <w:t xml:space="preserve"> Físico</w:t>
      </w:r>
      <w:bookmarkEnd w:id="120"/>
      <w:bookmarkEnd w:id="121"/>
    </w:p>
    <w:p w14:paraId="3D82397A" w14:textId="77777777" w:rsidR="00E21BB7" w:rsidRPr="00E21BB7" w:rsidRDefault="00E21BB7" w:rsidP="00E21BB7"/>
    <w:p w14:paraId="47E3C6AD" w14:textId="77777777" w:rsidR="00E21BB7" w:rsidRPr="00E21BB7" w:rsidRDefault="00E21BB7" w:rsidP="00E21BB7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22" w:name="_Toc231027446"/>
      <w:bookmarkStart w:id="123" w:name="_Toc231803262"/>
      <w:bookmarkStart w:id="124" w:name="_Toc232232715"/>
      <w:bookmarkStart w:id="125" w:name="_Toc408903666"/>
      <w:r w:rsidRPr="00E21BB7">
        <w:rPr>
          <w:rFonts w:ascii="Arial" w:hAnsi="Arial" w:cs="Arial"/>
          <w:b/>
          <w:u w:val="none"/>
        </w:rPr>
        <w:t>Modelo de Dados</w:t>
      </w:r>
      <w:bookmarkEnd w:id="122"/>
      <w:bookmarkEnd w:id="123"/>
      <w:bookmarkEnd w:id="124"/>
      <w:bookmarkEnd w:id="125"/>
      <w:r w:rsidRPr="00E21BB7">
        <w:rPr>
          <w:rFonts w:ascii="Arial" w:hAnsi="Arial" w:cs="Arial"/>
          <w:b/>
          <w:u w:val="none"/>
        </w:rPr>
        <w:t xml:space="preserve"> </w:t>
      </w:r>
    </w:p>
    <w:p w14:paraId="0849AE06" w14:textId="77777777" w:rsidR="00E21BB7" w:rsidRPr="00316E5E" w:rsidRDefault="00E21BB7" w:rsidP="00E21BB7"/>
    <w:p w14:paraId="2E180B85" w14:textId="77777777" w:rsidR="002C7655" w:rsidRPr="002C7655" w:rsidRDefault="002C7655" w:rsidP="002C7655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2C7655">
        <w:rPr>
          <w:rFonts w:ascii="Arial" w:hAnsi="Arial" w:cs="Arial"/>
          <w:sz w:val="22"/>
          <w:szCs w:val="22"/>
        </w:rPr>
        <w:t xml:space="preserve">ATENÇÃO: Após a atualização de cada ambiente (Desenvolvimento, Homologação e Produção) é obrigatória a atualização dos modelos de dados referentes aos mesmos. </w:t>
      </w:r>
    </w:p>
    <w:p w14:paraId="2AEE8ACB" w14:textId="77777777" w:rsidR="00E21BB7" w:rsidRPr="00316E5E" w:rsidRDefault="00E21BB7" w:rsidP="00E21BB7">
      <w:pPr>
        <w:ind w:left="2127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p w14:paraId="1C4F60FE" w14:textId="77777777" w:rsidR="00E21BB7" w:rsidRDefault="00E21BB7" w:rsidP="009E42BC">
      <w:pPr>
        <w:pStyle w:val="Ttulo3"/>
      </w:pPr>
      <w:bookmarkStart w:id="126" w:name="_Toc231027447"/>
      <w:r w:rsidRPr="00D427AF">
        <w:t xml:space="preserve">Relação de Objetos </w:t>
      </w:r>
      <w:bookmarkEnd w:id="126"/>
      <w:r>
        <w:t>Impactados</w:t>
      </w:r>
    </w:p>
    <w:p w14:paraId="43BA6D36" w14:textId="77777777" w:rsidR="009E42BC" w:rsidRPr="009E42BC" w:rsidRDefault="009E42BC" w:rsidP="009E42BC">
      <w:pPr>
        <w:rPr>
          <w:lang w:eastAsia="pt-BR"/>
        </w:rPr>
      </w:pPr>
    </w:p>
    <w:p w14:paraId="2A230A43" w14:textId="3E89B502" w:rsidR="009E42BC" w:rsidRPr="009E42BC" w:rsidRDefault="00B122EA" w:rsidP="009E42BC">
      <w:pPr>
        <w:pStyle w:val="Rodap"/>
        <w:tabs>
          <w:tab w:val="clear" w:pos="4419"/>
          <w:tab w:val="clear" w:pos="8838"/>
        </w:tabs>
        <w:ind w:left="1933" w:firstLine="227"/>
        <w:rPr>
          <w:rFonts w:ascii="Arial" w:hAnsi="Arial" w:cs="Arial"/>
          <w:sz w:val="22"/>
          <w:szCs w:val="20"/>
        </w:rPr>
      </w:pPr>
      <w:r w:rsidRPr="00B122EA">
        <w:rPr>
          <w:rFonts w:ascii="Arial" w:hAnsi="Arial" w:cs="Arial"/>
          <w:sz w:val="22"/>
          <w:szCs w:val="20"/>
        </w:rPr>
        <w:t>N/A.</w:t>
      </w:r>
    </w:p>
    <w:p w14:paraId="330DDFB0" w14:textId="77777777" w:rsidR="006B4F67" w:rsidRPr="006B4F67" w:rsidRDefault="006B4F67" w:rsidP="006B4F67"/>
    <w:p w14:paraId="364B31B0" w14:textId="77777777" w:rsidR="006B4F67" w:rsidRPr="00566712" w:rsidRDefault="006B4F67" w:rsidP="00566712">
      <w:pPr>
        <w:pStyle w:val="Ttulo1"/>
        <w:rPr>
          <w:sz w:val="28"/>
          <w:szCs w:val="28"/>
        </w:rPr>
      </w:pPr>
      <w:bookmarkStart w:id="127" w:name="_Toc146340974"/>
      <w:bookmarkStart w:id="128" w:name="_Toc408903667"/>
      <w:r w:rsidRPr="00566712">
        <w:rPr>
          <w:sz w:val="28"/>
          <w:szCs w:val="28"/>
        </w:rPr>
        <w:t>Descrição Funcional das Mudanças</w:t>
      </w:r>
      <w:bookmarkEnd w:id="127"/>
      <w:bookmarkEnd w:id="128"/>
    </w:p>
    <w:p w14:paraId="7DBE031A" w14:textId="77777777" w:rsidR="006B4F67" w:rsidRDefault="006B4F67" w:rsidP="006B4F67">
      <w:pPr>
        <w:pStyle w:val="Recuodecorpodetexto"/>
        <w:ind w:left="708"/>
        <w:rPr>
          <w:color w:val="3366FF"/>
        </w:rPr>
      </w:pPr>
    </w:p>
    <w:p w14:paraId="7D89F84C" w14:textId="16399C56" w:rsidR="006B4F67" w:rsidRDefault="002C7655" w:rsidP="00C01AD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511A20">
        <w:rPr>
          <w:rFonts w:ascii="Arial" w:hAnsi="Arial" w:cs="Arial"/>
          <w:sz w:val="22"/>
          <w:szCs w:val="22"/>
        </w:rPr>
        <w:t xml:space="preserve">sistema Mundo </w:t>
      </w:r>
      <w:r>
        <w:rPr>
          <w:rFonts w:ascii="Arial" w:hAnsi="Arial" w:cs="Arial"/>
          <w:sz w:val="22"/>
          <w:szCs w:val="22"/>
        </w:rPr>
        <w:t xml:space="preserve">Cidiz não possui a funcionalidade de gerar relatório de fechamento </w:t>
      </w:r>
      <w:r w:rsidR="00980286">
        <w:rPr>
          <w:rFonts w:ascii="Arial" w:hAnsi="Arial" w:cs="Arial"/>
          <w:sz w:val="22"/>
          <w:szCs w:val="22"/>
        </w:rPr>
        <w:t xml:space="preserve">Semanal </w:t>
      </w:r>
      <w:r>
        <w:rPr>
          <w:rFonts w:ascii="Arial" w:hAnsi="Arial" w:cs="Arial"/>
          <w:sz w:val="22"/>
          <w:szCs w:val="22"/>
        </w:rPr>
        <w:t>/ Mensal</w:t>
      </w:r>
      <w:r w:rsidR="00C01AD5">
        <w:rPr>
          <w:rFonts w:ascii="Arial" w:hAnsi="Arial" w:cs="Arial"/>
          <w:sz w:val="22"/>
          <w:szCs w:val="22"/>
        </w:rPr>
        <w:t xml:space="preserve">, </w:t>
      </w:r>
      <w:r w:rsidR="00561924">
        <w:rPr>
          <w:rFonts w:ascii="Arial" w:hAnsi="Arial" w:cs="Arial"/>
          <w:sz w:val="22"/>
          <w:szCs w:val="22"/>
        </w:rPr>
        <w:t>portanto, esses</w:t>
      </w:r>
      <w:r w:rsidR="00B363D9" w:rsidRPr="00AB0C87">
        <w:rPr>
          <w:rFonts w:ascii="Arial" w:hAnsi="Arial" w:cs="Arial"/>
          <w:sz w:val="22"/>
          <w:szCs w:val="22"/>
        </w:rPr>
        <w:t xml:space="preserve"> relatórios devem contemplar </w:t>
      </w:r>
      <w:r w:rsidR="00C01AD5">
        <w:rPr>
          <w:rFonts w:ascii="Arial" w:hAnsi="Arial" w:cs="Arial"/>
          <w:sz w:val="22"/>
          <w:szCs w:val="22"/>
        </w:rPr>
        <w:t>a extração destes dados</w:t>
      </w:r>
      <w:r w:rsidR="00CD489B">
        <w:rPr>
          <w:rFonts w:ascii="Arial" w:hAnsi="Arial" w:cs="Arial"/>
          <w:sz w:val="22"/>
          <w:szCs w:val="22"/>
        </w:rPr>
        <w:t>.</w:t>
      </w:r>
    </w:p>
    <w:p w14:paraId="6972A870" w14:textId="77777777" w:rsidR="00C01AD5" w:rsidRDefault="00C01AD5" w:rsidP="00C01AD5">
      <w:pPr>
        <w:jc w:val="both"/>
        <w:rPr>
          <w:rFonts w:ascii="Arial" w:hAnsi="Arial" w:cs="Arial"/>
          <w:sz w:val="22"/>
          <w:szCs w:val="22"/>
        </w:rPr>
      </w:pPr>
    </w:p>
    <w:p w14:paraId="3107858E" w14:textId="77777777" w:rsidR="00B363D9" w:rsidRPr="006B4F67" w:rsidRDefault="00B363D9" w:rsidP="00B363D9">
      <w:pPr>
        <w:ind w:firstLine="360"/>
        <w:rPr>
          <w:rFonts w:ascii="Arial" w:hAnsi="Arial" w:cs="Arial"/>
        </w:rPr>
      </w:pPr>
    </w:p>
    <w:p w14:paraId="089B5B80" w14:textId="77777777" w:rsidR="006B4F67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29" w:name="_Toc146340975"/>
      <w:bookmarkStart w:id="130" w:name="_Toc408903668"/>
      <w:r w:rsidRPr="00DF5E9E">
        <w:rPr>
          <w:rFonts w:ascii="Arial" w:hAnsi="Arial" w:cs="Arial"/>
          <w:b/>
          <w:u w:val="none"/>
        </w:rPr>
        <w:t>Lista e Descrição de Atores</w:t>
      </w:r>
      <w:bookmarkEnd w:id="129"/>
      <w:bookmarkEnd w:id="130"/>
    </w:p>
    <w:p w14:paraId="4B11F8D8" w14:textId="77777777" w:rsidR="002B3B70" w:rsidRPr="002B3B70" w:rsidRDefault="002B3B70" w:rsidP="002B3B70">
      <w:pPr>
        <w:rPr>
          <w:lang w:eastAsia="pt-BR"/>
        </w:rPr>
      </w:pPr>
    </w:p>
    <w:tbl>
      <w:tblPr>
        <w:tblW w:w="7401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"/>
        <w:gridCol w:w="2143"/>
        <w:gridCol w:w="4249"/>
      </w:tblGrid>
      <w:tr w:rsidR="007E1905" w14:paraId="209CA962" w14:textId="77777777" w:rsidTr="007E1905">
        <w:trPr>
          <w:jc w:val="center"/>
        </w:trPr>
        <w:tc>
          <w:tcPr>
            <w:tcW w:w="1009" w:type="dxa"/>
            <w:shd w:val="pct10" w:color="auto" w:fill="FFFFFF"/>
          </w:tcPr>
          <w:p w14:paraId="29CFBB12" w14:textId="09350C45" w:rsidR="007E1905" w:rsidRDefault="007E1905" w:rsidP="007E1905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Ator</w:t>
            </w:r>
          </w:p>
        </w:tc>
        <w:tc>
          <w:tcPr>
            <w:tcW w:w="2143" w:type="dxa"/>
            <w:shd w:val="pct10" w:color="auto" w:fill="FFFFFF"/>
          </w:tcPr>
          <w:p w14:paraId="21487443" w14:textId="77777777" w:rsidR="007E1905" w:rsidRDefault="007E1905" w:rsidP="007E1905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Usuário</w:t>
            </w:r>
          </w:p>
        </w:tc>
        <w:tc>
          <w:tcPr>
            <w:tcW w:w="4249" w:type="dxa"/>
            <w:shd w:val="pct10" w:color="auto" w:fill="FFFFFF"/>
          </w:tcPr>
          <w:p w14:paraId="73A0F631" w14:textId="77777777" w:rsidR="007E1905" w:rsidRDefault="007E1905" w:rsidP="007E1905">
            <w:pPr>
              <w:spacing w:before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Necessidades</w:t>
            </w:r>
          </w:p>
        </w:tc>
      </w:tr>
      <w:tr w:rsidR="00351328" w14:paraId="74F6A803" w14:textId="77777777" w:rsidTr="007E1905">
        <w:trPr>
          <w:jc w:val="center"/>
        </w:trPr>
        <w:tc>
          <w:tcPr>
            <w:tcW w:w="1009" w:type="dxa"/>
          </w:tcPr>
          <w:p w14:paraId="661E5971" w14:textId="03144BFB" w:rsidR="00351328" w:rsidRDefault="000F223C" w:rsidP="00351328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Cidiz-</w:t>
            </w:r>
            <w:r w:rsidR="00351328">
              <w:rPr>
                <w:rFonts w:ascii="Arial" w:hAnsi="Arial" w:cs="Arial"/>
                <w:sz w:val="18"/>
                <w:lang w:val="pt-PT"/>
              </w:rPr>
              <w:t>CAD</w:t>
            </w:r>
          </w:p>
        </w:tc>
        <w:tc>
          <w:tcPr>
            <w:tcW w:w="2143" w:type="dxa"/>
          </w:tcPr>
          <w:p w14:paraId="355A1E7D" w14:textId="6C943EB4" w:rsidR="00351328" w:rsidRDefault="00351328" w:rsidP="0035132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Marco Tavares</w:t>
            </w:r>
          </w:p>
        </w:tc>
        <w:tc>
          <w:tcPr>
            <w:tcW w:w="4249" w:type="dxa"/>
          </w:tcPr>
          <w:p w14:paraId="5D508477" w14:textId="0E36684B" w:rsidR="00351328" w:rsidRDefault="00351328" w:rsidP="0035132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Usuário do sistema </w:t>
            </w:r>
          </w:p>
        </w:tc>
      </w:tr>
      <w:tr w:rsidR="00094DD0" w14:paraId="4332A884" w14:textId="77777777" w:rsidTr="007E1905">
        <w:trPr>
          <w:jc w:val="center"/>
        </w:trPr>
        <w:tc>
          <w:tcPr>
            <w:tcW w:w="1009" w:type="dxa"/>
          </w:tcPr>
          <w:p w14:paraId="4CC173B4" w14:textId="0977BB41" w:rsidR="00094DD0" w:rsidRDefault="00094DD0" w:rsidP="00351328">
            <w:pPr>
              <w:rPr>
                <w:rFonts w:ascii="Arial" w:hAnsi="Arial" w:cs="Arial"/>
                <w:sz w:val="18"/>
                <w:lang w:val="pt-PT"/>
              </w:rPr>
            </w:pPr>
            <w:r>
              <w:rPr>
                <w:rFonts w:ascii="Arial" w:hAnsi="Arial" w:cs="Arial"/>
                <w:sz w:val="18"/>
                <w:lang w:val="pt-PT"/>
              </w:rPr>
              <w:t>DI</w:t>
            </w:r>
          </w:p>
        </w:tc>
        <w:tc>
          <w:tcPr>
            <w:tcW w:w="2143" w:type="dxa"/>
          </w:tcPr>
          <w:p w14:paraId="3480A7B8" w14:textId="51576449" w:rsidR="00094DD0" w:rsidRDefault="00094DD0" w:rsidP="0035132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Distribuidor</w:t>
            </w:r>
          </w:p>
        </w:tc>
        <w:tc>
          <w:tcPr>
            <w:tcW w:w="4249" w:type="dxa"/>
          </w:tcPr>
          <w:p w14:paraId="46AF03D4" w14:textId="2F9A9F68" w:rsidR="00094DD0" w:rsidRDefault="00094DD0" w:rsidP="0035132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Usuário do sistema</w:t>
            </w:r>
          </w:p>
        </w:tc>
      </w:tr>
    </w:tbl>
    <w:p w14:paraId="6D3AC1AE" w14:textId="77777777" w:rsidR="006B4F67" w:rsidRDefault="006B4F67" w:rsidP="006B4F67"/>
    <w:p w14:paraId="022525C7" w14:textId="77777777" w:rsidR="003F4C55" w:rsidRDefault="003F4C55" w:rsidP="006B4F67">
      <w:pPr>
        <w:pStyle w:val="Recuodecorpodetexto"/>
        <w:ind w:left="0"/>
        <w:jc w:val="center"/>
      </w:pPr>
    </w:p>
    <w:p w14:paraId="6626F69E" w14:textId="77777777" w:rsidR="006B4F67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31" w:name="_Toc146340976"/>
      <w:bookmarkStart w:id="132" w:name="_Toc408903669"/>
      <w:r w:rsidRPr="00DF5E9E">
        <w:rPr>
          <w:rFonts w:ascii="Arial" w:hAnsi="Arial" w:cs="Arial"/>
          <w:b/>
          <w:u w:val="none"/>
        </w:rPr>
        <w:t>Lista de Casos de Uso</w:t>
      </w:r>
      <w:bookmarkEnd w:id="131"/>
      <w:bookmarkEnd w:id="132"/>
    </w:p>
    <w:p w14:paraId="7FCFF57F" w14:textId="77777777" w:rsidR="002B3B70" w:rsidRPr="002B3B70" w:rsidRDefault="002B3B70" w:rsidP="002B3B70">
      <w:pPr>
        <w:rPr>
          <w:lang w:eastAsia="pt-BR"/>
        </w:rPr>
      </w:pPr>
    </w:p>
    <w:p w14:paraId="680A01C5" w14:textId="77777777" w:rsidR="003B26A3" w:rsidRPr="002B3B70" w:rsidRDefault="002B3B70" w:rsidP="002B3B70">
      <w:pPr>
        <w:ind w:left="720"/>
        <w:rPr>
          <w:rFonts w:ascii="Arial" w:hAnsi="Arial" w:cs="Arial"/>
          <w:sz w:val="22"/>
          <w:szCs w:val="22"/>
          <w:lang w:eastAsia="pt-BR"/>
        </w:rPr>
      </w:pPr>
      <w:r w:rsidRPr="002B3B70">
        <w:rPr>
          <w:rFonts w:ascii="Arial" w:hAnsi="Arial" w:cs="Arial"/>
          <w:sz w:val="22"/>
          <w:szCs w:val="22"/>
          <w:lang w:eastAsia="pt-BR"/>
        </w:rPr>
        <w:t>N/A</w:t>
      </w:r>
      <w:r w:rsidR="001A7379">
        <w:rPr>
          <w:rFonts w:ascii="Arial" w:hAnsi="Arial" w:cs="Arial"/>
          <w:sz w:val="22"/>
          <w:szCs w:val="22"/>
          <w:lang w:eastAsia="pt-BR"/>
        </w:rPr>
        <w:t>.</w:t>
      </w:r>
    </w:p>
    <w:p w14:paraId="62F2CD7D" w14:textId="77777777" w:rsidR="006B4F67" w:rsidRDefault="006B4F67" w:rsidP="006B4F67">
      <w:pPr>
        <w:pStyle w:val="Recuodecorpodetexto"/>
        <w:jc w:val="center"/>
      </w:pPr>
    </w:p>
    <w:p w14:paraId="17C215F8" w14:textId="77777777" w:rsidR="006B4F67" w:rsidRPr="00DF5E9E" w:rsidRDefault="006B4F67" w:rsidP="00DF5E9E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bookmarkStart w:id="133" w:name="_Toc146340977"/>
      <w:bookmarkStart w:id="134" w:name="_Toc408903670"/>
      <w:r w:rsidRPr="00DF5E9E">
        <w:rPr>
          <w:rFonts w:ascii="Arial" w:hAnsi="Arial" w:cs="Arial"/>
          <w:b/>
          <w:u w:val="none"/>
        </w:rPr>
        <w:t>Descrição dos Casos de uso, Regras de Negócio e Requisitos Especiais</w:t>
      </w:r>
      <w:bookmarkEnd w:id="133"/>
      <w:bookmarkEnd w:id="134"/>
    </w:p>
    <w:p w14:paraId="0BD1919B" w14:textId="77777777" w:rsidR="006B4F67" w:rsidRPr="006B4F67" w:rsidRDefault="006B4F67" w:rsidP="006B4F67"/>
    <w:p w14:paraId="01CB97DE" w14:textId="77777777" w:rsidR="006B4F67" w:rsidRPr="00146EF1" w:rsidRDefault="00146EF1" w:rsidP="006B4F67">
      <w:pPr>
        <w:ind w:left="709"/>
        <w:jc w:val="both"/>
        <w:rPr>
          <w:rFonts w:ascii="Arial" w:hAnsi="Arial" w:cs="Arial"/>
          <w:iCs/>
          <w:sz w:val="22"/>
        </w:rPr>
      </w:pPr>
      <w:r w:rsidRPr="00146EF1">
        <w:rPr>
          <w:rFonts w:ascii="Arial" w:hAnsi="Arial" w:cs="Arial"/>
          <w:iCs/>
          <w:sz w:val="22"/>
        </w:rPr>
        <w:t>N/A</w:t>
      </w:r>
      <w:r w:rsidR="001A7379">
        <w:rPr>
          <w:rFonts w:ascii="Arial" w:hAnsi="Arial" w:cs="Arial"/>
          <w:iCs/>
          <w:sz w:val="22"/>
        </w:rPr>
        <w:t>.</w:t>
      </w:r>
    </w:p>
    <w:p w14:paraId="7A8DC7BB" w14:textId="77777777" w:rsidR="00DD4FEB" w:rsidRDefault="00DD4FEB" w:rsidP="006B4F67">
      <w:pPr>
        <w:ind w:left="709"/>
        <w:jc w:val="both"/>
        <w:rPr>
          <w:rFonts w:ascii="Arial" w:hAnsi="Arial" w:cs="Arial"/>
          <w:i/>
          <w:iCs/>
          <w:color w:val="3366FF"/>
          <w:sz w:val="22"/>
        </w:rPr>
      </w:pPr>
    </w:p>
    <w:p w14:paraId="2C3457F5" w14:textId="77777777" w:rsidR="00DD4FEB" w:rsidRPr="00DD4FEB" w:rsidRDefault="00DD4FEB" w:rsidP="00DD4FEB">
      <w:pPr>
        <w:pStyle w:val="Ttulo3"/>
        <w:tabs>
          <w:tab w:val="left" w:pos="1620"/>
        </w:tabs>
      </w:pPr>
      <w:r w:rsidRPr="00DD4FEB">
        <w:t>Modelos de Casos de Uso</w:t>
      </w:r>
    </w:p>
    <w:p w14:paraId="6F1F28B2" w14:textId="77777777" w:rsidR="00DD4FEB" w:rsidRPr="00DD4FEB" w:rsidRDefault="00DD4FEB" w:rsidP="00DD4FEB"/>
    <w:p w14:paraId="19691493" w14:textId="77777777" w:rsidR="00DD4FEB" w:rsidRPr="00146EF1" w:rsidRDefault="00146EF1" w:rsidP="00146EF1">
      <w:pPr>
        <w:ind w:left="936" w:firstLine="288"/>
        <w:rPr>
          <w:rFonts w:ascii="Arial" w:hAnsi="Arial" w:cs="Arial"/>
          <w:sz w:val="22"/>
        </w:rPr>
      </w:pPr>
      <w:r w:rsidRPr="00146EF1">
        <w:rPr>
          <w:rFonts w:ascii="Arial" w:hAnsi="Arial" w:cs="Arial"/>
          <w:sz w:val="22"/>
        </w:rPr>
        <w:t>N/A</w:t>
      </w:r>
      <w:r w:rsidR="001A7379">
        <w:rPr>
          <w:rFonts w:ascii="Arial" w:hAnsi="Arial" w:cs="Arial"/>
          <w:sz w:val="22"/>
        </w:rPr>
        <w:t>.</w:t>
      </w:r>
    </w:p>
    <w:p w14:paraId="6578F1A4" w14:textId="77777777" w:rsidR="00CA5539" w:rsidRPr="00CA5539" w:rsidRDefault="00CA5539" w:rsidP="00CA5539">
      <w:pPr>
        <w:rPr>
          <w:lang w:eastAsia="pt-BR"/>
        </w:rPr>
      </w:pPr>
    </w:p>
    <w:p w14:paraId="6BDB1DC8" w14:textId="77777777" w:rsidR="00A7718D" w:rsidRDefault="00A7718D" w:rsidP="00A7718D">
      <w:pPr>
        <w:pStyle w:val="Ttulo3"/>
        <w:tabs>
          <w:tab w:val="num" w:pos="1620"/>
        </w:tabs>
      </w:pPr>
      <w:r w:rsidRPr="00AB2815">
        <w:t>Descrição</w:t>
      </w:r>
    </w:p>
    <w:p w14:paraId="50126F80" w14:textId="77777777" w:rsidR="00A7718D" w:rsidRPr="004932C6" w:rsidRDefault="00A7718D" w:rsidP="00A7718D">
      <w:pPr>
        <w:rPr>
          <w:lang w:eastAsia="pt-BR"/>
        </w:rPr>
      </w:pPr>
    </w:p>
    <w:p w14:paraId="6E4C666D" w14:textId="77777777" w:rsidR="00A7718D" w:rsidRPr="00146EF1" w:rsidRDefault="00A7718D" w:rsidP="00A7718D">
      <w:pPr>
        <w:ind w:left="1260"/>
        <w:rPr>
          <w:rStyle w:val="Refdecomentrio"/>
          <w:rFonts w:ascii="Arial" w:hAnsi="Arial" w:cs="Arial"/>
          <w:vanish/>
          <w:color w:val="auto"/>
          <w:sz w:val="22"/>
          <w:szCs w:val="22"/>
        </w:rPr>
      </w:pPr>
      <w:r w:rsidRPr="00840B2B">
        <w:rPr>
          <w:rStyle w:val="Refdecomentrio"/>
          <w:vanish/>
          <w:sz w:val="24"/>
        </w:rPr>
        <w:commentReference w:id="135"/>
      </w:r>
      <w:bookmarkStart w:id="136" w:name="SodaError17767"/>
      <w:bookmarkEnd w:id="136"/>
      <w:r w:rsidR="00146EF1" w:rsidRPr="00146EF1">
        <w:rPr>
          <w:rStyle w:val="Refdecomentrio"/>
          <w:rFonts w:ascii="Arial" w:hAnsi="Arial" w:cs="Arial"/>
          <w:color w:val="auto"/>
          <w:sz w:val="22"/>
          <w:szCs w:val="22"/>
        </w:rPr>
        <w:t>N/A</w:t>
      </w:r>
      <w:r w:rsidRPr="00146EF1">
        <w:rPr>
          <w:rStyle w:val="Refdecomentrio"/>
          <w:rFonts w:ascii="Arial" w:hAnsi="Arial" w:cs="Arial"/>
          <w:vanish/>
          <w:sz w:val="22"/>
          <w:szCs w:val="22"/>
        </w:rPr>
        <w:commentReference w:id="137"/>
      </w:r>
      <w:r w:rsidR="001A7379">
        <w:rPr>
          <w:rStyle w:val="Refdecomentrio"/>
          <w:rFonts w:ascii="Arial" w:hAnsi="Arial" w:cs="Arial"/>
          <w:color w:val="auto"/>
          <w:sz w:val="22"/>
          <w:szCs w:val="22"/>
        </w:rPr>
        <w:t>.</w:t>
      </w:r>
      <w:r w:rsidRPr="00146EF1">
        <w:rPr>
          <w:rStyle w:val="Refdecomentrio"/>
          <w:rFonts w:ascii="Arial" w:hAnsi="Arial" w:cs="Arial"/>
          <w:b/>
          <w:vanish/>
          <w:sz w:val="22"/>
          <w:szCs w:val="22"/>
        </w:rPr>
        <w:commentReference w:id="138"/>
      </w:r>
      <w:r w:rsidRPr="00146EF1">
        <w:rPr>
          <w:rStyle w:val="Refdecomentrio"/>
          <w:rFonts w:ascii="Arial" w:hAnsi="Arial" w:cs="Arial"/>
          <w:b/>
          <w:vanish/>
          <w:sz w:val="22"/>
          <w:szCs w:val="22"/>
        </w:rPr>
        <w:commentReference w:id="139"/>
      </w:r>
      <w:r w:rsidRPr="00146EF1">
        <w:rPr>
          <w:rStyle w:val="Refdecomentrio"/>
          <w:rFonts w:ascii="Arial" w:hAnsi="Arial" w:cs="Arial"/>
          <w:vanish/>
          <w:sz w:val="22"/>
          <w:szCs w:val="22"/>
        </w:rPr>
        <w:commentReference w:id="140"/>
      </w:r>
      <w:r w:rsidRPr="00146EF1">
        <w:rPr>
          <w:rStyle w:val="Refdecomentrio"/>
          <w:rFonts w:ascii="Arial" w:hAnsi="Arial" w:cs="Arial"/>
          <w:vanish/>
          <w:sz w:val="22"/>
          <w:szCs w:val="22"/>
        </w:rPr>
        <w:commentReference w:id="141"/>
      </w:r>
    </w:p>
    <w:p w14:paraId="04025724" w14:textId="77777777" w:rsidR="00A7718D" w:rsidRPr="00146EF1" w:rsidRDefault="00A7718D" w:rsidP="00A7718D">
      <w:pPr>
        <w:pStyle w:val="Recuodecorpodetexto"/>
        <w:rPr>
          <w:sz w:val="22"/>
          <w:szCs w:val="22"/>
        </w:rPr>
      </w:pPr>
    </w:p>
    <w:p w14:paraId="68D5B726" w14:textId="77777777" w:rsidR="00A7718D" w:rsidRDefault="00A7718D" w:rsidP="00A7718D">
      <w:pPr>
        <w:pStyle w:val="Recuodecorpodetexto"/>
      </w:pPr>
    </w:p>
    <w:p w14:paraId="69E01A0C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>Atores:</w:t>
      </w:r>
    </w:p>
    <w:p w14:paraId="5554381E" w14:textId="77777777" w:rsidR="00A7718D" w:rsidRPr="00216296" w:rsidRDefault="00A7718D" w:rsidP="00A7718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sz w:val="24"/>
          <w:szCs w:val="18"/>
        </w:rPr>
      </w:pPr>
    </w:p>
    <w:p w14:paraId="1AF9B71C" w14:textId="77777777" w:rsidR="00A7718D" w:rsidRPr="001A7379" w:rsidRDefault="00A7718D" w:rsidP="00146EF1">
      <w:pPr>
        <w:ind w:left="720" w:firstLine="504"/>
        <w:rPr>
          <w:rStyle w:val="Refdecomentrio"/>
          <w:rFonts w:ascii="Arial" w:hAnsi="Arial" w:cs="Arial"/>
          <w:vanish/>
          <w:color w:val="auto"/>
          <w:sz w:val="22"/>
          <w:szCs w:val="22"/>
        </w:rPr>
      </w:pPr>
      <w:r w:rsidRPr="00840B2B">
        <w:rPr>
          <w:rStyle w:val="Refdecomentrio"/>
          <w:vanish/>
          <w:sz w:val="24"/>
        </w:rPr>
        <w:commentReference w:id="142"/>
      </w:r>
      <w:r w:rsidR="00146EF1" w:rsidRPr="001A7379">
        <w:rPr>
          <w:rFonts w:ascii="Arial" w:hAnsi="Arial" w:cs="Arial"/>
          <w:sz w:val="22"/>
          <w:szCs w:val="22"/>
        </w:rPr>
        <w:t>N/A</w:t>
      </w:r>
      <w:r w:rsidRPr="001A7379">
        <w:rPr>
          <w:rStyle w:val="Refdecomentrio"/>
          <w:rFonts w:ascii="Arial" w:hAnsi="Arial" w:cs="Arial"/>
          <w:vanish/>
          <w:sz w:val="22"/>
          <w:szCs w:val="22"/>
        </w:rPr>
        <w:commentReference w:id="143"/>
      </w:r>
      <w:r w:rsidR="001A7379">
        <w:rPr>
          <w:rFonts w:ascii="Arial" w:hAnsi="Arial" w:cs="Arial"/>
          <w:sz w:val="22"/>
          <w:szCs w:val="22"/>
        </w:rPr>
        <w:t>.</w:t>
      </w:r>
      <w:r w:rsidRPr="001A7379">
        <w:rPr>
          <w:rStyle w:val="Refdecomentrio"/>
          <w:rFonts w:ascii="Arial" w:hAnsi="Arial" w:cs="Arial"/>
          <w:b/>
          <w:vanish/>
          <w:sz w:val="22"/>
          <w:szCs w:val="22"/>
        </w:rPr>
        <w:commentReference w:id="144"/>
      </w:r>
      <w:r w:rsidRPr="001A7379">
        <w:rPr>
          <w:rStyle w:val="Refdecomentrio"/>
          <w:rFonts w:ascii="Arial" w:hAnsi="Arial" w:cs="Arial"/>
          <w:b/>
          <w:vanish/>
          <w:sz w:val="22"/>
          <w:szCs w:val="22"/>
        </w:rPr>
        <w:commentReference w:id="145"/>
      </w:r>
      <w:r w:rsidRPr="001A7379">
        <w:rPr>
          <w:rStyle w:val="Refdecomentrio"/>
          <w:rFonts w:ascii="Arial" w:hAnsi="Arial" w:cs="Arial"/>
          <w:vanish/>
          <w:sz w:val="22"/>
          <w:szCs w:val="22"/>
        </w:rPr>
        <w:commentReference w:id="146"/>
      </w:r>
      <w:r w:rsidRPr="001A7379">
        <w:rPr>
          <w:rStyle w:val="Refdecomentrio"/>
          <w:rFonts w:ascii="Arial" w:hAnsi="Arial" w:cs="Arial"/>
          <w:vanish/>
          <w:sz w:val="22"/>
          <w:szCs w:val="22"/>
        </w:rPr>
        <w:commentReference w:id="147"/>
      </w:r>
    </w:p>
    <w:p w14:paraId="78F26956" w14:textId="77777777" w:rsidR="00A7718D" w:rsidRPr="001A7379" w:rsidRDefault="00A7718D" w:rsidP="00A7718D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 w:val="24"/>
          <w:lang w:eastAsia="pt-BR"/>
        </w:rPr>
      </w:pPr>
    </w:p>
    <w:p w14:paraId="06C002FB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>Pré-condições:</w:t>
      </w:r>
    </w:p>
    <w:p w14:paraId="0F3EF8AE" w14:textId="77777777" w:rsidR="00A7718D" w:rsidRDefault="00A7718D" w:rsidP="00A7718D">
      <w:pPr>
        <w:pStyle w:val="Ttulo2"/>
        <w:numPr>
          <w:ilvl w:val="0"/>
          <w:numId w:val="0"/>
        </w:numPr>
        <w:rPr>
          <w:szCs w:val="18"/>
          <w:lang w:eastAsia="en-US"/>
        </w:rPr>
      </w:pPr>
    </w:p>
    <w:p w14:paraId="7DD6E61A" w14:textId="77777777" w:rsidR="00A7718D" w:rsidRPr="00146EF1" w:rsidRDefault="00A7718D" w:rsidP="00A7718D">
      <w:pPr>
        <w:ind w:left="1260"/>
        <w:rPr>
          <w:rFonts w:ascii="Arial" w:hAnsi="Arial" w:cs="Arial"/>
          <w:bCs/>
          <w:sz w:val="22"/>
          <w:szCs w:val="22"/>
        </w:rPr>
      </w:pPr>
      <w:r w:rsidRPr="00061434">
        <w:rPr>
          <w:rStyle w:val="Refdecomentrio"/>
          <w:b/>
          <w:bCs/>
          <w:vanish/>
          <w:sz w:val="24"/>
        </w:rPr>
        <w:commentReference w:id="148"/>
      </w:r>
      <w:r w:rsidR="00146EF1" w:rsidRPr="00146EF1">
        <w:rPr>
          <w:rFonts w:ascii="Arial" w:hAnsi="Arial" w:cs="Arial"/>
          <w:bCs/>
          <w:sz w:val="22"/>
          <w:szCs w:val="22"/>
        </w:rPr>
        <w:t>N/A</w:t>
      </w:r>
      <w:r w:rsidRPr="00146EF1">
        <w:rPr>
          <w:rStyle w:val="Refdecomentrio"/>
          <w:rFonts w:ascii="Arial" w:hAnsi="Arial" w:cs="Arial"/>
          <w:bCs/>
          <w:vanish/>
          <w:sz w:val="22"/>
          <w:szCs w:val="22"/>
        </w:rPr>
        <w:commentReference w:id="149"/>
      </w:r>
      <w:r w:rsidR="001A7379">
        <w:rPr>
          <w:rFonts w:ascii="Arial" w:hAnsi="Arial" w:cs="Arial"/>
          <w:bCs/>
          <w:sz w:val="22"/>
          <w:szCs w:val="22"/>
        </w:rPr>
        <w:t>.</w:t>
      </w:r>
      <w:r w:rsidRPr="00146EF1">
        <w:rPr>
          <w:rStyle w:val="Refdecomentrio"/>
          <w:rFonts w:ascii="Arial" w:hAnsi="Arial" w:cs="Arial"/>
          <w:bCs/>
          <w:vanish/>
          <w:sz w:val="22"/>
          <w:szCs w:val="22"/>
        </w:rPr>
        <w:commentReference w:id="150"/>
      </w:r>
    </w:p>
    <w:p w14:paraId="38466ACF" w14:textId="77777777" w:rsidR="00A7718D" w:rsidRDefault="00A7718D" w:rsidP="00A7718D">
      <w:pPr>
        <w:pStyle w:val="Recuodecorpodetexto"/>
        <w:rPr>
          <w:b/>
          <w:bCs/>
          <w:szCs w:val="18"/>
        </w:rPr>
      </w:pPr>
    </w:p>
    <w:p w14:paraId="007C4851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>Fluxo de Eventos</w:t>
      </w:r>
    </w:p>
    <w:p w14:paraId="3AEEF8FC" w14:textId="77777777" w:rsidR="00A7718D" w:rsidRDefault="00A7718D" w:rsidP="00A7718D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Cs w:val="18"/>
        </w:rPr>
      </w:pPr>
    </w:p>
    <w:p w14:paraId="7CD29FCE" w14:textId="77777777" w:rsidR="00A7718D" w:rsidRPr="00865256" w:rsidRDefault="00A7718D" w:rsidP="00A7718D">
      <w:pPr>
        <w:pStyle w:val="Ttulo4"/>
        <w:tabs>
          <w:tab w:val="left" w:pos="2340"/>
          <w:tab w:val="left" w:pos="2520"/>
        </w:tabs>
        <w:ind w:left="1620" w:firstLine="0"/>
        <w:rPr>
          <w:b/>
          <w:u w:val="none"/>
        </w:rPr>
      </w:pPr>
      <w:r w:rsidRPr="00865256">
        <w:rPr>
          <w:b/>
          <w:sz w:val="22"/>
          <w:szCs w:val="22"/>
          <w:u w:val="none"/>
        </w:rPr>
        <w:t>Fluxo Básico:</w:t>
      </w:r>
      <w:r w:rsidRPr="00865256">
        <w:rPr>
          <w:b/>
          <w:u w:val="none"/>
        </w:rPr>
        <w:t xml:space="preserve"> </w:t>
      </w:r>
    </w:p>
    <w:p w14:paraId="37499959" w14:textId="77777777" w:rsidR="00A7718D" w:rsidRDefault="00A7718D" w:rsidP="00A7718D">
      <w:pPr>
        <w:ind w:left="1800" w:firstLine="720"/>
        <w:rPr>
          <w:rFonts w:ascii="Arial" w:hAnsi="Arial" w:cs="Arial"/>
          <w:lang w:val="pt-PT"/>
        </w:rPr>
      </w:pPr>
    </w:p>
    <w:p w14:paraId="1D8CBA62" w14:textId="72EA6F01" w:rsidR="00A7718D" w:rsidRPr="00EB6060" w:rsidRDefault="00A7718D" w:rsidP="00380468">
      <w:pPr>
        <w:ind w:left="720"/>
        <w:jc w:val="center"/>
        <w:rPr>
          <w:rFonts w:ascii="Arial" w:hAnsi="Arial" w:cs="Arial"/>
          <w:sz w:val="22"/>
          <w:szCs w:val="22"/>
        </w:rPr>
      </w:pPr>
      <w:r w:rsidRPr="00061434">
        <w:rPr>
          <w:rStyle w:val="Refdecomentrio"/>
          <w:b/>
          <w:bCs/>
          <w:vanish/>
          <w:sz w:val="24"/>
        </w:rPr>
        <w:commentReference w:id="151"/>
      </w:r>
      <w:r w:rsidR="00EA22AF" w:rsidRPr="00EA22A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80468" w:rsidRPr="00380468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inline distT="0" distB="0" distL="0" distR="0" wp14:anchorId="112349D5" wp14:editId="094CF834">
            <wp:extent cx="4633414" cy="3023135"/>
            <wp:effectExtent l="0" t="0" r="0" b="6350"/>
            <wp:docPr id="1" name="Imagem 1" descr="E:\Cidiz\Demandas\EDS_CIDIZ_2015_00001_v1\Flux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idiz\Demandas\EDS_CIDIZ_2015_00001_v1\Fluxo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66" cy="302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2AF" w:rsidRPr="00EA22AF">
        <w:rPr>
          <w:rFonts w:ascii="Arial" w:hAnsi="Arial" w:cs="Arial"/>
          <w:sz w:val="22"/>
          <w:szCs w:val="22"/>
        </w:rPr>
        <w:t xml:space="preserve"> </w:t>
      </w:r>
      <w:r w:rsidRPr="00EB6060">
        <w:rPr>
          <w:rStyle w:val="Refdecomentrio"/>
          <w:rFonts w:ascii="Arial" w:hAnsi="Arial" w:cs="Arial"/>
          <w:b/>
          <w:bCs/>
          <w:vanish/>
          <w:sz w:val="22"/>
          <w:szCs w:val="22"/>
        </w:rPr>
        <w:commentReference w:id="152"/>
      </w:r>
      <w:r w:rsidRPr="00EB6060">
        <w:rPr>
          <w:rStyle w:val="Refdecomentrio"/>
          <w:rFonts w:ascii="Arial" w:hAnsi="Arial" w:cs="Arial"/>
          <w:b/>
          <w:bCs/>
          <w:vanish/>
          <w:sz w:val="22"/>
          <w:szCs w:val="22"/>
        </w:rPr>
        <w:commentReference w:id="153"/>
      </w:r>
      <w:r w:rsidRPr="00EB6060">
        <w:rPr>
          <w:rStyle w:val="Refdecomentrio"/>
          <w:rFonts w:ascii="Arial" w:hAnsi="Arial" w:cs="Arial"/>
          <w:b/>
          <w:bCs/>
          <w:vanish/>
          <w:sz w:val="22"/>
          <w:szCs w:val="22"/>
        </w:rPr>
        <w:commentReference w:id="154"/>
      </w:r>
    </w:p>
    <w:p w14:paraId="6725482A" w14:textId="77777777" w:rsidR="00A7718D" w:rsidRDefault="00A7718D" w:rsidP="00A7718D">
      <w:pPr>
        <w:rPr>
          <w:rFonts w:ascii="Arial" w:hAnsi="Arial" w:cs="Arial"/>
          <w:b/>
          <w:bCs/>
          <w:szCs w:val="18"/>
        </w:rPr>
      </w:pPr>
    </w:p>
    <w:p w14:paraId="1C4E5843" w14:textId="77777777" w:rsidR="00A7718D" w:rsidRPr="00865256" w:rsidRDefault="00A7718D" w:rsidP="00A7718D">
      <w:pPr>
        <w:pStyle w:val="Ttulo4"/>
        <w:tabs>
          <w:tab w:val="left" w:pos="2340"/>
          <w:tab w:val="left" w:pos="2520"/>
        </w:tabs>
        <w:ind w:left="1620" w:firstLine="0"/>
        <w:rPr>
          <w:b/>
          <w:sz w:val="22"/>
          <w:szCs w:val="22"/>
          <w:u w:val="none"/>
        </w:rPr>
      </w:pPr>
      <w:r w:rsidRPr="00865256">
        <w:rPr>
          <w:b/>
          <w:sz w:val="22"/>
          <w:szCs w:val="22"/>
          <w:u w:val="none"/>
        </w:rPr>
        <w:t xml:space="preserve">Fluxo Alternativo: </w:t>
      </w:r>
    </w:p>
    <w:p w14:paraId="049CD67D" w14:textId="77777777" w:rsidR="00A7718D" w:rsidRPr="00D70CC8" w:rsidRDefault="00A7718D" w:rsidP="00A7718D">
      <w:pPr>
        <w:rPr>
          <w:lang w:eastAsia="pt-BR"/>
        </w:rPr>
      </w:pPr>
    </w:p>
    <w:p w14:paraId="32F5F34D" w14:textId="54A619C1" w:rsidR="00A7718D" w:rsidRPr="00840D82" w:rsidRDefault="00A7718D" w:rsidP="00840D82">
      <w:pPr>
        <w:ind w:left="2340"/>
        <w:rPr>
          <w:rFonts w:ascii="Arial" w:hAnsi="Arial" w:cs="Arial"/>
          <w:iCs/>
          <w:sz w:val="22"/>
          <w:szCs w:val="22"/>
        </w:rPr>
      </w:pPr>
      <w:r w:rsidRPr="00061434">
        <w:rPr>
          <w:rStyle w:val="Refdecomentrio"/>
          <w:b/>
          <w:bCs/>
          <w:vanish/>
          <w:sz w:val="24"/>
        </w:rPr>
        <w:commentReference w:id="155"/>
      </w:r>
      <w:r w:rsidR="00EB6060" w:rsidRPr="00840D82">
        <w:rPr>
          <w:rFonts w:ascii="Arial" w:hAnsi="Arial" w:cs="Arial"/>
          <w:iCs/>
          <w:sz w:val="22"/>
          <w:szCs w:val="22"/>
        </w:rPr>
        <w:t>N/A</w:t>
      </w:r>
      <w:r w:rsidR="001A7379" w:rsidRPr="00840D82">
        <w:rPr>
          <w:rFonts w:ascii="Arial" w:hAnsi="Arial" w:cs="Arial"/>
          <w:iCs/>
          <w:sz w:val="22"/>
          <w:szCs w:val="22"/>
        </w:rPr>
        <w:t>.</w:t>
      </w:r>
    </w:p>
    <w:p w14:paraId="2083A917" w14:textId="77777777" w:rsidR="00A7718D" w:rsidRDefault="00A7718D" w:rsidP="00A7718D">
      <w:pPr>
        <w:ind w:left="720"/>
        <w:rPr>
          <w:rFonts w:ascii="Arial" w:hAnsi="Arial" w:cs="Arial"/>
          <w:lang w:val="pt-PT"/>
        </w:rPr>
      </w:pPr>
    </w:p>
    <w:p w14:paraId="75FAA235" w14:textId="77777777" w:rsidR="00A7718D" w:rsidRPr="00865256" w:rsidRDefault="00A7718D" w:rsidP="00A7718D">
      <w:pPr>
        <w:pStyle w:val="Ttulo4"/>
        <w:tabs>
          <w:tab w:val="left" w:pos="2340"/>
          <w:tab w:val="left" w:pos="2520"/>
        </w:tabs>
        <w:ind w:left="1620" w:firstLine="0"/>
        <w:rPr>
          <w:b/>
          <w:sz w:val="22"/>
          <w:szCs w:val="22"/>
          <w:u w:val="none"/>
        </w:rPr>
      </w:pPr>
      <w:r w:rsidRPr="00865256">
        <w:rPr>
          <w:b/>
          <w:sz w:val="22"/>
          <w:szCs w:val="22"/>
          <w:u w:val="none"/>
        </w:rPr>
        <w:t xml:space="preserve">Fluxo de Exceção: </w:t>
      </w:r>
    </w:p>
    <w:p w14:paraId="2B2DB6B4" w14:textId="77777777" w:rsidR="00A7718D" w:rsidRDefault="00A7718D" w:rsidP="00A7718D">
      <w:pPr>
        <w:pStyle w:val="Ttulo2"/>
        <w:numPr>
          <w:ilvl w:val="0"/>
          <w:numId w:val="0"/>
        </w:numPr>
        <w:ind w:left="2520"/>
        <w:rPr>
          <w:rStyle w:val="RecuodecorpodetextoChar"/>
          <w:b/>
          <w:sz w:val="20"/>
        </w:rPr>
      </w:pPr>
    </w:p>
    <w:p w14:paraId="13C6DD27" w14:textId="77777777" w:rsidR="001676B9" w:rsidRPr="00EB6060" w:rsidRDefault="00A7718D" w:rsidP="00DF1F52">
      <w:pPr>
        <w:ind w:left="2340"/>
        <w:rPr>
          <w:rFonts w:ascii="Arial" w:hAnsi="Arial" w:cs="Arial"/>
          <w:iCs/>
          <w:color w:val="FF0000"/>
          <w:sz w:val="22"/>
          <w:szCs w:val="22"/>
        </w:rPr>
      </w:pPr>
      <w:r w:rsidRPr="00066767">
        <w:rPr>
          <w:rStyle w:val="Refdecomentrio"/>
          <w:b/>
          <w:bCs/>
          <w:vanish/>
          <w:sz w:val="24"/>
        </w:rPr>
        <w:commentReference w:id="156"/>
      </w:r>
      <w:r w:rsidRPr="00EB6060">
        <w:rPr>
          <w:rStyle w:val="Refdecomentrio"/>
          <w:rFonts w:ascii="Arial" w:hAnsi="Arial" w:cs="Arial"/>
          <w:b/>
          <w:bCs/>
          <w:vanish/>
          <w:color w:val="auto"/>
          <w:sz w:val="22"/>
          <w:szCs w:val="22"/>
        </w:rPr>
        <w:commentReference w:id="157"/>
      </w:r>
      <w:r w:rsidRPr="00EB6060">
        <w:rPr>
          <w:rStyle w:val="Refdecomentrio"/>
          <w:rFonts w:ascii="Arial" w:hAnsi="Arial" w:cs="Arial"/>
          <w:b/>
          <w:bCs/>
          <w:vanish/>
          <w:color w:val="auto"/>
          <w:sz w:val="22"/>
          <w:szCs w:val="22"/>
        </w:rPr>
        <w:commentReference w:id="158"/>
      </w:r>
      <w:r w:rsidR="00DF1F52" w:rsidRPr="00EB6060">
        <w:rPr>
          <w:rFonts w:ascii="Arial" w:hAnsi="Arial" w:cs="Arial"/>
          <w:iCs/>
          <w:sz w:val="22"/>
          <w:szCs w:val="22"/>
        </w:rPr>
        <w:t>N/A</w:t>
      </w:r>
      <w:r w:rsidR="001676B9" w:rsidRPr="00EB6060">
        <w:rPr>
          <w:rFonts w:ascii="Arial" w:hAnsi="Arial" w:cs="Arial"/>
          <w:iCs/>
          <w:color w:val="FF0000"/>
          <w:sz w:val="22"/>
          <w:szCs w:val="22"/>
        </w:rPr>
        <w:t>.</w:t>
      </w:r>
    </w:p>
    <w:p w14:paraId="4F1ED8C4" w14:textId="77777777" w:rsidR="001676B9" w:rsidRPr="009E4A89" w:rsidRDefault="001676B9" w:rsidP="001676B9">
      <w:pPr>
        <w:ind w:left="1440"/>
        <w:rPr>
          <w:rFonts w:ascii="Arial" w:hAnsi="Arial" w:cs="Arial"/>
          <w:b/>
          <w:bCs/>
          <w:szCs w:val="18"/>
        </w:rPr>
      </w:pPr>
    </w:p>
    <w:p w14:paraId="6D6EA87F" w14:textId="77777777" w:rsidR="00A7718D" w:rsidRDefault="00A7718D" w:rsidP="00A7718D">
      <w:pPr>
        <w:ind w:left="720"/>
        <w:rPr>
          <w:rFonts w:ascii="Arial" w:hAnsi="Arial" w:cs="Arial"/>
          <w:lang w:val="pt-PT"/>
        </w:rPr>
      </w:pPr>
    </w:p>
    <w:p w14:paraId="49431369" w14:textId="77777777" w:rsidR="00A7718D" w:rsidRPr="00AB2815" w:rsidRDefault="00A7718D" w:rsidP="00A7718D">
      <w:pPr>
        <w:pStyle w:val="Ttulo3"/>
        <w:tabs>
          <w:tab w:val="num" w:pos="1620"/>
        </w:tabs>
      </w:pPr>
      <w:r w:rsidRPr="001676B9">
        <w:t xml:space="preserve"> </w:t>
      </w:r>
      <w:r w:rsidRPr="00AB2815">
        <w:t>Requisitos Especiais:</w:t>
      </w:r>
    </w:p>
    <w:p w14:paraId="2D4C85FA" w14:textId="77777777" w:rsidR="00A7718D" w:rsidRDefault="00A7718D" w:rsidP="00A7718D">
      <w:pPr>
        <w:ind w:firstLine="720"/>
        <w:rPr>
          <w:rFonts w:ascii="Arial" w:hAnsi="Arial" w:cs="Arial"/>
          <w:b/>
          <w:bCs/>
          <w:sz w:val="24"/>
          <w:lang w:val="pt-PT"/>
        </w:rPr>
      </w:pPr>
    </w:p>
    <w:p w14:paraId="6BBC91B3" w14:textId="77777777" w:rsidR="00A7718D" w:rsidRPr="007E1905" w:rsidRDefault="00A7718D" w:rsidP="007E1905">
      <w:pPr>
        <w:ind w:left="2340"/>
        <w:rPr>
          <w:iCs/>
        </w:rPr>
      </w:pPr>
      <w:r w:rsidRPr="00F727F0">
        <w:rPr>
          <w:rStyle w:val="Refdecomentrio"/>
          <w:rFonts w:ascii="Arial" w:hAnsi="Arial" w:cs="Arial"/>
          <w:vanish/>
          <w:sz w:val="20"/>
        </w:rPr>
        <w:commentReference w:id="159"/>
      </w:r>
    </w:p>
    <w:p w14:paraId="3C2E5D9D" w14:textId="75ADF3A9" w:rsidR="00A7718D" w:rsidRPr="007E1905" w:rsidRDefault="00DF1F52" w:rsidP="007E1905">
      <w:pPr>
        <w:ind w:left="2340"/>
        <w:rPr>
          <w:rFonts w:ascii="Arial" w:hAnsi="Arial" w:cs="Arial"/>
          <w:iCs/>
          <w:sz w:val="22"/>
          <w:szCs w:val="22"/>
        </w:rPr>
      </w:pPr>
      <w:r w:rsidRPr="007E1905">
        <w:rPr>
          <w:rFonts w:ascii="Arial" w:hAnsi="Arial" w:cs="Arial"/>
          <w:iCs/>
          <w:sz w:val="22"/>
          <w:szCs w:val="22"/>
        </w:rPr>
        <w:t>N/A.</w:t>
      </w:r>
    </w:p>
    <w:p w14:paraId="59CA24ED" w14:textId="77777777" w:rsidR="00A7718D" w:rsidRPr="009D59DB" w:rsidRDefault="00A7718D" w:rsidP="00A7718D">
      <w:pPr>
        <w:ind w:left="1260"/>
        <w:rPr>
          <w:rStyle w:val="Refdecomentrio"/>
          <w:rFonts w:ascii="Arial" w:hAnsi="Arial" w:cs="Arial"/>
          <w:vanish/>
          <w:color w:val="auto"/>
          <w:sz w:val="20"/>
        </w:rPr>
      </w:pPr>
      <w:r w:rsidRPr="00F727F0">
        <w:rPr>
          <w:rStyle w:val="Refdecomentrio"/>
          <w:rFonts w:ascii="Arial" w:hAnsi="Arial" w:cs="Arial"/>
          <w:vanish/>
          <w:sz w:val="20"/>
        </w:rPr>
        <w:commentReference w:id="160"/>
      </w:r>
      <w:r w:rsidRPr="00F727F0">
        <w:rPr>
          <w:rStyle w:val="Refdecomentrio"/>
          <w:rFonts w:ascii="Arial" w:hAnsi="Arial" w:cs="Arial"/>
          <w:vanish/>
          <w:sz w:val="20"/>
        </w:rPr>
        <w:commentReference w:id="161"/>
      </w:r>
      <w:r w:rsidRPr="00F727F0">
        <w:rPr>
          <w:rStyle w:val="Refdecomentrio"/>
          <w:rFonts w:ascii="Arial" w:hAnsi="Arial" w:cs="Arial"/>
          <w:vanish/>
          <w:sz w:val="20"/>
        </w:rPr>
        <w:commentReference w:id="162"/>
      </w:r>
      <w:r w:rsidRPr="00F727F0">
        <w:rPr>
          <w:rStyle w:val="Refdecomentrio"/>
          <w:rFonts w:ascii="Arial" w:hAnsi="Arial" w:cs="Arial"/>
          <w:vanish/>
          <w:sz w:val="20"/>
        </w:rPr>
        <w:commentReference w:id="163"/>
      </w:r>
    </w:p>
    <w:p w14:paraId="3AF79095" w14:textId="77777777" w:rsidR="00A7718D" w:rsidRPr="00603D10" w:rsidRDefault="00A7718D" w:rsidP="00A7718D"/>
    <w:p w14:paraId="31CA5F98" w14:textId="77777777" w:rsidR="006D680C" w:rsidRPr="006B3AE9" w:rsidRDefault="006D680C" w:rsidP="00A7718D"/>
    <w:p w14:paraId="3BC21838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 xml:space="preserve"> Regras de Negócio</w:t>
      </w:r>
    </w:p>
    <w:p w14:paraId="2027F98F" w14:textId="77777777" w:rsidR="00A7718D" w:rsidRDefault="00A7718D" w:rsidP="00A7718D">
      <w:pPr>
        <w:rPr>
          <w:rFonts w:ascii="Arial" w:hAnsi="Arial" w:cs="Arial"/>
          <w:b/>
          <w:bCs/>
          <w:lang w:val="pt-PT"/>
        </w:rPr>
      </w:pPr>
    </w:p>
    <w:p w14:paraId="389D94ED" w14:textId="77777777" w:rsidR="006D680C" w:rsidRPr="00B964C5" w:rsidRDefault="00A7718D" w:rsidP="00A7718D">
      <w:pPr>
        <w:ind w:left="1260"/>
        <w:rPr>
          <w:rStyle w:val="Refdecomentrio"/>
          <w:vanish/>
          <w:sz w:val="24"/>
        </w:rPr>
      </w:pPr>
      <w:r>
        <w:rPr>
          <w:rStyle w:val="Refdecomentrio"/>
          <w:rFonts w:ascii="Arial" w:hAnsi="Arial" w:cs="Arial"/>
          <w:vanish/>
          <w:sz w:val="20"/>
        </w:rPr>
        <w:commentReference w:id="164"/>
      </w:r>
      <w:bookmarkStart w:id="165" w:name="SodaError4588"/>
      <w:bookmarkEnd w:id="165"/>
      <w:r>
        <w:rPr>
          <w:rStyle w:val="Refdecomentrio"/>
          <w:rFonts w:ascii="Arial" w:hAnsi="Arial" w:cs="Arial"/>
          <w:vanish/>
          <w:sz w:val="20"/>
        </w:rPr>
        <w:commentReference w:id="166"/>
      </w:r>
    </w:p>
    <w:tbl>
      <w:tblPr>
        <w:tblW w:w="8647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5925"/>
      </w:tblGrid>
      <w:tr w:rsidR="006D680C" w:rsidRPr="00AB0C87" w14:paraId="64A70FAC" w14:textId="77777777" w:rsidTr="004B72E8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6727DC" w14:textId="77777777" w:rsidR="006D680C" w:rsidRPr="004B72E8" w:rsidRDefault="006D680C" w:rsidP="00721F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B72E8">
              <w:rPr>
                <w:rFonts w:ascii="Arial" w:hAnsi="Arial" w:cs="Arial"/>
                <w:b/>
                <w:sz w:val="22"/>
                <w:szCs w:val="22"/>
              </w:rPr>
              <w:t>Id da Regra de Negócio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070DBA4" w14:textId="77777777" w:rsidR="006D680C" w:rsidRPr="004B72E8" w:rsidRDefault="006D680C" w:rsidP="00721F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B72E8">
              <w:rPr>
                <w:rFonts w:ascii="Arial" w:hAnsi="Arial" w:cs="Arial"/>
                <w:b/>
                <w:sz w:val="22"/>
                <w:szCs w:val="22"/>
              </w:rPr>
              <w:t>Texto da Regra de Negócio</w:t>
            </w:r>
          </w:p>
        </w:tc>
      </w:tr>
      <w:tr w:rsidR="007E1905" w:rsidRPr="00AB0C87" w14:paraId="64090F1A" w14:textId="77777777" w:rsidTr="004B72E8">
        <w:tc>
          <w:tcPr>
            <w:tcW w:w="2722" w:type="dxa"/>
          </w:tcPr>
          <w:p w14:paraId="7811254E" w14:textId="15AA7F58" w:rsidR="007E1905" w:rsidRPr="004B72E8" w:rsidRDefault="007E1905" w:rsidP="004B72E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72E8">
              <w:rPr>
                <w:rFonts w:ascii="Arial" w:hAnsi="Arial" w:cs="Arial"/>
                <w:sz w:val="22"/>
                <w:szCs w:val="22"/>
              </w:rPr>
              <w:t>&lt;RGN</w:t>
            </w:r>
            <w:r w:rsidR="004B72E8">
              <w:rPr>
                <w:rFonts w:ascii="Arial" w:hAnsi="Arial" w:cs="Arial"/>
                <w:sz w:val="22"/>
                <w:szCs w:val="22"/>
              </w:rPr>
              <w:t>00X</w:t>
            </w:r>
            <w:r w:rsidRPr="004B72E8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925" w:type="dxa"/>
          </w:tcPr>
          <w:p w14:paraId="2B3D26DF" w14:textId="1D0FF7E9" w:rsidR="007E1905" w:rsidRPr="00AB0C87" w:rsidRDefault="004B72E8" w:rsidP="004B72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00B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Descrição da RGN</w:t>
            </w:r>
            <w:r w:rsidR="007E1905" w:rsidRPr="00AB0C87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</w:tbl>
    <w:p w14:paraId="5E58E5D4" w14:textId="77777777" w:rsidR="0047077B" w:rsidRDefault="00A7718D" w:rsidP="00CC2B7B">
      <w:pPr>
        <w:ind w:left="1260"/>
        <w:jc w:val="both"/>
        <w:rPr>
          <w:rFonts w:ascii="Arial" w:hAnsi="Arial" w:cs="Arial"/>
          <w:b/>
          <w:bCs/>
          <w:lang w:val="pt-PT"/>
        </w:rPr>
      </w:pPr>
      <w:r>
        <w:rPr>
          <w:rStyle w:val="Refdecomentrio"/>
          <w:rFonts w:ascii="Arial" w:hAnsi="Arial" w:cs="Arial"/>
          <w:vanish/>
          <w:sz w:val="20"/>
        </w:rPr>
        <w:commentReference w:id="167"/>
      </w:r>
      <w:r>
        <w:rPr>
          <w:rStyle w:val="Refdecomentrio"/>
          <w:rFonts w:ascii="Arial" w:hAnsi="Arial" w:cs="Arial"/>
          <w:vanish/>
          <w:sz w:val="20"/>
        </w:rPr>
        <w:commentReference w:id="168"/>
      </w:r>
    </w:p>
    <w:p w14:paraId="1375E54A" w14:textId="77777777" w:rsidR="00A7718D" w:rsidRPr="00AB2815" w:rsidRDefault="00A7718D" w:rsidP="00A7718D">
      <w:pPr>
        <w:pStyle w:val="Ttulo3"/>
        <w:tabs>
          <w:tab w:val="num" w:pos="1620"/>
        </w:tabs>
      </w:pPr>
      <w:r w:rsidRPr="00AB2815">
        <w:t>Pós-condições</w:t>
      </w:r>
    </w:p>
    <w:p w14:paraId="2CE9F13F" w14:textId="77777777" w:rsidR="00A7718D" w:rsidRPr="00840D82" w:rsidRDefault="00A7718D" w:rsidP="00840D82">
      <w:pPr>
        <w:ind w:left="2340"/>
        <w:rPr>
          <w:rFonts w:ascii="Arial" w:hAnsi="Arial" w:cs="Arial"/>
          <w:iCs/>
        </w:rPr>
      </w:pPr>
    </w:p>
    <w:p w14:paraId="25D8BB8E" w14:textId="732F4CD7" w:rsidR="00A7718D" w:rsidRPr="00840D82" w:rsidRDefault="00840D82" w:rsidP="00840D82">
      <w:pPr>
        <w:ind w:left="2340"/>
        <w:rPr>
          <w:rFonts w:ascii="Arial" w:hAnsi="Arial" w:cs="Arial"/>
          <w:iCs/>
          <w:sz w:val="22"/>
          <w:szCs w:val="22"/>
        </w:rPr>
      </w:pPr>
      <w:r w:rsidRPr="00840D82">
        <w:rPr>
          <w:rFonts w:ascii="Arial" w:hAnsi="Arial" w:cs="Arial"/>
          <w:iCs/>
          <w:sz w:val="22"/>
          <w:szCs w:val="22"/>
        </w:rPr>
        <w:t xml:space="preserve">Relatório de fechamento semanal </w:t>
      </w:r>
      <w:r w:rsidR="00613F1D">
        <w:rPr>
          <w:rFonts w:ascii="Arial" w:hAnsi="Arial" w:cs="Arial"/>
          <w:iCs/>
          <w:sz w:val="22"/>
          <w:szCs w:val="22"/>
        </w:rPr>
        <w:t xml:space="preserve">/ Mensal </w:t>
      </w:r>
      <w:r w:rsidR="006455FA" w:rsidRPr="00840D82">
        <w:rPr>
          <w:rFonts w:ascii="Arial" w:hAnsi="Arial" w:cs="Arial"/>
          <w:iCs/>
          <w:sz w:val="22"/>
          <w:szCs w:val="22"/>
        </w:rPr>
        <w:t xml:space="preserve">gerado com sucesso </w:t>
      </w:r>
    </w:p>
    <w:p w14:paraId="069FFCDF" w14:textId="77777777" w:rsidR="00A7718D" w:rsidRPr="00146EF1" w:rsidRDefault="00A7718D" w:rsidP="00A7718D">
      <w:pPr>
        <w:ind w:left="720"/>
        <w:rPr>
          <w:rFonts w:ascii="Arial" w:hAnsi="Arial" w:cs="Arial"/>
        </w:rPr>
      </w:pPr>
    </w:p>
    <w:p w14:paraId="42B4B906" w14:textId="77777777" w:rsidR="00A7718D" w:rsidRPr="00146EF1" w:rsidRDefault="00A7718D" w:rsidP="00A7718D">
      <w:pPr>
        <w:ind w:left="720"/>
        <w:rPr>
          <w:rFonts w:ascii="Arial" w:hAnsi="Arial" w:cs="Arial"/>
        </w:rPr>
      </w:pPr>
    </w:p>
    <w:p w14:paraId="2A2AF5FF" w14:textId="77777777" w:rsidR="00A7718D" w:rsidRPr="00146EF1" w:rsidRDefault="00A7718D" w:rsidP="00A7718D">
      <w:pPr>
        <w:pStyle w:val="Ttulo3"/>
        <w:tabs>
          <w:tab w:val="num" w:pos="1620"/>
        </w:tabs>
      </w:pPr>
      <w:r w:rsidRPr="00146EF1">
        <w:t>Observações</w:t>
      </w:r>
    </w:p>
    <w:p w14:paraId="4D2BF0CE" w14:textId="77777777" w:rsidR="00A7718D" w:rsidRPr="00146EF1" w:rsidRDefault="00A7718D" w:rsidP="00A7718D">
      <w:pPr>
        <w:rPr>
          <w:lang w:eastAsia="pt-BR"/>
        </w:rPr>
      </w:pPr>
    </w:p>
    <w:p w14:paraId="3750E951" w14:textId="77777777" w:rsidR="00840D82" w:rsidRPr="00840D82" w:rsidRDefault="00840D82" w:rsidP="00840D82">
      <w:pPr>
        <w:ind w:left="2340"/>
        <w:rPr>
          <w:rFonts w:ascii="Arial" w:hAnsi="Arial" w:cs="Arial"/>
          <w:iCs/>
          <w:sz w:val="22"/>
          <w:szCs w:val="22"/>
        </w:rPr>
      </w:pPr>
      <w:r w:rsidRPr="00840D82">
        <w:rPr>
          <w:rFonts w:ascii="Arial" w:hAnsi="Arial" w:cs="Arial"/>
          <w:iCs/>
          <w:sz w:val="22"/>
          <w:szCs w:val="22"/>
        </w:rPr>
        <w:t>N/A.</w:t>
      </w:r>
    </w:p>
    <w:p w14:paraId="126EFF56" w14:textId="77777777" w:rsidR="00A7718D" w:rsidRPr="009D59DB" w:rsidRDefault="00A7718D" w:rsidP="00A7718D">
      <w:pPr>
        <w:ind w:left="1260"/>
        <w:rPr>
          <w:rStyle w:val="Refdecomentrio"/>
          <w:rFonts w:ascii="Arial" w:hAnsi="Arial" w:cs="Arial"/>
          <w:vanish/>
          <w:color w:val="auto"/>
          <w:sz w:val="20"/>
        </w:rPr>
      </w:pPr>
    </w:p>
    <w:p w14:paraId="47464A94" w14:textId="77777777" w:rsidR="00A7718D" w:rsidRDefault="00A7718D" w:rsidP="00A7718D">
      <w:pPr>
        <w:rPr>
          <w:rFonts w:ascii="Arial" w:hAnsi="Arial" w:cs="Arial"/>
        </w:rPr>
      </w:pPr>
      <w:r>
        <w:rPr>
          <w:rStyle w:val="Refdecomentrio"/>
          <w:rFonts w:ascii="Arial" w:hAnsi="Arial" w:cs="Arial"/>
          <w:vanish/>
          <w:sz w:val="20"/>
        </w:rPr>
        <w:commentReference w:id="169"/>
      </w:r>
      <w:r>
        <w:rPr>
          <w:rStyle w:val="Refdecomentrio"/>
          <w:rFonts w:ascii="Arial" w:hAnsi="Arial" w:cs="Arial"/>
          <w:vanish/>
          <w:sz w:val="20"/>
        </w:rPr>
        <w:commentReference w:id="170"/>
      </w:r>
    </w:p>
    <w:p w14:paraId="6EA7DC6A" w14:textId="77777777" w:rsidR="00A7718D" w:rsidRDefault="00A7718D" w:rsidP="00A7718D">
      <w:pPr>
        <w:ind w:left="720"/>
        <w:rPr>
          <w:rFonts w:ascii="Arial" w:hAnsi="Arial" w:cs="Arial"/>
        </w:rPr>
      </w:pPr>
    </w:p>
    <w:p w14:paraId="38BFC7BE" w14:textId="77777777" w:rsidR="00A7718D" w:rsidRDefault="00A7718D" w:rsidP="00A7718D">
      <w:pPr>
        <w:ind w:left="720"/>
        <w:rPr>
          <w:rFonts w:ascii="Arial" w:hAnsi="Arial" w:cs="Arial"/>
        </w:rPr>
      </w:pPr>
    </w:p>
    <w:p w14:paraId="305E99F8" w14:textId="77777777" w:rsidR="006B4F67" w:rsidRDefault="006B4F67" w:rsidP="006B4F67">
      <w:pPr>
        <w:pStyle w:val="Recuodecorpodetexto"/>
        <w:rPr>
          <w:color w:val="3366FF"/>
        </w:rPr>
      </w:pPr>
    </w:p>
    <w:p w14:paraId="38457FAF" w14:textId="77777777" w:rsidR="00794BF2" w:rsidRDefault="00794BF2" w:rsidP="00794BF2">
      <w:pPr>
        <w:pStyle w:val="Ttulo1"/>
        <w:rPr>
          <w:sz w:val="28"/>
        </w:rPr>
      </w:pPr>
      <w:bookmarkStart w:id="171" w:name="_Toc164768693"/>
      <w:bookmarkStart w:id="172" w:name="_Toc408903671"/>
      <w:r>
        <w:rPr>
          <w:sz w:val="28"/>
        </w:rPr>
        <w:t>Descrição da situação esperada após entrada em produção</w:t>
      </w:r>
      <w:bookmarkEnd w:id="171"/>
      <w:bookmarkEnd w:id="172"/>
    </w:p>
    <w:p w14:paraId="5D402614" w14:textId="77777777" w:rsidR="00794BF2" w:rsidRDefault="00794BF2" w:rsidP="00794BF2">
      <w:pPr>
        <w:rPr>
          <w:lang w:eastAsia="pt-BR"/>
        </w:rPr>
      </w:pPr>
    </w:p>
    <w:p w14:paraId="0101AE60" w14:textId="23F49676" w:rsidR="00794BF2" w:rsidRPr="00F51249" w:rsidRDefault="00D23364" w:rsidP="00F51249">
      <w:pPr>
        <w:ind w:left="360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</w:rPr>
        <w:t xml:space="preserve">O sistema terá a condição de gerar o relatório </w:t>
      </w:r>
      <w:r w:rsidR="00B02565">
        <w:rPr>
          <w:rFonts w:ascii="Arial" w:hAnsi="Arial" w:cs="Arial"/>
          <w:sz w:val="22"/>
          <w:szCs w:val="22"/>
        </w:rPr>
        <w:t xml:space="preserve">Semanal </w:t>
      </w:r>
      <w:r w:rsidR="00613F1D">
        <w:rPr>
          <w:rFonts w:ascii="Arial" w:hAnsi="Arial" w:cs="Arial"/>
          <w:iCs/>
          <w:sz w:val="22"/>
          <w:szCs w:val="22"/>
        </w:rPr>
        <w:t xml:space="preserve">/ Mensal </w:t>
      </w:r>
      <w:r>
        <w:rPr>
          <w:rFonts w:ascii="Arial" w:hAnsi="Arial" w:cs="Arial"/>
          <w:sz w:val="22"/>
          <w:szCs w:val="22"/>
        </w:rPr>
        <w:t>armazenando os dados para consulta</w:t>
      </w:r>
      <w:r w:rsidR="00351328">
        <w:rPr>
          <w:rFonts w:ascii="Arial" w:hAnsi="Arial" w:cs="Arial"/>
          <w:sz w:val="22"/>
          <w:szCs w:val="22"/>
        </w:rPr>
        <w:t xml:space="preserve"> e View</w:t>
      </w:r>
      <w:r w:rsidR="00F51249" w:rsidRPr="00AB0C87">
        <w:rPr>
          <w:rFonts w:ascii="Arial" w:hAnsi="Arial" w:cs="Arial"/>
          <w:sz w:val="22"/>
          <w:szCs w:val="22"/>
        </w:rPr>
        <w:t>.</w:t>
      </w:r>
    </w:p>
    <w:p w14:paraId="388B5BF0" w14:textId="77777777" w:rsidR="00794BF2" w:rsidRDefault="00794BF2" w:rsidP="00794BF2">
      <w:pPr>
        <w:rPr>
          <w:lang w:eastAsia="pt-BR"/>
        </w:rPr>
      </w:pPr>
    </w:p>
    <w:p w14:paraId="5552CF78" w14:textId="77777777" w:rsidR="00794BF2" w:rsidRPr="00B02565" w:rsidRDefault="00794BF2" w:rsidP="00B02565">
      <w:pPr>
        <w:pStyle w:val="Ttulo1"/>
        <w:rPr>
          <w:sz w:val="28"/>
        </w:rPr>
      </w:pPr>
      <w:bookmarkStart w:id="173" w:name="_Toc116363513"/>
      <w:bookmarkStart w:id="174" w:name="_Toc164768694"/>
      <w:bookmarkStart w:id="175" w:name="_Toc408903672"/>
      <w:r w:rsidRPr="00B02565">
        <w:rPr>
          <w:sz w:val="28"/>
        </w:rPr>
        <w:t>Descrição Técnic</w:t>
      </w:r>
      <w:bookmarkEnd w:id="173"/>
      <w:r w:rsidRPr="00B02565">
        <w:rPr>
          <w:sz w:val="28"/>
        </w:rPr>
        <w:t>a</w:t>
      </w:r>
      <w:bookmarkEnd w:id="174"/>
      <w:bookmarkEnd w:id="175"/>
    </w:p>
    <w:p w14:paraId="64EE0642" w14:textId="77777777" w:rsidR="006B4F67" w:rsidRPr="00794BF2" w:rsidRDefault="006B4F67" w:rsidP="006B4F67"/>
    <w:p w14:paraId="1A72FFC0" w14:textId="6E0C35FE" w:rsidR="006B4F67" w:rsidRDefault="00840D82" w:rsidP="006B4F67">
      <w:pPr>
        <w:pStyle w:val="Recuodecorpodetexto"/>
        <w:rPr>
          <w:sz w:val="22"/>
          <w:szCs w:val="22"/>
        </w:rPr>
      </w:pPr>
      <w:r>
        <w:rPr>
          <w:sz w:val="22"/>
          <w:szCs w:val="22"/>
        </w:rPr>
        <w:t xml:space="preserve">Criação do relatório </w:t>
      </w:r>
      <w:r w:rsidR="009F7E9D">
        <w:rPr>
          <w:sz w:val="22"/>
          <w:szCs w:val="22"/>
        </w:rPr>
        <w:t xml:space="preserve">automatizado </w:t>
      </w:r>
      <w:r>
        <w:rPr>
          <w:sz w:val="22"/>
          <w:szCs w:val="22"/>
        </w:rPr>
        <w:t xml:space="preserve">de fechamento </w:t>
      </w:r>
      <w:r w:rsidR="000F223C">
        <w:rPr>
          <w:sz w:val="22"/>
          <w:szCs w:val="22"/>
        </w:rPr>
        <w:t xml:space="preserve">Semanal </w:t>
      </w:r>
      <w:r w:rsidR="00613F1D">
        <w:rPr>
          <w:iCs/>
          <w:sz w:val="22"/>
          <w:szCs w:val="22"/>
        </w:rPr>
        <w:t>/ Mensal</w:t>
      </w:r>
      <w:r w:rsidR="00F51249" w:rsidRPr="00F51249">
        <w:rPr>
          <w:sz w:val="22"/>
          <w:szCs w:val="22"/>
        </w:rPr>
        <w:t>.</w:t>
      </w:r>
    </w:p>
    <w:p w14:paraId="4AA87328" w14:textId="77777777" w:rsidR="009F7E9D" w:rsidRDefault="009F7E9D" w:rsidP="006B4F67">
      <w:pPr>
        <w:pStyle w:val="Recuodecorpodetexto"/>
        <w:rPr>
          <w:sz w:val="22"/>
          <w:szCs w:val="22"/>
        </w:rPr>
      </w:pPr>
    </w:p>
    <w:p w14:paraId="05271172" w14:textId="5AF4BD93" w:rsidR="009F7E9D" w:rsidRDefault="009F7E9D" w:rsidP="009F7E9D">
      <w:pPr>
        <w:pStyle w:val="Ttulo2"/>
        <w:tabs>
          <w:tab w:val="clear" w:pos="1080"/>
          <w:tab w:val="num" w:pos="900"/>
        </w:tabs>
        <w:rPr>
          <w:rFonts w:ascii="Arial" w:hAnsi="Arial" w:cs="Arial"/>
          <w:b/>
          <w:u w:val="none"/>
        </w:rPr>
      </w:pPr>
      <w:r>
        <w:rPr>
          <w:rFonts w:ascii="Arial" w:hAnsi="Arial" w:cs="Arial"/>
          <w:b/>
          <w:u w:val="none"/>
        </w:rPr>
        <w:t xml:space="preserve"> </w:t>
      </w:r>
      <w:bookmarkStart w:id="176" w:name="_Toc408903673"/>
      <w:r w:rsidR="00B02565">
        <w:rPr>
          <w:rFonts w:ascii="Arial" w:hAnsi="Arial" w:cs="Arial"/>
          <w:b/>
          <w:u w:val="none"/>
        </w:rPr>
        <w:t xml:space="preserve">Inventário de </w:t>
      </w:r>
      <w:r w:rsidR="00475074">
        <w:rPr>
          <w:rFonts w:ascii="Arial" w:hAnsi="Arial" w:cs="Arial"/>
          <w:b/>
          <w:u w:val="none"/>
        </w:rPr>
        <w:t>Objetos</w:t>
      </w:r>
      <w:r w:rsidR="00B02565">
        <w:rPr>
          <w:rFonts w:ascii="Arial" w:hAnsi="Arial" w:cs="Arial"/>
          <w:b/>
          <w:u w:val="none"/>
        </w:rPr>
        <w:t>.</w:t>
      </w:r>
      <w:bookmarkEnd w:id="176"/>
      <w:r w:rsidR="00B02565">
        <w:rPr>
          <w:rFonts w:ascii="Arial" w:hAnsi="Arial" w:cs="Arial"/>
          <w:b/>
          <w:u w:val="none"/>
        </w:rPr>
        <w:t xml:space="preserve"> </w:t>
      </w:r>
      <w:r w:rsidR="00B02565">
        <w:rPr>
          <w:rFonts w:ascii="Arial" w:hAnsi="Arial" w:cs="Arial"/>
          <w:b/>
          <w:u w:val="none"/>
        </w:rPr>
        <w:tab/>
      </w:r>
    </w:p>
    <w:p w14:paraId="233F7DD1" w14:textId="77777777" w:rsidR="003E071E" w:rsidRPr="003E071E" w:rsidRDefault="003E071E" w:rsidP="003E071E">
      <w:pPr>
        <w:pStyle w:val="Recuodecorpodetexto"/>
        <w:rPr>
          <w:sz w:val="22"/>
          <w:szCs w:val="22"/>
        </w:rPr>
      </w:pPr>
    </w:p>
    <w:p w14:paraId="53D1A1E1" w14:textId="10971546" w:rsidR="003E071E" w:rsidRPr="003E071E" w:rsidRDefault="003E071E" w:rsidP="003E071E">
      <w:pPr>
        <w:pStyle w:val="Recuodecorpodetexto"/>
        <w:ind w:firstLine="360"/>
        <w:rPr>
          <w:sz w:val="22"/>
          <w:szCs w:val="22"/>
        </w:rPr>
      </w:pPr>
      <w:r w:rsidRPr="003E071E">
        <w:rPr>
          <w:sz w:val="22"/>
          <w:szCs w:val="22"/>
        </w:rPr>
        <w:t>Inserir nesta seção as Tabela, Coluna, Chave, Índice, Relacionamento, Constraint, etc criadas e/ou alteradas em acordo com a solução dada pela demanda.</w:t>
      </w:r>
    </w:p>
    <w:p w14:paraId="2C3C1CD1" w14:textId="77777777" w:rsidR="003E071E" w:rsidRDefault="003E071E" w:rsidP="003E071E">
      <w:pPr>
        <w:ind w:left="720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p w14:paraId="192A3CDE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</w:t>
      </w:r>
      <w:r w:rsidRPr="00362820">
        <w:rPr>
          <w:rFonts w:ascii="Arial" w:hAnsi="Arial" w:cs="Arial"/>
          <w:i/>
          <w:sz w:val="18"/>
          <w:szCs w:val="18"/>
        </w:rPr>
        <w:t>) &lt;Criação, alteração ou exclusão de objeto&gt;</w:t>
      </w:r>
    </w:p>
    <w:p w14:paraId="046DDA4F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(**</w:t>
      </w:r>
      <w:r w:rsidRPr="00362820">
        <w:rPr>
          <w:rFonts w:ascii="Arial" w:hAnsi="Arial" w:cs="Arial"/>
          <w:i/>
          <w:sz w:val="18"/>
          <w:szCs w:val="18"/>
        </w:rPr>
        <w:t xml:space="preserve">) &lt;Tabela, Coluna, Chave, Índice, Relacionamento, Constraint, etc.&gt; </w:t>
      </w:r>
    </w:p>
    <w:p w14:paraId="055CAB05" w14:textId="77777777" w:rsidR="003E071E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(***</w:t>
      </w:r>
      <w:r w:rsidRPr="00362820">
        <w:rPr>
          <w:rFonts w:ascii="Arial" w:hAnsi="Arial" w:cs="Arial"/>
          <w:i/>
          <w:sz w:val="18"/>
          <w:szCs w:val="18"/>
        </w:rPr>
        <w:t>) &lt;</w:t>
      </w:r>
      <w:r>
        <w:rPr>
          <w:rFonts w:ascii="Arial" w:hAnsi="Arial" w:cs="Arial"/>
          <w:i/>
          <w:sz w:val="18"/>
          <w:szCs w:val="18"/>
        </w:rPr>
        <w:t>Tipo(tamanho)</w:t>
      </w:r>
      <w:r w:rsidRPr="00362820">
        <w:rPr>
          <w:rFonts w:ascii="Arial" w:hAnsi="Arial" w:cs="Arial"/>
          <w:i/>
          <w:sz w:val="18"/>
          <w:szCs w:val="18"/>
        </w:rPr>
        <w:t>&gt;</w:t>
      </w:r>
    </w:p>
    <w:p w14:paraId="4F1999A2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 w:rsidRPr="00362820">
        <w:rPr>
          <w:rFonts w:ascii="Arial" w:hAnsi="Arial" w:cs="Arial"/>
          <w:i/>
          <w:sz w:val="18"/>
          <w:szCs w:val="18"/>
        </w:rPr>
        <w:t>(*</w:t>
      </w:r>
      <w:r>
        <w:rPr>
          <w:rFonts w:ascii="Arial" w:hAnsi="Arial" w:cs="Arial"/>
          <w:i/>
          <w:sz w:val="18"/>
          <w:szCs w:val="18"/>
        </w:rPr>
        <w:t>***</w:t>
      </w:r>
      <w:r w:rsidRPr="00362820">
        <w:rPr>
          <w:rFonts w:ascii="Arial" w:hAnsi="Arial" w:cs="Arial"/>
          <w:i/>
          <w:sz w:val="18"/>
          <w:szCs w:val="18"/>
        </w:rPr>
        <w:t>) &lt;Nome do objeto&gt; Caso a coluna Tipo de Objeto seja diferente de Tabela, o nome do objeto deve ser precedido pelo nome da tabela na qual o objeto está sendo alterado.</w:t>
      </w:r>
    </w:p>
    <w:p w14:paraId="2427CC3F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 w:rsidRPr="00362820">
        <w:rPr>
          <w:rFonts w:ascii="Arial" w:hAnsi="Arial" w:cs="Arial"/>
          <w:i/>
          <w:sz w:val="18"/>
          <w:szCs w:val="18"/>
        </w:rPr>
        <w:t>(**</w:t>
      </w:r>
      <w:r>
        <w:rPr>
          <w:rFonts w:ascii="Arial" w:hAnsi="Arial" w:cs="Arial"/>
          <w:i/>
          <w:sz w:val="18"/>
          <w:szCs w:val="18"/>
        </w:rPr>
        <w:t>*</w:t>
      </w:r>
      <w:r w:rsidRPr="00362820">
        <w:rPr>
          <w:rFonts w:ascii="Arial" w:hAnsi="Arial" w:cs="Arial"/>
          <w:i/>
          <w:sz w:val="18"/>
          <w:szCs w:val="18"/>
        </w:rPr>
        <w:t>**) &lt;Descrever o motivo da ação solicitada&gt;</w:t>
      </w:r>
    </w:p>
    <w:p w14:paraId="55CA7AB0" w14:textId="77777777" w:rsidR="003E071E" w:rsidRPr="003E071E" w:rsidRDefault="003E071E" w:rsidP="003E071E">
      <w:pPr>
        <w:rPr>
          <w:lang w:eastAsia="pt-BR"/>
        </w:rPr>
      </w:pPr>
    </w:p>
    <w:p w14:paraId="45857B62" w14:textId="77777777" w:rsidR="009F7E9D" w:rsidRDefault="009F7E9D" w:rsidP="009F7E9D">
      <w:pPr>
        <w:rPr>
          <w:lang w:eastAsia="pt-BR"/>
        </w:rPr>
      </w:pPr>
    </w:p>
    <w:p w14:paraId="2DEF61DA" w14:textId="534D2790" w:rsidR="009F7E9D" w:rsidRPr="009F7E9D" w:rsidRDefault="009F7E9D" w:rsidP="009F7E9D">
      <w:pPr>
        <w:pStyle w:val="Ttulo3"/>
      </w:pPr>
      <w:r>
        <w:t>Tabelas</w:t>
      </w:r>
    </w:p>
    <w:p w14:paraId="1A3BDC68" w14:textId="77777777" w:rsidR="00840D82" w:rsidRDefault="00840D82" w:rsidP="006B4F67">
      <w:pPr>
        <w:pStyle w:val="Recuodecorpodetexto"/>
        <w:rPr>
          <w:sz w:val="22"/>
          <w:szCs w:val="22"/>
        </w:rPr>
      </w:pPr>
    </w:p>
    <w:p w14:paraId="72E6FEF7" w14:textId="408D8FAC" w:rsidR="003E071E" w:rsidRDefault="00840D82" w:rsidP="003E071E">
      <w:pPr>
        <w:pStyle w:val="Recuodecorpodetexto"/>
        <w:rPr>
          <w:bCs/>
          <w:i/>
          <w:color w:val="FF0000"/>
          <w:sz w:val="22"/>
          <w:szCs w:val="22"/>
        </w:rPr>
      </w:pPr>
      <w:r>
        <w:rPr>
          <w:sz w:val="22"/>
          <w:szCs w:val="22"/>
        </w:rPr>
        <w:t>Será cr</w:t>
      </w:r>
      <w:r w:rsidR="00613F1D">
        <w:rPr>
          <w:sz w:val="22"/>
          <w:szCs w:val="22"/>
        </w:rPr>
        <w:t>iado a</w:t>
      </w:r>
      <w:r w:rsidR="003E071E">
        <w:rPr>
          <w:sz w:val="22"/>
          <w:szCs w:val="22"/>
        </w:rPr>
        <w:t>s</w:t>
      </w:r>
      <w:r w:rsidR="00613F1D">
        <w:rPr>
          <w:sz w:val="22"/>
          <w:szCs w:val="22"/>
        </w:rPr>
        <w:t xml:space="preserve"> </w:t>
      </w:r>
      <w:r w:rsidR="00351328">
        <w:rPr>
          <w:sz w:val="22"/>
          <w:szCs w:val="22"/>
        </w:rPr>
        <w:t>tabelas para</w:t>
      </w:r>
      <w:r w:rsidR="003E071E">
        <w:rPr>
          <w:sz w:val="22"/>
          <w:szCs w:val="22"/>
        </w:rPr>
        <w:t xml:space="preserve"> o </w:t>
      </w:r>
      <w:r>
        <w:rPr>
          <w:sz w:val="22"/>
          <w:szCs w:val="22"/>
        </w:rPr>
        <w:t>Relatório</w:t>
      </w:r>
      <w:r w:rsidR="006A5423">
        <w:rPr>
          <w:sz w:val="22"/>
          <w:szCs w:val="22"/>
        </w:rPr>
        <w:t xml:space="preserve"> de fechamento</w:t>
      </w:r>
      <w:r>
        <w:rPr>
          <w:sz w:val="22"/>
          <w:szCs w:val="22"/>
        </w:rPr>
        <w:t xml:space="preserve"> Semanal </w:t>
      </w:r>
      <w:r w:rsidR="00613F1D">
        <w:rPr>
          <w:iCs/>
          <w:sz w:val="22"/>
          <w:szCs w:val="22"/>
        </w:rPr>
        <w:t>/ Mensal.</w:t>
      </w:r>
      <w:r w:rsidR="00613F1D" w:rsidRPr="00840D82">
        <w:rPr>
          <w:iCs/>
          <w:sz w:val="22"/>
          <w:szCs w:val="22"/>
        </w:rPr>
        <w:t xml:space="preserve"> </w:t>
      </w:r>
    </w:p>
    <w:p w14:paraId="22D04058" w14:textId="77777777" w:rsidR="003E071E" w:rsidRPr="00264557" w:rsidRDefault="003E071E" w:rsidP="00D23364">
      <w:pPr>
        <w:ind w:left="720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C36D70" w:rsidRPr="00C36D70" w14:paraId="3F5E8254" w14:textId="77777777" w:rsidTr="001372EB">
        <w:trPr>
          <w:trHeight w:val="1207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D35B" w14:textId="210F0A2F" w:rsidR="00C36D70" w:rsidRPr="00C36D70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Ação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308DA" w14:textId="66A6FC64" w:rsidR="00C36D70" w:rsidRPr="001372EB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Tipo de Objeto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**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80CB" w14:textId="008F34F6" w:rsidR="00C36D70" w:rsidRPr="00C36D70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Dado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765EB" w14:textId="6E587AB4" w:rsidR="00C36D70" w:rsidRPr="00C36D70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Nome do Objeto (***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B03B" w14:textId="5368333E" w:rsidR="00C36D70" w:rsidRPr="00C36D70" w:rsidRDefault="00C36D70" w:rsidP="001372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Descrição (**</w:t>
            </w:r>
            <w:r w:rsidR="00462528"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  <w:r w:rsidRPr="00C36D70">
              <w:rPr>
                <w:rFonts w:ascii="Arial" w:hAnsi="Arial" w:cs="Arial"/>
                <w:b/>
                <w:bCs/>
                <w:sz w:val="18"/>
                <w:szCs w:val="18"/>
              </w:rPr>
              <w:t>**)</w:t>
            </w:r>
          </w:p>
        </w:tc>
      </w:tr>
      <w:tr w:rsidR="00C36D70" w:rsidRPr="00C36D70" w14:paraId="1D00BA74" w14:textId="77777777" w:rsidTr="001372EB">
        <w:trPr>
          <w:trHeight w:val="225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A184" w14:textId="54795B26" w:rsidR="00C36D70" w:rsidRPr="00C36D70" w:rsidRDefault="00C36D70" w:rsidP="001372EB">
            <w:pPr>
              <w:jc w:val="center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05FE" w14:textId="4C3229D4" w:rsidR="00C36D70" w:rsidRPr="00C36D70" w:rsidRDefault="00C36D70" w:rsidP="001372E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EDF6" w14:textId="08768FD3" w:rsidR="00C36D70" w:rsidRPr="00C36D70" w:rsidRDefault="009F7E9D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9AE39" w14:textId="42D26B02" w:rsidR="00C36D70" w:rsidRPr="00C36D70" w:rsidRDefault="00C36D70" w:rsidP="001372EB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TB_REL_FECHA</w:t>
            </w:r>
            <w:r w:rsidR="005E6E47">
              <w:rPr>
                <w:rFonts w:ascii="Arial" w:hAnsi="Arial" w:cs="Arial"/>
                <w:i/>
                <w:color w:val="000080"/>
                <w:sz w:val="18"/>
                <w:szCs w:val="18"/>
              </w:rPr>
              <w:t>MENTO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_SEM</w:t>
            </w:r>
            <w:r w:rsidR="005E6E47">
              <w:rPr>
                <w:rFonts w:ascii="Arial" w:hAnsi="Arial" w:cs="Arial"/>
                <w:i/>
                <w:color w:val="000080"/>
                <w:sz w:val="18"/>
                <w:szCs w:val="18"/>
              </w:rPr>
              <w:t>ANAL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_MES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AF74" w14:textId="5D839E0F" w:rsidR="00C36D70" w:rsidRPr="00C36D70" w:rsidRDefault="00C36D70" w:rsidP="001372EB">
            <w:pPr>
              <w:jc w:val="both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do relatório de fechamento semanal / final</w:t>
            </w:r>
          </w:p>
        </w:tc>
      </w:tr>
      <w:tr w:rsidR="005E6E47" w:rsidRPr="00C36D70" w14:paraId="3B42567A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A84B" w14:textId="0CFAD477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08E9" w14:textId="4EAA9A7E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5929" w14:textId="172709A4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886F1" w14:textId="1D600498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TB_QUALIFICAR_DIST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RIBUIDORES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DC382" w14:textId="17FC88E1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Qualificar Distribuidores</w:t>
            </w:r>
          </w:p>
        </w:tc>
      </w:tr>
      <w:tr w:rsidR="005E6E47" w:rsidRPr="00C36D70" w14:paraId="2F420129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50B9" w14:textId="0DB5A1FD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1B135" w14:textId="01F5BDE0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23EE" w14:textId="0A3B3C0E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81C98" w14:textId="504B5455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TB_GERAR_PREVIA_BONUS_EQUIPE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9AA1" w14:textId="1C96D5C0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Gerar prévia de bônus de equipe</w:t>
            </w:r>
          </w:p>
        </w:tc>
      </w:tr>
      <w:tr w:rsidR="005E6E47" w:rsidRPr="00C36D70" w14:paraId="126C249B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4C46C" w14:textId="4B81F5A5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03115" w14:textId="18304881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3FF8" w14:textId="1D7B8C47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E843" w14:textId="1542669D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TB_APLICAR_CRITERIOS_GANHAR_COMO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5949" w14:textId="5B268518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Aplicar critérios de Ganhar Como</w:t>
            </w:r>
          </w:p>
        </w:tc>
      </w:tr>
      <w:tr w:rsidR="005E6E47" w:rsidRPr="00C36D70" w14:paraId="1862B3B1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0985E" w14:textId="53B9886B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236D2" w14:textId="0F5A30CB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0B31" w14:textId="27C13332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0CFA" w14:textId="270DEA02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TB_LIBERA_BONUS_EQUIPE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A1E0" w14:textId="1D68B745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Liberar bônus de equipe</w:t>
            </w:r>
          </w:p>
        </w:tc>
      </w:tr>
      <w:tr w:rsidR="005E6E47" w:rsidRPr="00C36D70" w14:paraId="79CB6C62" w14:textId="77777777" w:rsidTr="001372EB">
        <w:trPr>
          <w:trHeight w:val="342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CBDD" w14:textId="0FB35AAC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59E66" w14:textId="120E8A81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4E96" w14:textId="39D5CFDE" w:rsidR="005E6E47" w:rsidRPr="00C36D70" w:rsidRDefault="005E6E47" w:rsidP="001372EB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640E62">
              <w:rPr>
                <w:rFonts w:ascii="Arial" w:hAnsi="Arial" w:cs="Arial"/>
                <w:i/>
                <w:color w:val="000080"/>
                <w:sz w:val="18"/>
                <w:szCs w:val="18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A82F9" w14:textId="63D5470B" w:rsidR="005E6E47" w:rsidRPr="00C36D70" w:rsidRDefault="005E6E47" w:rsidP="001372EB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TB_RETER_PTS_EXECEDENTE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F7514" w14:textId="50571440" w:rsidR="005E6E47" w:rsidRPr="00C36D70" w:rsidRDefault="005E6E47" w:rsidP="001372EB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Tabela temporária responsável pelos dados de Reter pontos excedentes</w:t>
            </w:r>
          </w:p>
        </w:tc>
      </w:tr>
    </w:tbl>
    <w:p w14:paraId="34EEE65B" w14:textId="60DA8024" w:rsidR="00613F1D" w:rsidRDefault="00613F1D" w:rsidP="00D23364">
      <w:pPr>
        <w:ind w:left="720"/>
        <w:rPr>
          <w:rFonts w:ascii="Arial" w:hAnsi="Arial" w:cs="Arial"/>
          <w:szCs w:val="20"/>
        </w:rPr>
      </w:pPr>
    </w:p>
    <w:p w14:paraId="114E99D7" w14:textId="77777777" w:rsidR="009F7E9D" w:rsidRDefault="009F7E9D" w:rsidP="00D23364">
      <w:pPr>
        <w:ind w:left="720"/>
        <w:rPr>
          <w:rFonts w:ascii="Arial" w:hAnsi="Arial" w:cs="Arial"/>
          <w:szCs w:val="20"/>
        </w:rPr>
      </w:pPr>
    </w:p>
    <w:p w14:paraId="6AC23D22" w14:textId="29872B86" w:rsidR="009F7E9D" w:rsidRDefault="009F7E9D" w:rsidP="003E071E">
      <w:pPr>
        <w:pStyle w:val="Ttulo3"/>
      </w:pPr>
      <w:r>
        <w:t xml:space="preserve">Colunas, chaves e índice </w:t>
      </w:r>
    </w:p>
    <w:p w14:paraId="7E9C4E77" w14:textId="77777777" w:rsidR="005E6E47" w:rsidRDefault="005E6E47" w:rsidP="005E6E47">
      <w:pPr>
        <w:rPr>
          <w:lang w:eastAsia="pt-BR"/>
        </w:rPr>
      </w:pPr>
    </w:p>
    <w:p w14:paraId="1CCE17FE" w14:textId="77777777" w:rsidR="003E071E" w:rsidRDefault="003E071E" w:rsidP="005E6E47">
      <w:pPr>
        <w:rPr>
          <w:lang w:eastAsia="pt-BR"/>
        </w:rPr>
      </w:pPr>
    </w:p>
    <w:p w14:paraId="297B2BF0" w14:textId="755166A8" w:rsidR="003E071E" w:rsidRDefault="003E071E" w:rsidP="00351328">
      <w:pPr>
        <w:pStyle w:val="Recuodecorpodetexto"/>
        <w:ind w:firstLine="360"/>
        <w:rPr>
          <w:sz w:val="22"/>
          <w:szCs w:val="22"/>
        </w:rPr>
      </w:pPr>
      <w:r w:rsidRPr="003E071E">
        <w:rPr>
          <w:sz w:val="22"/>
          <w:szCs w:val="22"/>
        </w:rPr>
        <w:t>Inserir nesta seção as Coluna, Chave, Índice, Relacionamento, Constraint criadas e/ou alteradas em acordo com a solução dada pela demanda.</w:t>
      </w:r>
    </w:p>
    <w:p w14:paraId="078B06F7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655D0583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</w:t>
      </w:r>
      <w:r w:rsidRPr="00362820">
        <w:rPr>
          <w:rFonts w:ascii="Arial" w:hAnsi="Arial" w:cs="Arial"/>
          <w:i/>
          <w:sz w:val="18"/>
          <w:szCs w:val="18"/>
        </w:rPr>
        <w:t>) &lt;Criação, alteração ou exclusão de objeto&gt;</w:t>
      </w:r>
    </w:p>
    <w:p w14:paraId="3CA96382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(**</w:t>
      </w:r>
      <w:r w:rsidRPr="00362820">
        <w:rPr>
          <w:rFonts w:ascii="Arial" w:hAnsi="Arial" w:cs="Arial"/>
          <w:i/>
          <w:sz w:val="18"/>
          <w:szCs w:val="18"/>
        </w:rPr>
        <w:t xml:space="preserve">) &lt;Tabela, Coluna, Chave, Índice, Relacionamento, Constraint, etc.&gt; </w:t>
      </w:r>
    </w:p>
    <w:p w14:paraId="495B41CD" w14:textId="77777777" w:rsidR="003E071E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(***</w:t>
      </w:r>
      <w:r w:rsidRPr="00362820">
        <w:rPr>
          <w:rFonts w:ascii="Arial" w:hAnsi="Arial" w:cs="Arial"/>
          <w:i/>
          <w:sz w:val="18"/>
          <w:szCs w:val="18"/>
        </w:rPr>
        <w:t>) &lt;</w:t>
      </w:r>
      <w:r>
        <w:rPr>
          <w:rFonts w:ascii="Arial" w:hAnsi="Arial" w:cs="Arial"/>
          <w:i/>
          <w:sz w:val="18"/>
          <w:szCs w:val="18"/>
        </w:rPr>
        <w:t>Tipo(tamanho)</w:t>
      </w:r>
      <w:r w:rsidRPr="00362820">
        <w:rPr>
          <w:rFonts w:ascii="Arial" w:hAnsi="Arial" w:cs="Arial"/>
          <w:i/>
          <w:sz w:val="18"/>
          <w:szCs w:val="18"/>
        </w:rPr>
        <w:t>&gt;</w:t>
      </w:r>
    </w:p>
    <w:p w14:paraId="4CF82B91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 w:rsidRPr="00362820">
        <w:rPr>
          <w:rFonts w:ascii="Arial" w:hAnsi="Arial" w:cs="Arial"/>
          <w:i/>
          <w:sz w:val="18"/>
          <w:szCs w:val="18"/>
        </w:rPr>
        <w:t>(*</w:t>
      </w:r>
      <w:r>
        <w:rPr>
          <w:rFonts w:ascii="Arial" w:hAnsi="Arial" w:cs="Arial"/>
          <w:i/>
          <w:sz w:val="18"/>
          <w:szCs w:val="18"/>
        </w:rPr>
        <w:t>***</w:t>
      </w:r>
      <w:r w:rsidRPr="00362820">
        <w:rPr>
          <w:rFonts w:ascii="Arial" w:hAnsi="Arial" w:cs="Arial"/>
          <w:i/>
          <w:sz w:val="18"/>
          <w:szCs w:val="18"/>
        </w:rPr>
        <w:t>) &lt;Nome do objeto&gt; Caso a coluna Tipo de Objeto seja diferente de Tabela, o nome do objeto deve ser precedido pelo nome da tabela na qual o objeto está sendo alterado.</w:t>
      </w:r>
    </w:p>
    <w:p w14:paraId="67AC2833" w14:textId="77777777" w:rsidR="003E071E" w:rsidRPr="00362820" w:rsidRDefault="003E071E" w:rsidP="003E071E">
      <w:pPr>
        <w:ind w:left="720"/>
        <w:rPr>
          <w:rFonts w:ascii="Arial" w:hAnsi="Arial" w:cs="Arial"/>
          <w:i/>
          <w:sz w:val="18"/>
          <w:szCs w:val="18"/>
        </w:rPr>
      </w:pPr>
      <w:r w:rsidRPr="00362820">
        <w:rPr>
          <w:rFonts w:ascii="Arial" w:hAnsi="Arial" w:cs="Arial"/>
          <w:i/>
          <w:sz w:val="18"/>
          <w:szCs w:val="18"/>
        </w:rPr>
        <w:t>(**</w:t>
      </w:r>
      <w:r>
        <w:rPr>
          <w:rFonts w:ascii="Arial" w:hAnsi="Arial" w:cs="Arial"/>
          <w:i/>
          <w:sz w:val="18"/>
          <w:szCs w:val="18"/>
        </w:rPr>
        <w:t>*</w:t>
      </w:r>
      <w:r w:rsidRPr="00362820">
        <w:rPr>
          <w:rFonts w:ascii="Arial" w:hAnsi="Arial" w:cs="Arial"/>
          <w:i/>
          <w:sz w:val="18"/>
          <w:szCs w:val="18"/>
        </w:rPr>
        <w:t>**) &lt;Descrever o motivo da ação solicitada&gt;</w:t>
      </w:r>
    </w:p>
    <w:p w14:paraId="7B96DB03" w14:textId="77777777" w:rsidR="003E071E" w:rsidRPr="003E071E" w:rsidRDefault="003E071E" w:rsidP="003E071E">
      <w:pPr>
        <w:pStyle w:val="Recuodecorpodetexto"/>
        <w:rPr>
          <w:sz w:val="22"/>
          <w:szCs w:val="22"/>
        </w:rPr>
      </w:pPr>
    </w:p>
    <w:p w14:paraId="651DB1D2" w14:textId="77777777" w:rsidR="005E6E47" w:rsidRDefault="005E6E47" w:rsidP="005E6E47">
      <w:pPr>
        <w:rPr>
          <w:lang w:eastAsia="pt-BR"/>
        </w:rPr>
      </w:pPr>
    </w:p>
    <w:p w14:paraId="719315C6" w14:textId="1A9FE6D7" w:rsidR="005E6E47" w:rsidRPr="009F7E9D" w:rsidRDefault="005E6E47" w:rsidP="005E6E47">
      <w:pPr>
        <w:pStyle w:val="Ttulo4"/>
      </w:pPr>
      <w:r>
        <w:t xml:space="preserve">Tabela </w:t>
      </w:r>
      <w:r w:rsidRPr="005E6E47">
        <w:t>REL_FECHAMENTO_SEMANAL_MES</w:t>
      </w:r>
      <w:r>
        <w:t xml:space="preserve"> </w:t>
      </w:r>
    </w:p>
    <w:p w14:paraId="13BADEFF" w14:textId="4DCE9A43" w:rsidR="00D23364" w:rsidRPr="005E6E47" w:rsidRDefault="00D23364" w:rsidP="003E071E">
      <w:pPr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9F7E9D" w:rsidRPr="00C36D70" w14:paraId="725F3B41" w14:textId="77777777" w:rsidTr="001372EB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CBC89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909C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D9D65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BF4AD" w14:textId="467702C4" w:rsidR="009F7E9D" w:rsidRPr="001372EB" w:rsidRDefault="00925CDB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412D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9F7E9D" w:rsidRPr="00C36D70" w14:paraId="6904B198" w14:textId="77777777" w:rsidTr="001372EB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19A2" w14:textId="77777777" w:rsidR="009F7E9D" w:rsidRPr="001372EB" w:rsidRDefault="009F7E9D" w:rsidP="00422DF1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40C7" w14:textId="30C71DA1" w:rsidR="009F7E9D" w:rsidRPr="001372EB" w:rsidRDefault="005E6E47" w:rsidP="00422DF1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05D6" w14:textId="5504B7CC" w:rsidR="009F7E9D" w:rsidRPr="00C36D70" w:rsidRDefault="005E6E47" w:rsidP="00980286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F99D1" w14:textId="1C1B3B02" w:rsidR="009F7E9D" w:rsidRPr="001372EB" w:rsidRDefault="005E6E47" w:rsidP="00422DF1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 REL_FECHA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MENTO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_SEM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ANAL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_MES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ADCE" w14:textId="01B9C039" w:rsidR="009F7E9D" w:rsidRPr="001372EB" w:rsidRDefault="005E6E47" w:rsidP="005E6E47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de fechamento semanal / final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 </w:t>
            </w:r>
          </w:p>
        </w:tc>
      </w:tr>
      <w:tr w:rsidR="009F7E9D" w:rsidRPr="00C36D70" w14:paraId="4770D6D9" w14:textId="77777777" w:rsidTr="001372EB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DF480" w14:textId="63646AEC" w:rsidR="009F7E9D" w:rsidRPr="00C36D70" w:rsidRDefault="005E6E47" w:rsidP="00422DF1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lastRenderedPageBreak/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9BC00" w14:textId="61C87B62" w:rsidR="009F7E9D" w:rsidRPr="00C36D70" w:rsidRDefault="005E6E47" w:rsidP="00422DF1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1C40" w14:textId="1C91E509" w:rsidR="009F7E9D" w:rsidRPr="00C36D70" w:rsidRDefault="009F7E9D" w:rsidP="00980286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8B56" w14:textId="2F042F2D" w:rsidR="009F7E9D" w:rsidRPr="00C36D70" w:rsidRDefault="009F7E9D" w:rsidP="00422DF1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40BAD" w14:textId="6184642E" w:rsidR="009F7E9D" w:rsidRPr="00C36D70" w:rsidRDefault="009F7E9D" w:rsidP="00422DF1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5BECB218" w14:textId="77777777" w:rsidR="00CD489B" w:rsidRDefault="00CD489B" w:rsidP="00CD489B">
      <w:pPr>
        <w:pStyle w:val="Recuodecorpodetexto"/>
        <w:rPr>
          <w:sz w:val="22"/>
          <w:szCs w:val="22"/>
        </w:rPr>
      </w:pPr>
    </w:p>
    <w:p w14:paraId="3953F70B" w14:textId="3B2D2AD0" w:rsidR="003E071E" w:rsidRPr="009F7E9D" w:rsidRDefault="003E071E" w:rsidP="003E071E">
      <w:pPr>
        <w:pStyle w:val="Ttulo4"/>
      </w:pPr>
      <w:r>
        <w:t xml:space="preserve">Tabela </w:t>
      </w:r>
      <w:r w:rsidRPr="003E071E">
        <w:t>TB_QUALIFICAR_DISTRIBUIDORES</w:t>
      </w:r>
    </w:p>
    <w:p w14:paraId="54DF5FC7" w14:textId="0A00D62F" w:rsidR="003E071E" w:rsidRPr="005E6E47" w:rsidRDefault="003E071E" w:rsidP="003E071E">
      <w:pPr>
        <w:ind w:left="720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3E071E" w:rsidRPr="00C36D70" w14:paraId="2A9F0CC0" w14:textId="77777777" w:rsidTr="008365D5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2A1D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E65B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FF1E5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B9AD" w14:textId="2A836F63" w:rsidR="003E071E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319BC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3E071E" w:rsidRPr="00C36D70" w14:paraId="49080C79" w14:textId="77777777" w:rsidTr="008365D5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8F838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4758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F45B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3046D" w14:textId="221932D5" w:rsidR="003E071E" w:rsidRPr="001372EB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TB_QUALIFICAR_DIST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RIBUIDORES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9A5F" w14:textId="47D6E7BD" w:rsidR="003E071E" w:rsidRPr="001372EB" w:rsidRDefault="003E071E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Qualificar Distribuidores </w:t>
            </w:r>
          </w:p>
        </w:tc>
      </w:tr>
      <w:tr w:rsidR="003E071E" w:rsidRPr="00C36D70" w14:paraId="549C4187" w14:textId="77777777" w:rsidTr="008365D5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34F41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44D86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F082" w14:textId="5FC66121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9B79" w14:textId="77777777" w:rsidR="003E071E" w:rsidRPr="00C36D70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2282D" w14:textId="77777777" w:rsidR="003E071E" w:rsidRPr="00C36D70" w:rsidRDefault="003E071E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098AC990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597D5C8A" w14:textId="77777777" w:rsidR="003E071E" w:rsidRDefault="003E071E" w:rsidP="00CD489B">
      <w:pPr>
        <w:pStyle w:val="Recuodecorpodetexto"/>
        <w:rPr>
          <w:sz w:val="22"/>
          <w:szCs w:val="22"/>
        </w:rPr>
      </w:pPr>
    </w:p>
    <w:p w14:paraId="053CCB17" w14:textId="002D87EE" w:rsidR="003E071E" w:rsidRPr="009F7E9D" w:rsidRDefault="003E071E" w:rsidP="003E071E">
      <w:pPr>
        <w:pStyle w:val="Ttulo4"/>
      </w:pPr>
      <w:r>
        <w:t xml:space="preserve">Tabela </w:t>
      </w:r>
      <w:r w:rsidRPr="003E071E">
        <w:t>TB_GERAR_PREVIA_BONUS_EQUIPE</w:t>
      </w:r>
    </w:p>
    <w:p w14:paraId="09623EF5" w14:textId="5D257462" w:rsidR="003E071E" w:rsidRPr="005E6E47" w:rsidRDefault="003E071E" w:rsidP="003E071E">
      <w:pPr>
        <w:ind w:left="720"/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3E071E" w:rsidRPr="00C36D70" w14:paraId="14BC7C73" w14:textId="77777777" w:rsidTr="008365D5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E984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C1C61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B49D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E325" w14:textId="68E51A98" w:rsidR="003E071E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E2DF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3E071E" w:rsidRPr="00C36D70" w14:paraId="278FE88C" w14:textId="77777777" w:rsidTr="008365D5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0FC9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D5AD9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25F3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3C36D" w14:textId="785CE4DF" w:rsidR="003E071E" w:rsidRPr="001372EB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TB_GERAR_PREVIA_BONUS_EQUIPE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D18DE" w14:textId="15ADF36F" w:rsidR="003E071E" w:rsidRPr="001372EB" w:rsidRDefault="003E071E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Gerar Previa do </w:t>
            </w:r>
            <w:r w:rsidR="00351328">
              <w:rPr>
                <w:rFonts w:ascii="Arial" w:hAnsi="Arial" w:cs="Arial"/>
                <w:i/>
                <w:color w:val="000080"/>
                <w:sz w:val="18"/>
                <w:szCs w:val="18"/>
              </w:rPr>
              <w:t>Bônus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 de equipe </w:t>
            </w:r>
          </w:p>
        </w:tc>
      </w:tr>
      <w:tr w:rsidR="003E071E" w:rsidRPr="00C36D70" w14:paraId="509E6FAD" w14:textId="77777777" w:rsidTr="008365D5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0BEA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AEDAB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94E9" w14:textId="588920E1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75AD" w14:textId="77777777" w:rsidR="003E071E" w:rsidRPr="00C36D70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4F2E" w14:textId="77777777" w:rsidR="003E071E" w:rsidRPr="00C36D70" w:rsidRDefault="003E071E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0EC0ABA9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10862CD8" w14:textId="2A27C61F" w:rsidR="003E071E" w:rsidRPr="009F7E9D" w:rsidRDefault="003E071E" w:rsidP="003E071E">
      <w:pPr>
        <w:pStyle w:val="Ttulo4"/>
      </w:pPr>
      <w:r>
        <w:t xml:space="preserve">Tabela </w:t>
      </w:r>
      <w:r w:rsidRPr="003E071E">
        <w:t>TB_APLICAR_CRITERIOS_GANHAR_COMO</w:t>
      </w:r>
    </w:p>
    <w:p w14:paraId="067301A9" w14:textId="77777777" w:rsidR="003E071E" w:rsidRPr="005E6E47" w:rsidRDefault="003E071E" w:rsidP="003E071E">
      <w:pPr>
        <w:rPr>
          <w:lang w:eastAsia="pt-BR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3E071E" w:rsidRPr="00C36D70" w14:paraId="1BC982C7" w14:textId="77777777" w:rsidTr="008365D5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43013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16C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B963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2EB8D" w14:textId="78EE530A" w:rsidR="003E071E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38DF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3E071E" w:rsidRPr="00C36D70" w14:paraId="170143C9" w14:textId="77777777" w:rsidTr="008365D5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AD5E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B416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954B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4E43" w14:textId="44F4759F" w:rsidR="003E071E" w:rsidRPr="001372EB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3E071E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TB_APLICAR_CRITERIOS_GANHAR_COMO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B4F63" w14:textId="0D414399" w:rsidR="003E071E" w:rsidRPr="001372EB" w:rsidRDefault="003E071E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Aplicar Critérios Ganhar </w:t>
            </w:r>
            <w:r w:rsidR="00351328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Como. </w:t>
            </w:r>
          </w:p>
        </w:tc>
      </w:tr>
      <w:tr w:rsidR="003E071E" w:rsidRPr="00C36D70" w14:paraId="7CB44E6A" w14:textId="77777777" w:rsidTr="008365D5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2400D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F7E1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65AE" w14:textId="1FBF352D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901D" w14:textId="77777777" w:rsidR="003E071E" w:rsidRPr="00C36D70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78274" w14:textId="77777777" w:rsidR="003E071E" w:rsidRPr="00C36D70" w:rsidRDefault="003E071E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76AA17D3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48EEC4B6" w14:textId="4F0BA0BF" w:rsidR="003E071E" w:rsidRPr="009F7E9D" w:rsidRDefault="003E071E" w:rsidP="003E071E">
      <w:pPr>
        <w:pStyle w:val="Ttulo4"/>
      </w:pPr>
      <w:r>
        <w:lastRenderedPageBreak/>
        <w:t xml:space="preserve">Tabela </w:t>
      </w:r>
      <w:r w:rsidRPr="003E071E">
        <w:t>TB_LIBERA_BONUS_EQUIPE</w:t>
      </w:r>
    </w:p>
    <w:p w14:paraId="231F8C60" w14:textId="4DEFAC41" w:rsidR="003E071E" w:rsidRPr="005E6E47" w:rsidRDefault="003E071E" w:rsidP="003E071E">
      <w:pPr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551"/>
      </w:tblGrid>
      <w:tr w:rsidR="003E071E" w:rsidRPr="00C36D70" w14:paraId="112D5B24" w14:textId="77777777" w:rsidTr="008365D5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8FCEB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B8622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9A2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673F2" w14:textId="67E6B91E" w:rsidR="003E071E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FF35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3E071E" w:rsidRPr="00C36D70" w14:paraId="5FF2CB8D" w14:textId="77777777" w:rsidTr="008365D5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211D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0F60" w14:textId="77777777" w:rsidR="003E071E" w:rsidRPr="001372EB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DEC5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0002" w14:textId="2EB7D298" w:rsidR="003E071E" w:rsidRPr="001372EB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3E071E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</w:t>
            </w:r>
            <w:r>
              <w:t xml:space="preserve"> </w:t>
            </w:r>
            <w:r w:rsidRPr="003E071E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TB_LIBERA_BONUS_EQUIPE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741C5" w14:textId="1D325112" w:rsidR="003E071E" w:rsidRPr="001372EB" w:rsidRDefault="003E071E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Liberar Bônus Equipe  </w:t>
            </w:r>
          </w:p>
        </w:tc>
      </w:tr>
      <w:tr w:rsidR="003E071E" w:rsidRPr="00C36D70" w14:paraId="1629FF69" w14:textId="77777777" w:rsidTr="008365D5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7C7C7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7DD49" w14:textId="77777777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F1A5" w14:textId="0567C63C" w:rsidR="003E071E" w:rsidRPr="00C36D70" w:rsidRDefault="003E071E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307CB" w14:textId="77777777" w:rsidR="003E071E" w:rsidRPr="00C36D70" w:rsidRDefault="003E071E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C576" w14:textId="77777777" w:rsidR="003E071E" w:rsidRPr="00C36D70" w:rsidRDefault="003E071E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356FBFBD" w14:textId="2AE616A3" w:rsidR="003E071E" w:rsidRPr="009F7E9D" w:rsidRDefault="003E071E" w:rsidP="003E071E">
      <w:pPr>
        <w:pStyle w:val="Ttulo4"/>
      </w:pPr>
      <w:r>
        <w:t xml:space="preserve">Tabela </w:t>
      </w:r>
      <w:r w:rsidRPr="003E071E">
        <w:t>TB_RETER_PTS_EXECEDENTE</w:t>
      </w:r>
    </w:p>
    <w:p w14:paraId="31EB5C89" w14:textId="7484917B" w:rsidR="003E071E" w:rsidRPr="005E6E47" w:rsidRDefault="003E071E" w:rsidP="003E071E">
      <w:pPr>
        <w:jc w:val="both"/>
        <w:rPr>
          <w:rFonts w:ascii="Arial" w:hAnsi="Arial" w:cs="Arial"/>
          <w:bCs/>
          <w:i/>
          <w:color w:val="FF0000"/>
          <w:sz w:val="22"/>
          <w:szCs w:val="22"/>
        </w:rPr>
      </w:pPr>
    </w:p>
    <w:tbl>
      <w:tblPr>
        <w:tblW w:w="992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560"/>
        <w:gridCol w:w="3969"/>
        <w:gridCol w:w="2409"/>
      </w:tblGrid>
      <w:tr w:rsidR="00925CDB" w:rsidRPr="00C36D70" w14:paraId="5695265F" w14:textId="77777777" w:rsidTr="00925CDB">
        <w:trPr>
          <w:trHeight w:val="2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B256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Ação(*)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5A6A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Objeto(**)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9829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Tipo de Dado / Tamanho(***)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215E9" w14:textId="4AF9AE10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Objeto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Pr="00326B85">
              <w:rPr>
                <w:rFonts w:ascii="Arial" w:hAnsi="Arial" w:cs="Arial"/>
                <w:b/>
                <w:sz w:val="18"/>
              </w:rPr>
              <w:t>Mnemônico</w:t>
            </w: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(****)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949E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72EB">
              <w:rPr>
                <w:rFonts w:ascii="Arial" w:hAnsi="Arial" w:cs="Arial"/>
                <w:b/>
                <w:bCs/>
                <w:sz w:val="18"/>
                <w:szCs w:val="18"/>
              </w:rPr>
              <w:t>Descrição (*****)</w:t>
            </w:r>
          </w:p>
        </w:tc>
      </w:tr>
      <w:tr w:rsidR="00925CDB" w:rsidRPr="00C36D70" w14:paraId="0CFA2C0F" w14:textId="77777777" w:rsidTr="00925CDB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DF477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34F2" w14:textId="77777777" w:rsidR="00925CDB" w:rsidRPr="001372EB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Índice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1F33" w14:textId="77777777" w:rsidR="00925CDB" w:rsidRPr="00C36D70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INT(10)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DC7F6" w14:textId="46A6829B" w:rsidR="00925CDB" w:rsidRPr="001372EB" w:rsidRDefault="00925CDB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ID_</w:t>
            </w:r>
            <w:r w:rsidRPr="003E071E">
              <w:rPr>
                <w:rFonts w:ascii="Arial" w:hAnsi="Arial" w:cs="Arial"/>
                <w:i/>
                <w:color w:val="000080"/>
                <w:sz w:val="18"/>
                <w:szCs w:val="18"/>
              </w:rPr>
              <w:t>TB_RETER_PTS_EXECEDENTE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CF971" w14:textId="438B1EF3" w:rsidR="00925CDB" w:rsidRPr="001372EB" w:rsidRDefault="00925CDB" w:rsidP="003E071E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Campo responsável pelo armazenamento da FK do relatório </w:t>
            </w: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Reter Pontos Excedentes  </w:t>
            </w:r>
          </w:p>
        </w:tc>
      </w:tr>
      <w:tr w:rsidR="00925CDB" w:rsidRPr="00C36D70" w14:paraId="3001FEF4" w14:textId="77777777" w:rsidTr="00925CDB">
        <w:trPr>
          <w:trHeight w:val="140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90447" w14:textId="77777777" w:rsidR="00925CDB" w:rsidRPr="00C36D70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 w:rsidRPr="00C36D70">
              <w:rPr>
                <w:rFonts w:ascii="Arial" w:hAnsi="Arial" w:cs="Arial"/>
                <w:i/>
                <w:color w:val="000080"/>
                <w:sz w:val="18"/>
                <w:szCs w:val="18"/>
              </w:rPr>
              <w:t>Criação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606E9" w14:textId="77777777" w:rsidR="00925CDB" w:rsidRPr="00C36D70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80"/>
                <w:sz w:val="18"/>
                <w:szCs w:val="18"/>
              </w:rPr>
              <w:t>Coluna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00DF" w14:textId="792C98D3" w:rsidR="00925CDB" w:rsidRPr="00C36D70" w:rsidRDefault="00925CDB" w:rsidP="008365D5">
            <w:pPr>
              <w:jc w:val="center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37E3" w14:textId="35C50606" w:rsidR="00925CDB" w:rsidRPr="00C36D70" w:rsidRDefault="00925CDB" w:rsidP="008365D5">
            <w:pPr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6E73E" w14:textId="77777777" w:rsidR="00925CDB" w:rsidRPr="00C36D70" w:rsidRDefault="00925CDB" w:rsidP="008365D5">
            <w:pPr>
              <w:jc w:val="both"/>
              <w:rPr>
                <w:rFonts w:ascii="Arial" w:hAnsi="Arial" w:cs="Arial"/>
                <w:i/>
                <w:color w:val="000080"/>
                <w:sz w:val="18"/>
                <w:szCs w:val="18"/>
              </w:rPr>
            </w:pPr>
          </w:p>
        </w:tc>
      </w:tr>
    </w:tbl>
    <w:p w14:paraId="579EB0C7" w14:textId="77777777" w:rsidR="003E071E" w:rsidRDefault="003E071E" w:rsidP="003E071E">
      <w:pPr>
        <w:pStyle w:val="Recuodecorpodetexto"/>
        <w:rPr>
          <w:sz w:val="22"/>
          <w:szCs w:val="22"/>
        </w:rPr>
      </w:pPr>
    </w:p>
    <w:p w14:paraId="6BFEEC3F" w14:textId="77777777" w:rsidR="008365D5" w:rsidRPr="008365D5" w:rsidRDefault="008365D5" w:rsidP="008365D5">
      <w:pPr>
        <w:pStyle w:val="Ttulo1"/>
        <w:rPr>
          <w:sz w:val="28"/>
        </w:rPr>
      </w:pPr>
      <w:bookmarkStart w:id="177" w:name="_Toc158632696"/>
      <w:bookmarkStart w:id="178" w:name="_Toc164593296"/>
      <w:bookmarkStart w:id="179" w:name="_Toc408903674"/>
      <w:r w:rsidRPr="008365D5">
        <w:rPr>
          <w:sz w:val="28"/>
        </w:rPr>
        <w:t>Localização no Controlador de Versões</w:t>
      </w:r>
      <w:bookmarkEnd w:id="177"/>
      <w:bookmarkEnd w:id="178"/>
      <w:bookmarkEnd w:id="179"/>
    </w:p>
    <w:p w14:paraId="2DBA0DFF" w14:textId="77777777" w:rsidR="008365D5" w:rsidRPr="008365D5" w:rsidRDefault="008365D5" w:rsidP="008365D5">
      <w:pPr>
        <w:pStyle w:val="Ttulo1"/>
        <w:numPr>
          <w:ilvl w:val="0"/>
          <w:numId w:val="0"/>
        </w:numPr>
        <w:ind w:left="360"/>
        <w:rPr>
          <w:sz w:val="28"/>
        </w:rPr>
      </w:pPr>
    </w:p>
    <w:p w14:paraId="4FA22CF7" w14:textId="48365105" w:rsidR="003E071E" w:rsidRDefault="00B02565" w:rsidP="003E071E">
      <w:pPr>
        <w:pStyle w:val="Recuodecorpodetexto"/>
        <w:rPr>
          <w:sz w:val="22"/>
          <w:szCs w:val="22"/>
        </w:rPr>
      </w:pPr>
      <w:r>
        <w:rPr>
          <w:sz w:val="22"/>
          <w:szCs w:val="22"/>
        </w:rPr>
        <w:t xml:space="preserve">Toda a documentação encontrasse no diretório abaixo.  </w:t>
      </w:r>
    </w:p>
    <w:p w14:paraId="716DF75B" w14:textId="77777777" w:rsidR="008365D5" w:rsidRDefault="008365D5" w:rsidP="003E071E">
      <w:pPr>
        <w:pStyle w:val="Recuodecorpodetexto"/>
        <w:rPr>
          <w:sz w:val="22"/>
          <w:szCs w:val="22"/>
        </w:rPr>
      </w:pPr>
    </w:p>
    <w:p w14:paraId="66CF1437" w14:textId="5BCF6E28" w:rsidR="00B02565" w:rsidRPr="00511A20" w:rsidRDefault="00B02565" w:rsidP="003E071E">
      <w:pPr>
        <w:pStyle w:val="Recuodecorpodetexto"/>
        <w:rPr>
          <w:color w:val="FF0000"/>
          <w:sz w:val="22"/>
          <w:szCs w:val="22"/>
        </w:rPr>
      </w:pPr>
      <w:r w:rsidRPr="00511A20">
        <w:rPr>
          <w:color w:val="FF0000"/>
          <w:sz w:val="22"/>
          <w:szCs w:val="22"/>
        </w:rPr>
        <w:t>Cidiz_docs/</w:t>
      </w:r>
      <w:r w:rsidR="00611F1E" w:rsidRPr="00511A20">
        <w:rPr>
          <w:color w:val="FF0000"/>
          <w:sz w:val="22"/>
          <w:szCs w:val="22"/>
        </w:rPr>
        <w:t>Repositorio/</w:t>
      </w:r>
      <w:r w:rsidRPr="00511A20">
        <w:rPr>
          <w:color w:val="FF0000"/>
          <w:sz w:val="22"/>
          <w:szCs w:val="22"/>
        </w:rPr>
        <w:t>Demandas/2015/</w:t>
      </w:r>
      <w:r w:rsidR="00EC1DEA">
        <w:rPr>
          <w:color w:val="FF0000"/>
          <w:sz w:val="22"/>
          <w:szCs w:val="22"/>
        </w:rPr>
        <w:t xml:space="preserve">Mundo </w:t>
      </w:r>
      <w:r w:rsidR="00611F1E" w:rsidRPr="00511A20">
        <w:rPr>
          <w:color w:val="FF0000"/>
          <w:sz w:val="22"/>
          <w:szCs w:val="22"/>
        </w:rPr>
        <w:t>Cidiz/</w:t>
      </w:r>
      <w:bookmarkStart w:id="180" w:name="_GoBack"/>
      <w:r w:rsidRPr="00511A20">
        <w:rPr>
          <w:color w:val="FF0000"/>
          <w:sz w:val="22"/>
          <w:szCs w:val="22"/>
        </w:rPr>
        <w:t>Cidiz_2015_00001</w:t>
      </w:r>
      <w:bookmarkEnd w:id="180"/>
      <w:r w:rsidRPr="00511A20">
        <w:rPr>
          <w:color w:val="FF0000"/>
          <w:sz w:val="22"/>
          <w:szCs w:val="22"/>
        </w:rPr>
        <w:t>/</w:t>
      </w:r>
    </w:p>
    <w:p w14:paraId="485AA100" w14:textId="77777777" w:rsidR="00B02565" w:rsidRDefault="00B02565" w:rsidP="003E071E">
      <w:pPr>
        <w:pStyle w:val="Recuodecorpodetexto"/>
        <w:rPr>
          <w:sz w:val="22"/>
          <w:szCs w:val="22"/>
        </w:rPr>
      </w:pPr>
    </w:p>
    <w:p w14:paraId="57DF532B" w14:textId="77777777" w:rsidR="00B02565" w:rsidRDefault="00B02565" w:rsidP="003E071E">
      <w:pPr>
        <w:pStyle w:val="Recuodecorpodetexto"/>
        <w:rPr>
          <w:sz w:val="22"/>
          <w:szCs w:val="22"/>
        </w:rPr>
      </w:pPr>
    </w:p>
    <w:p w14:paraId="2D866E1E" w14:textId="193B320B" w:rsidR="00B02565" w:rsidRDefault="00B02565" w:rsidP="00B02565">
      <w:pPr>
        <w:pStyle w:val="Ttulo1"/>
        <w:rPr>
          <w:sz w:val="28"/>
        </w:rPr>
      </w:pPr>
      <w:bookmarkStart w:id="181" w:name="_Toc158632697"/>
      <w:bookmarkStart w:id="182" w:name="_Toc164593297"/>
      <w:bookmarkStart w:id="183" w:name="_Toc408903675"/>
      <w:r w:rsidRPr="00B02565">
        <w:rPr>
          <w:sz w:val="28"/>
        </w:rPr>
        <w:t>Periodicidade</w:t>
      </w:r>
      <w:bookmarkEnd w:id="181"/>
      <w:bookmarkEnd w:id="182"/>
      <w:bookmarkEnd w:id="183"/>
    </w:p>
    <w:p w14:paraId="7C746FA1" w14:textId="77777777" w:rsidR="00B02565" w:rsidRDefault="00B02565" w:rsidP="00B02565">
      <w:pPr>
        <w:rPr>
          <w:lang w:eastAsia="pt-BR"/>
        </w:rPr>
      </w:pPr>
    </w:p>
    <w:p w14:paraId="19EB6BAD" w14:textId="70990F6C" w:rsidR="00B02565" w:rsidRPr="00B02565" w:rsidRDefault="00B02565" w:rsidP="00B02565">
      <w:pPr>
        <w:pStyle w:val="Recuodecorpodetexto"/>
        <w:rPr>
          <w:sz w:val="22"/>
          <w:szCs w:val="22"/>
        </w:rPr>
      </w:pPr>
      <w:r w:rsidRPr="00B02565">
        <w:rPr>
          <w:sz w:val="22"/>
          <w:szCs w:val="22"/>
        </w:rPr>
        <w:t>O relatório</w:t>
      </w:r>
      <w:r>
        <w:rPr>
          <w:sz w:val="22"/>
          <w:szCs w:val="22"/>
        </w:rPr>
        <w:t xml:space="preserve"> de fechamento </w:t>
      </w:r>
      <w:r w:rsidRPr="00B02565">
        <w:rPr>
          <w:sz w:val="22"/>
          <w:szCs w:val="22"/>
        </w:rPr>
        <w:t>deverá ser gerado automaticamente semanalmente e mensalmente</w:t>
      </w:r>
      <w:r>
        <w:rPr>
          <w:sz w:val="22"/>
          <w:szCs w:val="22"/>
        </w:rPr>
        <w:t xml:space="preserve">. </w:t>
      </w:r>
      <w:r w:rsidRPr="00B02565">
        <w:rPr>
          <w:sz w:val="22"/>
          <w:szCs w:val="22"/>
        </w:rPr>
        <w:t xml:space="preserve"> </w:t>
      </w:r>
    </w:p>
    <w:p w14:paraId="22B745D6" w14:textId="77777777" w:rsidR="008365D5" w:rsidRDefault="008365D5" w:rsidP="003E071E">
      <w:pPr>
        <w:pStyle w:val="Recuodecorpodetexto"/>
        <w:rPr>
          <w:sz w:val="22"/>
          <w:szCs w:val="22"/>
        </w:rPr>
      </w:pPr>
    </w:p>
    <w:p w14:paraId="2BB7E593" w14:textId="77777777" w:rsidR="006B4F67" w:rsidRDefault="006B4F67" w:rsidP="006B4F67">
      <w:pPr>
        <w:pStyle w:val="Recuodecorpodetexto"/>
        <w:rPr>
          <w:color w:val="3366FF"/>
        </w:rPr>
      </w:pPr>
    </w:p>
    <w:p w14:paraId="48EEF877" w14:textId="77777777" w:rsidR="006B4F67" w:rsidRDefault="006B4F67" w:rsidP="00836243">
      <w:pPr>
        <w:pStyle w:val="Ttulo1"/>
        <w:rPr>
          <w:sz w:val="28"/>
        </w:rPr>
      </w:pPr>
      <w:bookmarkStart w:id="184" w:name="_Toc145920682"/>
      <w:bookmarkStart w:id="185" w:name="_Toc146340981"/>
      <w:bookmarkStart w:id="186" w:name="_Toc408903676"/>
      <w:r>
        <w:rPr>
          <w:sz w:val="28"/>
        </w:rPr>
        <w:t>Requisitos Suplementares da Demanda</w:t>
      </w:r>
      <w:bookmarkEnd w:id="184"/>
      <w:bookmarkEnd w:id="185"/>
      <w:bookmarkEnd w:id="186"/>
    </w:p>
    <w:p w14:paraId="12BED2B0" w14:textId="77777777" w:rsidR="001676B9" w:rsidRDefault="001676B9" w:rsidP="001676B9">
      <w:pPr>
        <w:rPr>
          <w:lang w:eastAsia="pt-BR"/>
        </w:rPr>
      </w:pPr>
    </w:p>
    <w:p w14:paraId="3DA55B2A" w14:textId="77777777" w:rsidR="006B4F67" w:rsidRPr="008800DE" w:rsidRDefault="008800DE" w:rsidP="008800DE">
      <w:pPr>
        <w:ind w:left="1440"/>
        <w:rPr>
          <w:sz w:val="22"/>
        </w:rPr>
      </w:pPr>
      <w:r w:rsidRPr="008800DE">
        <w:rPr>
          <w:rFonts w:ascii="Arial" w:hAnsi="Arial" w:cs="Arial"/>
          <w:sz w:val="22"/>
          <w:szCs w:val="22"/>
        </w:rPr>
        <w:t>N/A</w:t>
      </w:r>
      <w:r w:rsidR="0047077B">
        <w:rPr>
          <w:rFonts w:ascii="Arial" w:hAnsi="Arial" w:cs="Arial"/>
          <w:sz w:val="22"/>
          <w:szCs w:val="22"/>
        </w:rPr>
        <w:t>.</w:t>
      </w:r>
    </w:p>
    <w:p w14:paraId="0BA74110" w14:textId="77777777" w:rsidR="006B4F67" w:rsidRPr="006B4F67" w:rsidRDefault="006B4F67" w:rsidP="006B4F67">
      <w:pPr>
        <w:rPr>
          <w:rFonts w:ascii="Arial" w:hAnsi="Arial" w:cs="Arial"/>
        </w:rPr>
      </w:pPr>
    </w:p>
    <w:p w14:paraId="2A77BE62" w14:textId="77777777" w:rsidR="006B4F67" w:rsidRDefault="006B4F67" w:rsidP="00F47D25">
      <w:pPr>
        <w:pStyle w:val="Ttulo1"/>
        <w:rPr>
          <w:sz w:val="28"/>
        </w:rPr>
      </w:pPr>
      <w:bookmarkStart w:id="187" w:name="_Toc146340991"/>
      <w:bookmarkStart w:id="188" w:name="_Toc408903677"/>
      <w:r>
        <w:rPr>
          <w:sz w:val="28"/>
        </w:rPr>
        <w:t>Pendências</w:t>
      </w:r>
      <w:bookmarkEnd w:id="187"/>
      <w:bookmarkEnd w:id="188"/>
    </w:p>
    <w:p w14:paraId="4ECF7896" w14:textId="77777777" w:rsidR="008800DE" w:rsidRDefault="008800DE" w:rsidP="00181BB9">
      <w:pPr>
        <w:ind w:left="1440"/>
        <w:rPr>
          <w:rFonts w:ascii="Arial" w:hAnsi="Arial" w:cs="Arial"/>
          <w:sz w:val="22"/>
          <w:szCs w:val="22"/>
        </w:rPr>
      </w:pPr>
    </w:p>
    <w:p w14:paraId="0851FB2C" w14:textId="77777777" w:rsidR="006B4F67" w:rsidRPr="00765910" w:rsidRDefault="00181BB9" w:rsidP="00181BB9">
      <w:pPr>
        <w:ind w:left="1440"/>
        <w:rPr>
          <w:rFonts w:ascii="Arial" w:hAnsi="Arial" w:cs="Arial"/>
          <w:sz w:val="22"/>
          <w:szCs w:val="22"/>
          <w:u w:val="single"/>
        </w:rPr>
      </w:pPr>
      <w:r w:rsidRPr="00181BB9">
        <w:rPr>
          <w:rFonts w:ascii="Arial" w:hAnsi="Arial" w:cs="Arial"/>
          <w:sz w:val="22"/>
          <w:szCs w:val="22"/>
        </w:rPr>
        <w:t>N/A</w:t>
      </w:r>
      <w:r w:rsidR="0047077B">
        <w:rPr>
          <w:rFonts w:ascii="Arial" w:hAnsi="Arial" w:cs="Arial"/>
          <w:sz w:val="22"/>
          <w:szCs w:val="22"/>
        </w:rPr>
        <w:t>.</w:t>
      </w:r>
    </w:p>
    <w:p w14:paraId="4C1D70F2" w14:textId="77777777" w:rsidR="006B4F67" w:rsidRDefault="006B4F67" w:rsidP="009A5D1A">
      <w:pPr>
        <w:pStyle w:val="Ttulo1"/>
        <w:numPr>
          <w:ilvl w:val="0"/>
          <w:numId w:val="0"/>
        </w:numPr>
        <w:rPr>
          <w:sz w:val="28"/>
        </w:rPr>
      </w:pPr>
    </w:p>
    <w:p w14:paraId="2082C2F7" w14:textId="77777777" w:rsidR="006B4F67" w:rsidRDefault="006B4F67" w:rsidP="00F47D25">
      <w:pPr>
        <w:pStyle w:val="Ttulo1"/>
        <w:rPr>
          <w:sz w:val="28"/>
        </w:rPr>
      </w:pPr>
      <w:bookmarkStart w:id="189" w:name="_Toc146340992"/>
      <w:bookmarkStart w:id="190" w:name="_Toc408903678"/>
      <w:r>
        <w:rPr>
          <w:sz w:val="28"/>
        </w:rPr>
        <w:t>Anexos</w:t>
      </w:r>
      <w:bookmarkEnd w:id="189"/>
      <w:bookmarkEnd w:id="190"/>
    </w:p>
    <w:p w14:paraId="537E4968" w14:textId="77777777" w:rsidR="006B4F67" w:rsidRDefault="006B4F67" w:rsidP="006B4F67">
      <w:pPr>
        <w:rPr>
          <w:rFonts w:ascii="Arial" w:hAnsi="Arial" w:cs="Arial"/>
        </w:rPr>
      </w:pPr>
    </w:p>
    <w:bookmarkEnd w:id="26"/>
    <w:p w14:paraId="2ED30628" w14:textId="77777777" w:rsidR="00DB7084" w:rsidRDefault="00181BB9" w:rsidP="00765910">
      <w:pPr>
        <w:tabs>
          <w:tab w:val="num" w:pos="1778"/>
        </w:tabs>
        <w:ind w:left="1418"/>
      </w:pPr>
      <w:r>
        <w:rPr>
          <w:rFonts w:ascii="Arial" w:hAnsi="Arial" w:cs="Arial"/>
          <w:sz w:val="22"/>
          <w:szCs w:val="22"/>
        </w:rPr>
        <w:t>N/A</w:t>
      </w:r>
      <w:r w:rsidR="0047077B">
        <w:rPr>
          <w:rFonts w:ascii="Arial" w:hAnsi="Arial" w:cs="Arial"/>
          <w:sz w:val="22"/>
          <w:szCs w:val="22"/>
        </w:rPr>
        <w:t>.</w:t>
      </w:r>
      <w:r w:rsidR="00765910">
        <w:t xml:space="preserve"> </w:t>
      </w:r>
    </w:p>
    <w:p w14:paraId="709FEB2B" w14:textId="77777777" w:rsidR="00BB4AC4" w:rsidRPr="00DB7084" w:rsidRDefault="00DB7084" w:rsidP="0091402F">
      <w:r w:rsidRPr="00DB7084">
        <w:rPr>
          <w:rStyle w:val="Refdecomentrio"/>
          <w:vanish/>
          <w:sz w:val="20"/>
        </w:rPr>
        <w:commentReference w:id="191"/>
      </w:r>
    </w:p>
    <w:sectPr w:rsidR="00BB4AC4" w:rsidRPr="00DB7084" w:rsidSect="00721EAE">
      <w:headerReference w:type="default" r:id="rId18"/>
      <w:footerReference w:type="even" r:id="rId19"/>
      <w:footerReference w:type="default" r:id="rId20"/>
      <w:pgSz w:w="12240" w:h="15840" w:code="1"/>
      <w:pgMar w:top="426" w:right="851" w:bottom="284" w:left="851" w:header="426" w:footer="42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i TNL-PCS" w:date="2009-04-17T09:48:00Z" w:initials="OPEN">
    <w:p w14:paraId="2380D98F" w14:textId="77777777" w:rsidR="00B61B6A" w:rsidRPr="00891571" w:rsidRDefault="00B61B6A">
      <w:pPr>
        <w:pStyle w:val="Textodecomentrio"/>
      </w:pPr>
      <w:r>
        <w:fldChar w:fldCharType="begin"/>
      </w:r>
      <w:r w:rsidRPr="00891571">
        <w:instrText>PAGE \# "'Página: '#'</w:instrText>
      </w:r>
      <w:r w:rsidRPr="00891571">
        <w:br/>
        <w:instrText>'"</w:instrText>
      </w:r>
      <w:r w:rsidRPr="00891571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C:RequisitePro_Project:ReqPro:Project:Project.Path=^S\x5C\x5Crj06pcsvm\x5CProjetos\x5FRational\x5CRequisitePro\x5CProvisioning\x5CRqs\x5CRqs\x2Erqs</w:t>
      </w:r>
    </w:p>
  </w:comment>
  <w:comment w:id="2" w:author="Oi" w:date="2008-09-22T16:34:00Z" w:initials="LIMIT">
    <w:p w14:paraId="212713A6" w14:textId="77777777" w:rsidR="00B61B6A" w:rsidRDefault="00B61B6A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S:Omit_Demanda:ReqPro:DEMRequirement:Demanda:ReqPro:DEMRequirement:..OMIT</w:t>
      </w:r>
    </w:p>
  </w:comment>
  <w:comment w:id="3" w:author="Oi TNL-PCS" w:date="2008-09-22T16:18:00Z" w:initials="MASTER">
    <w:p w14:paraId="732992D4" w14:textId="77777777" w:rsidR="00B61B6A" w:rsidRDefault="00B61B6A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M:Demanda:ReqPro:DEMRequirement:RequisitePro_Project:ReqPro:Project:N=TodasasDemandasdosistemaDEMRequirement:A==A:ReqPro:DEMRequirement::Text:S\x06:==A:ReqPro:DEMRequirement::Propriedades:SN\xFAmero</w:t>
      </w:r>
    </w:p>
  </w:comment>
  <w:comment w:id="4" w:author="Oi TNL-PCS" w:date="2008-09-22T16:18:00Z" w:initials="REPEAT">
    <w:p w14:paraId="1CF2D2D1" w14:textId="77777777" w:rsidR="00B61B6A" w:rsidRDefault="00B61B6A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R:Demanda:ReqPro:DEMRequirement:RequisitePro_Project:ReqPro:Project:N=TodasasDemandasdosistemaDEMRequirement:A==A:ReqPro:DEMRequirement::Text:S\x06:==A:ReqPro:DEMRequirement::Propriedades:SN\xFAmero</w:t>
      </w:r>
    </w:p>
  </w:comment>
  <w:comment w:id="5" w:author="Oi TNL-PCS" w:date="2008-09-22T16:18:00Z" w:initials="DISPLAY">
    <w:p w14:paraId="2A8E62E2" w14:textId="77777777" w:rsidR="00B61B6A" w:rsidRDefault="00B61B6A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F:Demanda:ReqPro:DEMRequirement::Text:SAAA:</w:t>
      </w:r>
    </w:p>
  </w:comment>
  <w:comment w:id="14" w:author="Oi TNL-PCS" w:date="2008-09-22T16:17:00Z" w:initials="MASTER">
    <w:p w14:paraId="33745277" w14:textId="77777777" w:rsidR="00B61B6A" w:rsidRPr="00AD12A2" w:rsidRDefault="00B61B6A" w:rsidP="002E4372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M:Objetivos:ReqPro:DEMRequirement:Demanda:ReqPro:DEMRequirement:N=ChildReqts:==A:ReqPro:DEMRequirement::Propriedades:SObjetivos</w:t>
      </w:r>
    </w:p>
  </w:comment>
  <w:comment w:id="15" w:author="Oi TNL-PCS" w:date="2008-09-22T16:17:00Z" w:initials="REPEAT">
    <w:p w14:paraId="108C7B52" w14:textId="77777777" w:rsidR="00B61B6A" w:rsidRPr="00AD12A2" w:rsidRDefault="00B61B6A" w:rsidP="002E4372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R:Objetivos:ReqPro:DEMRequirement:Demanda:ReqPro:DEMRequirement:N=ChildReqts:==A:ReqPro:DEMRequirement::Propriedades:SObjetivos</w:t>
      </w:r>
    </w:p>
  </w:comment>
  <w:comment w:id="16" w:author="Oi TNL-PCS" w:date="2008-09-22T16:17:00Z" w:initials="DISPLAY">
    <w:p w14:paraId="7863B554" w14:textId="77777777" w:rsidR="00B61B6A" w:rsidRPr="00AD12A2" w:rsidRDefault="00B61B6A" w:rsidP="002E4372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F:Objetivos:ReqPro:DEMRequirement::Text:SAAA:</w:t>
      </w:r>
    </w:p>
  </w:comment>
  <w:comment w:id="17" w:author="Oi TNL-PCS" w:date="2008-09-22T16:17:00Z" w:initials="ENDREP">
    <w:p w14:paraId="6C490F1B" w14:textId="77777777" w:rsidR="00B61B6A" w:rsidRPr="00AD12A2" w:rsidRDefault="00B61B6A" w:rsidP="002E4372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R:Objetivos:ReqPro:DEMRequirement:Demanda:ReqPro:DEMRequirement:N=ChildReqts:==A:ReqPro:DEMRequirement::Propriedades:SObjetivos</w:t>
      </w:r>
    </w:p>
  </w:comment>
  <w:comment w:id="18" w:author="Oi TNL-PCS" w:date="2008-09-22T16:17:00Z" w:initials="ENDMAST">
    <w:p w14:paraId="49D58155" w14:textId="77777777" w:rsidR="00B61B6A" w:rsidRPr="00982984" w:rsidRDefault="00B61B6A" w:rsidP="002E4372">
      <w:pPr>
        <w:pStyle w:val="Textodecomentrio"/>
      </w:pPr>
      <w:r>
        <w:fldChar w:fldCharType="begin"/>
      </w:r>
      <w:r w:rsidRPr="00982984">
        <w:instrText>PAGE \# "'Página: '#'</w:instrText>
      </w:r>
      <w:r w:rsidRPr="00982984">
        <w:br/>
        <w:instrText>'"</w:instrText>
      </w:r>
      <w:r w:rsidRPr="00982984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982984">
        <w:t>M:Objetivos:ReqPro:DEMRequirement:Demanda:ReqPro:DEMRequirement:N=ChildReqts:==A:ReqPro:DEMRequirement::Propriedades:SObjetivos</w:t>
      </w:r>
    </w:p>
  </w:comment>
  <w:comment w:id="38" w:author="Oi TNL-PCS" w:date="2008-09-22T16:17:00Z" w:initials="MASTER">
    <w:p w14:paraId="1ECF83E8" w14:textId="77777777" w:rsidR="00B61B6A" w:rsidRPr="0064222E" w:rsidRDefault="00B61B6A" w:rsidP="002E4372">
      <w:pPr>
        <w:pStyle w:val="Textodecomentrio"/>
      </w:pPr>
      <w:r>
        <w:fldChar w:fldCharType="begin"/>
      </w:r>
      <w:r w:rsidRPr="0064222E">
        <w:instrText>PAGE \# "'Página: '#'</w:instrText>
      </w:r>
      <w:r w:rsidRPr="0064222E">
        <w:br/>
        <w:instrText>'"</w:instrText>
      </w:r>
      <w:r w:rsidRPr="0064222E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M:Situação_Atual:ReqPro:DEMRequirement:Demanda:ReqPro:DEMRequirement:N=ChildReqts:==A:ReqPro:DEMRequirement::Propriedades:SSitua\xE7\xE3o\x20Atual</w:t>
      </w:r>
    </w:p>
  </w:comment>
  <w:comment w:id="40" w:author="Oi TNL-PCS" w:date="2008-09-22T16:17:00Z" w:initials="MASTER">
    <w:p w14:paraId="4BADE9FE" w14:textId="77777777" w:rsidR="00B61B6A" w:rsidRPr="00354F77" w:rsidRDefault="00B61B6A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M:Situação_Futura:ReqPro:DEMRequirement:Demanda:ReqPro:DEMRequirement:N=ChildReqts:==A:ReqPro:DEMRequirement::Propriedades:SSitua\xE7\xE3o\x20Futura</w:t>
      </w:r>
    </w:p>
  </w:comment>
  <w:comment w:id="41" w:author="Oi TNL-PCS" w:date="2008-09-22T16:17:00Z" w:initials="REPEAT">
    <w:p w14:paraId="69F6879E" w14:textId="77777777" w:rsidR="00B61B6A" w:rsidRPr="00354F77" w:rsidRDefault="00B61B6A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R:Situação_Futura:ReqPro:DEMRequirement:Demanda:ReqPro:DEMRequirement:N=ChildReqts:==A:ReqPro:DEMRequirement::Propriedades:SSitua\xE7\xE3o\x20Futura</w:t>
      </w:r>
    </w:p>
  </w:comment>
  <w:comment w:id="42" w:author="Oi TNL-PCS" w:date="2008-09-22T16:17:00Z" w:initials="DISPLAY">
    <w:p w14:paraId="31BDAA24" w14:textId="77777777" w:rsidR="00B61B6A" w:rsidRPr="00354F77" w:rsidRDefault="00B61B6A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F:Situação_Futura:ReqPro:DEMRequirement::Text:SAAA:</w:t>
      </w:r>
    </w:p>
  </w:comment>
  <w:comment w:id="43" w:author="Oi TNL-PCS" w:date="2008-09-22T16:17:00Z" w:initials="ENDDISP">
    <w:p w14:paraId="5434F693" w14:textId="77777777" w:rsidR="00B61B6A" w:rsidRPr="00354F77" w:rsidRDefault="00B61B6A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F:Situação_Futura:ReqPro:DEMRequirement::Text:SAAA:</w:t>
      </w:r>
    </w:p>
  </w:comment>
  <w:comment w:id="44" w:author="Oi TNL-PCS" w:date="2008-09-22T16:17:00Z" w:initials="ENDREP">
    <w:p w14:paraId="0EE45AE5" w14:textId="77777777" w:rsidR="00B61B6A" w:rsidRPr="00354F77" w:rsidRDefault="00B61B6A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R:Situação_Futura:ReqPro:DEMRequirement:Demanda:ReqPro:DEMRequirement:N=ChildReqts:==A:ReqPro:DEMRequirement::Propriedades:SSitua\xE7\xE3o\x20Futura</w:t>
      </w:r>
    </w:p>
  </w:comment>
  <w:comment w:id="45" w:author="Oi TNL-PCS" w:date="2008-09-22T16:17:00Z" w:initials="ENDMAST">
    <w:p w14:paraId="697FAF79" w14:textId="77777777" w:rsidR="00B61B6A" w:rsidRPr="00354F77" w:rsidRDefault="00B61B6A" w:rsidP="00525C71">
      <w:pPr>
        <w:pStyle w:val="Textodecomentrio"/>
      </w:pPr>
      <w:r>
        <w:fldChar w:fldCharType="begin"/>
      </w:r>
      <w:r w:rsidRPr="00354F77">
        <w:instrText>PAGE \# "'Página: '#'</w:instrText>
      </w:r>
      <w:r w:rsidRPr="00354F77">
        <w:br/>
        <w:instrText>'"</w:instrText>
      </w:r>
      <w:r w:rsidRPr="00354F7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354F77">
        <w:t>M:Situação_Futura:ReqPro:DEMRequirement:Demanda:ReqPro:DEMRequirement:N=ChildReqts:==A:ReqPro:DEMRequirement::Propriedades:SSitua\xE7\xE3o\x20Futura</w:t>
      </w:r>
    </w:p>
  </w:comment>
  <w:comment w:id="49" w:author="Oi TNL-PCS" w:date="2008-09-22T16:17:00Z" w:initials="MASTER">
    <w:p w14:paraId="627B9C35" w14:textId="77777777" w:rsidR="00B61B6A" w:rsidRPr="0064222E" w:rsidRDefault="00B61B6A" w:rsidP="00525C71">
      <w:pPr>
        <w:pStyle w:val="Textodecomentrio"/>
      </w:pPr>
      <w:r>
        <w:fldChar w:fldCharType="begin"/>
      </w:r>
      <w:r w:rsidRPr="0064222E">
        <w:instrText>PAGE \# "'Página: '#'</w:instrText>
      </w:r>
      <w:r w:rsidRPr="0064222E">
        <w:br/>
        <w:instrText>'"</w:instrText>
      </w:r>
      <w:r w:rsidRPr="0064222E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M:Problema:ReqPro:DEMRequirement:Demanda:ReqPro:DEMRequirement:N=ChildReqts:==A:ReqPro:DEMRequirement::Propriedades:SProblema</w:t>
      </w:r>
    </w:p>
  </w:comment>
  <w:comment w:id="50" w:author="Oi TNL-PCS" w:date="2008-09-22T16:17:00Z" w:initials="ENDMAST">
    <w:p w14:paraId="40C5D71F" w14:textId="77777777" w:rsidR="00B61B6A" w:rsidRPr="00D77A4E" w:rsidRDefault="00B61B6A" w:rsidP="00525C71">
      <w:pPr>
        <w:pStyle w:val="Textodecomentrio"/>
      </w:pPr>
      <w:r>
        <w:fldChar w:fldCharType="begin"/>
      </w:r>
      <w:r w:rsidRPr="00D77A4E">
        <w:instrText>PAGE \# "'Página: '#'</w:instrText>
      </w:r>
      <w:r w:rsidRPr="00D77A4E">
        <w:br/>
        <w:instrText>'"</w:instrText>
      </w:r>
      <w:r w:rsidRPr="00D77A4E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D77A4E">
        <w:t>M:Problema:ReqPro:DEMRequirement:Demanda:ReqPro:DEMRequirement:N=ChildReqts:==A:ReqPro:DEMRequirement::Propriedades:SProblema</w:t>
      </w:r>
    </w:p>
  </w:comment>
  <w:comment w:id="52" w:author="Oi TNL-PCS" w:date="2008-09-22T16:29:00Z" w:initials="ENDREP">
    <w:p w14:paraId="00DA8E1E" w14:textId="77777777" w:rsidR="00B61B6A" w:rsidRDefault="00B61B6A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R:RU:ReqPro:Relationship:Demanda:ReqPro:DEMRequirement:N=TracesFrom:==A:ReqPro:Relationship:U=RelatedReq.U=ReqType:Name:SRequisitos\x20do\x20Usu\xE1rio</w:t>
      </w:r>
    </w:p>
  </w:comment>
  <w:comment w:id="53" w:author="Oi TNL-PCS" w:date="2008-09-22T16:29:00Z" w:initials="ENDMAST">
    <w:p w14:paraId="5B8ABDCF" w14:textId="77777777" w:rsidR="00B61B6A" w:rsidRDefault="00B61B6A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M:RU:ReqPro:Relationship:Demanda:ReqPro:DEMRequirement:N=TracesFrom:==A:ReqPro:Relationship:U=RelatedReq.U=ReqType:Name:SRequisitos\x20do\x20Usu\xE1rio</w:t>
      </w:r>
    </w:p>
  </w:comment>
  <w:comment w:id="74" w:author="Oi TNL-PCS" w:date="2008-09-22T16:29:00Z" w:initials="MASTER">
    <w:p w14:paraId="74A08EC8" w14:textId="77777777" w:rsidR="00B61B6A" w:rsidRPr="0082663A" w:rsidRDefault="00B61B6A" w:rsidP="003F4C55">
      <w:pPr>
        <w:pStyle w:val="Textodecomentrio"/>
      </w:pPr>
      <w:r>
        <w:fldChar w:fldCharType="begin"/>
      </w:r>
      <w:r w:rsidRPr="0082663A">
        <w:instrText>PAGE \# "'Página: '#'</w:instrText>
      </w:r>
      <w:r w:rsidRPr="0082663A">
        <w:br/>
        <w:instrText>'"</w:instrText>
      </w:r>
      <w:r w:rsidRPr="0082663A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82663A">
        <w:t>M:RU:ReqPro:Relationship:Demanda:ReqPro:DEMRequirement:N=TracesFrom:==A:ReqPro:Relationship:U=RelatedReq.U=ReqType:Name:SRequisitos\x20do\x20Usu\xE1rio</w:t>
      </w:r>
    </w:p>
  </w:comment>
  <w:comment w:id="75" w:author="Oi TNL-PCS" w:date="2008-09-22T16:29:00Z" w:initials="REPEAT">
    <w:p w14:paraId="4E927921" w14:textId="77777777" w:rsidR="00B61B6A" w:rsidRPr="008B2FD7" w:rsidRDefault="00B61B6A" w:rsidP="003F4C55">
      <w:pPr>
        <w:pStyle w:val="Textodecomentrio"/>
      </w:pPr>
      <w:r>
        <w:fldChar w:fldCharType="begin"/>
      </w:r>
      <w:r w:rsidRPr="008B2FD7">
        <w:instrText>PAGE \# "'Página: '#'</w:instrText>
      </w:r>
      <w:r w:rsidRPr="008B2FD7">
        <w:br/>
        <w:instrText>'"</w:instrText>
      </w:r>
      <w:r w:rsidRPr="008B2FD7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8B2FD7">
        <w:t>R:RU:ReqPro:Relationship:Demanda:ReqPro:DEMRequirement:N=TracesFrom:==A:ReqPro:Relationship:U=RelatedReq.U=ReqType:Name:SRequisitos\x20do\x20Usu\xE1rio</w:t>
      </w:r>
    </w:p>
  </w:comment>
  <w:comment w:id="76" w:author="Oi TNL-PCS" w:date="2008-09-22T16:29:00Z" w:initials="MASTER">
    <w:p w14:paraId="643DC52C" w14:textId="77777777" w:rsidR="00B61B6A" w:rsidRDefault="00B61B6A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M:RUfromFEAT:ReqPro:Relationship:RU:ReqPro:Relationship:U=RelatedReq.N=TracesFrom:</w:t>
      </w:r>
    </w:p>
  </w:comment>
  <w:comment w:id="77" w:author="Oi TNL-PCS" w:date="2008-09-22T16:29:00Z" w:initials="REPEAT">
    <w:p w14:paraId="30C20F30" w14:textId="77777777" w:rsidR="00B61B6A" w:rsidRDefault="00B61B6A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R:RUfromFEAT:ReqPro:Relationship:RU:ReqPro:Relationship:U=RelatedReq.N=TracesFrom:</w:t>
      </w:r>
    </w:p>
  </w:comment>
  <w:comment w:id="78" w:author="Oi TNL-PCS" w:date="2008-09-22T16:29:00Z" w:initials="ENDREP">
    <w:p w14:paraId="1FCD74FD" w14:textId="77777777" w:rsidR="00B61B6A" w:rsidRDefault="00B61B6A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R:RUfromFEAT:ReqPro:Relationship:RU:ReqPro:Relationship:U=RelatedReq.N=TracesFrom:</w:t>
      </w:r>
    </w:p>
  </w:comment>
  <w:comment w:id="79" w:author="Oi TNL-PCS" w:date="2008-09-22T16:29:00Z" w:initials="ENDMAST">
    <w:p w14:paraId="280DCB81" w14:textId="77777777" w:rsidR="00B61B6A" w:rsidRDefault="00B61B6A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M:RUfromFEAT:ReqPro:Relationship:RU:ReqPro:Relationship:U=RelatedReq.N=TracesFrom:</w:t>
      </w:r>
    </w:p>
  </w:comment>
  <w:comment w:id="80" w:author="Oi TNL-PCS" w:date="2008-09-22T16:29:00Z" w:initials="ENDREP">
    <w:p w14:paraId="3444D32E" w14:textId="77777777" w:rsidR="00B61B6A" w:rsidRDefault="00B61B6A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R:RU:ReqPro:Relationship:Demanda:ReqPro:DEMRequirement:N=TracesFrom:==A:ReqPro:Relationship:U=RelatedReq.U=ReqType:Name:SRequisitos\x20do\x20Usu\xE1rio</w:t>
      </w:r>
    </w:p>
  </w:comment>
  <w:comment w:id="81" w:author="Oi TNL-PCS" w:date="2008-09-22T16:29:00Z" w:initials="ENDMAST">
    <w:p w14:paraId="4F6651D8" w14:textId="77777777" w:rsidR="00B61B6A" w:rsidRDefault="00B61B6A" w:rsidP="003F4C55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M:RU:ReqPro:Relationship:Demanda:ReqPro:DEMRequirement:N=TracesFrom:==A:ReqPro:Relationship:U=RelatedReq.U=ReqType:Name:SRequisitos\x20do\x20Usu\xE1rio</w:t>
      </w:r>
    </w:p>
  </w:comment>
  <w:comment w:id="94" w:author="Oi TNL-PCS" w:date="2008-09-22T16:33:00Z" w:initials="MASTER">
    <w:p w14:paraId="1D27A778" w14:textId="77777777" w:rsidR="00B61B6A" w:rsidRPr="00AD12A2" w:rsidRDefault="00B61B6A" w:rsidP="00631100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M:Premissas:ReqPro:DEMRequirement:Demanda:ReqPro:DEMRequirement:N=ChildReqts:==A:ReqPro:DEMRequirement::Propriedades:SPremissas</w:t>
      </w:r>
    </w:p>
  </w:comment>
  <w:comment w:id="95" w:author="Oi TNL-PCS" w:date="2008-09-22T16:33:00Z" w:initials="REPEAT">
    <w:p w14:paraId="1550744C" w14:textId="77777777" w:rsidR="00B61B6A" w:rsidRPr="00AD12A2" w:rsidRDefault="00B61B6A" w:rsidP="00631100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R:Premissas:ReqPro:DEMRequirement:Demanda:ReqPro:DEMRequirement:N=ChildReqts:==A:ReqPro:DEMRequirement::Propriedades:SPremissas</w:t>
      </w:r>
    </w:p>
  </w:comment>
  <w:comment w:id="96" w:author="Oi TNL-PCS" w:date="2008-09-22T16:33:00Z" w:initials="DISPLAY">
    <w:p w14:paraId="4A8A48F2" w14:textId="77777777" w:rsidR="00B61B6A" w:rsidRPr="00AD12A2" w:rsidRDefault="00B61B6A" w:rsidP="00631100">
      <w:pPr>
        <w:pStyle w:val="Textodecomentrio"/>
      </w:pPr>
      <w:r>
        <w:fldChar w:fldCharType="begin"/>
      </w:r>
      <w:r w:rsidRPr="00AD12A2">
        <w:instrText>PAGE \# "'Página: '#'</w:instrText>
      </w:r>
      <w:r w:rsidRPr="00AD12A2">
        <w:br/>
        <w:instrText>'"</w:instrText>
      </w:r>
      <w:r w:rsidRPr="00AD12A2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AD12A2">
        <w:t>F:Premissas:ReqPro:DEMRequirement::Text:SAAA:</w:t>
      </w:r>
    </w:p>
  </w:comment>
  <w:comment w:id="97" w:author="Oi TNL-PCS" w:date="2008-09-22T16:33:00Z" w:initials="ENDMAST">
    <w:p w14:paraId="361D54BD" w14:textId="77777777" w:rsidR="00B61B6A" w:rsidRDefault="00B61B6A" w:rsidP="00631100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M:Premissas:ReqPro:DEMRequirement:Demanda:ReqPro:DEMRequirement:N=ChildReqts:==A:ReqPro:DEMRequirement::Propriedades:SPremissas</w:t>
      </w:r>
    </w:p>
  </w:comment>
  <w:comment w:id="100" w:author="Oi TNL-PCS" w:date="2008-09-22T16:33:00Z" w:initials="MASTER">
    <w:p w14:paraId="1E48B4EC" w14:textId="77777777" w:rsidR="00B61B6A" w:rsidRDefault="00B61B6A" w:rsidP="00FF356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M:Restrições:ReqPro:DEMRequirement:Demanda:ReqPro:DEMRequirement:N=ChildReqts:==A:ReqPro:DEMRequirement::Propriedades:SRestri\xE7\xF5es</w:t>
      </w:r>
    </w:p>
  </w:comment>
  <w:comment w:id="101" w:author="Oi TNL-PCS" w:date="2008-09-22T16:33:00Z" w:initials="REPEAT">
    <w:p w14:paraId="6651888A" w14:textId="77777777" w:rsidR="00B61B6A" w:rsidRDefault="00B61B6A" w:rsidP="00FF356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R:Restrições:ReqPro:DEMRequirement:Demanda:ReqPro:DEMRequirement:N=ChildReqts:==A:ReqPro:DEMRequirement::Propriedades:SRestri\xE7\xF5es</w:t>
      </w:r>
    </w:p>
  </w:comment>
  <w:comment w:id="102" w:author="Oi TNL-PCS" w:date="2008-09-22T16:33:00Z" w:initials="DISPLAY">
    <w:p w14:paraId="60F008EC" w14:textId="77777777" w:rsidR="00B61B6A" w:rsidRDefault="00B61B6A" w:rsidP="00FF356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F:Restrições:ReqPro:DEMRequirement::Text:SAAA:</w:t>
      </w:r>
    </w:p>
  </w:comment>
  <w:comment w:id="103" w:author="Oi TNL-PCS" w:date="2008-09-22T16:33:00Z" w:initials="ENDMAST">
    <w:p w14:paraId="73932A0F" w14:textId="77777777" w:rsidR="00B61B6A" w:rsidRDefault="00B61B6A" w:rsidP="00FF356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M:Restrições:ReqPro:DEMRequirement:Demanda:ReqPro:DEMRequirement:N=ChildReqts:==A:ReqPro:DEMRequirement::Propriedades:SRestri\xE7\xF5es</w:t>
      </w:r>
    </w:p>
  </w:comment>
  <w:comment w:id="135" w:author="Maria Cristiane Portugal" w:date="2008-09-22T16:31:00Z" w:initials="MASTER">
    <w:p w14:paraId="378C6016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M:BreveDescrição:ReqPro:UCRequirement:RequisitePro_UCRequirement:ReqPro:UCRequirement:N=ChildReqts:==A:ReqPro:UCRequirement::Propriedades:SBreve\x20Descri\xE7\xE3o</w:t>
      </w:r>
    </w:p>
  </w:comment>
  <w:comment w:id="137" w:author="Maria Cristiane Portugal" w:date="2008-09-22T16:31:00Z" w:initials="REPEAT">
    <w:p w14:paraId="1F4EEE28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R:BreveDescrição:ReqPro:UCRequirement:RequisitePro_UCRequirement:ReqPro:UCRequirement:N=ChildReqts:==A:ReqPro:UCRequirement::Propriedades:SBreve\x20Descri\xE7\xE3o</w:t>
      </w:r>
    </w:p>
  </w:comment>
  <w:comment w:id="138" w:author="Maria Cristiane Portugal" w:date="2008-09-22T16:31:00Z" w:initials="DISPLAY">
    <w:p w14:paraId="321336EB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F:BreveDescrição:ReqPro:UCRequirement::Text:SAAA:</w:t>
      </w:r>
    </w:p>
  </w:comment>
  <w:comment w:id="139" w:author="Maria Cristiane Portugal" w:date="2008-09-22T16:31:00Z" w:initials="ENDDISP">
    <w:p w14:paraId="262EACAA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F:BreveDescrição:ReqPro:UCRequirement::Text:SAAA:</w:t>
      </w:r>
    </w:p>
  </w:comment>
  <w:comment w:id="140" w:author="Maria Cristiane Portugal" w:date="2008-09-22T16:31:00Z" w:initials="ENDREP">
    <w:p w14:paraId="67A2C0AF" w14:textId="77777777" w:rsidR="00B61B6A" w:rsidRPr="004932C6" w:rsidRDefault="00B61B6A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R:BreveDescrição:ReqPro:UCRequirement:RequisitePro_UCRequirement:ReqPro:UCRequirement:N=ChildReqts:==A:ReqPro:UCRequirement::Propriedades:SBreve\x20Descri\xE7\xE3o</w:t>
      </w:r>
    </w:p>
  </w:comment>
  <w:comment w:id="141" w:author="Maria Cristiane Portugal" w:date="2008-09-22T16:31:00Z" w:initials="ENDMAST">
    <w:p w14:paraId="69C6EBFD" w14:textId="77777777" w:rsidR="00B61B6A" w:rsidRPr="004932C6" w:rsidRDefault="00B61B6A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M:BreveDescrição:ReqPro:UCRequirement:RequisitePro_UCRequirement:ReqPro:UCRequirement:N=ChildReqts:==A:ReqPro:UCRequirement::Propriedades:SBreve\x20Descri\xE7\xE3o</w:t>
      </w:r>
    </w:p>
  </w:comment>
  <w:comment w:id="142" w:author="Maria Cristiane Portugal" w:date="2008-09-22T16:31:00Z" w:initials="MASTER">
    <w:p w14:paraId="0F5830C4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M:NomeAtores:ReqPro:UCRequirement:RequisitePro_UCRequirement:ReqPro:UCRequirement:N=ChildReqts:==A:ReqPro:UCRequirement::Propriedades:SNome\x20Atores</w:t>
      </w:r>
    </w:p>
  </w:comment>
  <w:comment w:id="143" w:author="Maria Cristiane Portugal" w:date="2008-09-22T16:31:00Z" w:initials="REPEAT">
    <w:p w14:paraId="4553793D" w14:textId="77777777" w:rsidR="00B61B6A" w:rsidRPr="004932C6" w:rsidRDefault="00B61B6A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R:NomeAtores:ReqPro:UCRequirement:RequisitePro_UCRequirement:ReqPro:UCRequirement:N=ChildReqts:==A:ReqPro:UCRequirement::Propriedades:SNome\x20Atores</w:t>
      </w:r>
    </w:p>
  </w:comment>
  <w:comment w:id="144" w:author="Maria Cristiane Portugal" w:date="2008-09-22T16:31:00Z" w:initials="DISPLAY">
    <w:p w14:paraId="2E5EEF2E" w14:textId="77777777" w:rsidR="00B61B6A" w:rsidRPr="004932C6" w:rsidRDefault="00B61B6A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F:NomeAtores:ReqPro:UCRequirement::Text:SAAA:</w:t>
      </w:r>
    </w:p>
  </w:comment>
  <w:comment w:id="145" w:author="Maria Cristiane Portugal" w:date="2008-09-22T16:31:00Z" w:initials="ENDDISP">
    <w:p w14:paraId="0B0A7F45" w14:textId="77777777" w:rsidR="00B61B6A" w:rsidRPr="004932C6" w:rsidRDefault="00B61B6A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F:NomeAtores:ReqPro:UCRequirement::Text:SAAA:</w:t>
      </w:r>
    </w:p>
  </w:comment>
  <w:comment w:id="146" w:author="Maria Cristiane Portugal" w:date="2008-09-22T16:31:00Z" w:initials="ENDREP">
    <w:p w14:paraId="2CC13F74" w14:textId="77777777" w:rsidR="00B61B6A" w:rsidRPr="004932C6" w:rsidRDefault="00B61B6A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R:NomeAtores:ReqPro:UCRequirement:RequisitePro_UCRequirement:ReqPro:UCRequirement:N=ChildReqts:==A:ReqPro:UCRequirement::Propriedades:SNome\x20Atores</w:t>
      </w:r>
    </w:p>
  </w:comment>
  <w:comment w:id="147" w:author="Maria Cristiane Portugal" w:date="2008-09-22T16:31:00Z" w:initials="ENDMAST">
    <w:p w14:paraId="0CAC0043" w14:textId="77777777" w:rsidR="00B61B6A" w:rsidRPr="004932C6" w:rsidRDefault="00B61B6A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 w:rsidRPr="004932C6">
        <w:t>M:NomeAtores:ReqPro:UCRequirement:RequisitePro_UCRequirement:ReqPro:UCRequirement:N=ChildReqts:==A:ReqPro:UCRequirement::Propriedades:SNome\x20Atores</w:t>
      </w:r>
    </w:p>
  </w:comment>
  <w:comment w:id="148" w:author="Maria Cristiane Portugal" w:date="2008-09-22T16:31:00Z" w:initials="MASTER">
    <w:p w14:paraId="3D92C9E1" w14:textId="77777777" w:rsidR="00B61B6A" w:rsidRPr="004932C6" w:rsidRDefault="00B61B6A" w:rsidP="00A7718D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M:Pré-condições:ReqPro:UCRequirement:RequisitePro_UCRequirement:ReqPro:UCRequirement:N=ChildReqts:==A:ReqPro:UCRequirement::Propriedades:SPr\xE9\x2Dcondi\xE7\xF5es</w:t>
      </w:r>
    </w:p>
  </w:comment>
  <w:comment w:id="149" w:author="Maria Cristiane Portugal" w:date="2008-09-22T16:31:00Z" w:initials="REPEAT">
    <w:p w14:paraId="435797C7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R:Pré-condições:ReqPro:UCRequirement:RequisitePro_UCRequirement:ReqPro:UCRequirement:N=ChildReqts:==A:ReqPro:UCRequirement::Propriedades:SPr\xE9\x2Dcondi\xE7\xF5es</w:t>
      </w:r>
    </w:p>
  </w:comment>
  <w:comment w:id="150" w:author="Maria Cristiane Portugal" w:date="2008-09-22T16:31:00Z" w:initials="DISPLAY">
    <w:p w14:paraId="12667B5F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F:Pré-condições:ReqPro:UCRequirement::Text:SAAA:</w:t>
      </w:r>
    </w:p>
  </w:comment>
  <w:comment w:id="151" w:author="Maria Cristiane Portugal" w:date="2008-09-22T16:31:00Z" w:initials="MASTER">
    <w:p w14:paraId="0097A955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M:Fluxo_Básico:ReqPro:UCRequirement:RequisitePro_UCRequirement:ReqPro:UCRequirement:N=ChildReqts:==A:ReqPro:UCRequirement::Propriedades:SFluxo\x20B\xE1sico</w:t>
      </w:r>
    </w:p>
  </w:comment>
  <w:comment w:id="152" w:author="Maria Cristiane Portugal" w:date="2008-09-22T16:31:00Z" w:initials="ENDDISP">
    <w:p w14:paraId="7B0345FC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F:Fluxo_Básico:ReqPro:UCRequirement::Text:SAAA:</w:t>
      </w:r>
    </w:p>
  </w:comment>
  <w:comment w:id="153" w:author="Maria Cristiane Portugal" w:date="2008-09-22T16:31:00Z" w:initials="ENDREP">
    <w:p w14:paraId="47A0CB62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R:Fluxo_Básico:ReqPro:UCRequirement:RequisitePro_UCRequirement:ReqPro:UCRequirement:N=ChildReqts:==A:ReqPro:UCRequirement::Propriedades:SFluxo\x20B\xE1sico</w:t>
      </w:r>
    </w:p>
  </w:comment>
  <w:comment w:id="154" w:author="Maria Cristiane Portugal" w:date="2008-09-22T16:31:00Z" w:initials="ENDMAST">
    <w:p w14:paraId="7EA74BBC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M:Fluxo_Básico:ReqPro:UCRequirement:RequisitePro_UCRequirement:ReqPro:UCRequirement:N=ChildReqts:==A:ReqPro:UCRequirement::Propriedades:SFluxo\x20B\xE1sico</w:t>
      </w:r>
    </w:p>
  </w:comment>
  <w:comment w:id="155" w:author="Maria Cristiane Portugal" w:date="2008-09-22T16:31:00Z" w:initials="MASTER">
    <w:p w14:paraId="73116308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M:Fluxo_Alternativo:ReqPro:UCRequirement:RequisitePro_UCRequirement:ReqPro:UCRequirement:N=ChildReqts:==A:ReqPro:UCRequirement::Propriedades:SFluxo\x20Alternativo</w:t>
      </w:r>
    </w:p>
  </w:comment>
  <w:comment w:id="156" w:author="Maria Cristiane Portugal" w:date="2008-09-22T16:31:00Z" w:initials="MASTER">
    <w:p w14:paraId="33E0A1EA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M:Fluxo_Exceção:ReqPro:UCRequirement:RequisitePro_UCRequirement:ReqPro:UCRequirement:N=ChildReqts:==A:ReqPro:UCRequirement::Propriedades:SFluxo\x20Exce\xE7\xE3o</w:t>
      </w:r>
    </w:p>
  </w:comment>
  <w:comment w:id="157" w:author="Maria Cristiane Portugal" w:date="2008-09-22T16:31:00Z" w:initials="REPEAT">
    <w:p w14:paraId="4BB06BAB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R:Fluxo_Exceção:ReqPro:UCRequirement:RequisitePro_UCRequirement:ReqPro:UCRequirement:N=ChildReqts:==A:ReqPro:UCRequirement::Propriedades:SFluxo\x20Exce\xE7\xE3o</w:t>
      </w:r>
    </w:p>
  </w:comment>
  <w:comment w:id="158" w:author="Maria Cristiane Portugal" w:date="2008-09-22T16:31:00Z" w:initials="DISPLAY">
    <w:p w14:paraId="4A1F5AE8" w14:textId="77777777" w:rsidR="00B61B6A" w:rsidRDefault="00B61B6A" w:rsidP="00A7718D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F:Fluxo_Exceção:ReqPro:UCRequirement::Text:SAAA:</w:t>
      </w:r>
    </w:p>
  </w:comment>
  <w:comment w:id="159" w:author="Oi TNL-PCS" w:date="2008-09-22T16:31:00Z" w:initials="MASTER">
    <w:p w14:paraId="2FEF63AE" w14:textId="77777777" w:rsidR="00B61B6A" w:rsidRDefault="00B61B6A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M:UCfromRE:ReqPro:Relationship:RequisitePro_UCRequirement:ReqPro:UCRequirement:N=TracesFrom:==A:ReqPro:Relationship:U=RelatedReq:TagPrefix:SRE::F:ReqPro:Relationship:U=RelatedReq:TagPrefix</w:t>
      </w:r>
    </w:p>
  </w:comment>
  <w:comment w:id="160" w:author="99996" w:date="2008-09-22T16:31:00Z" w:initials="ENDREP">
    <w:p w14:paraId="76CC4DAC" w14:textId="77777777" w:rsidR="00B61B6A" w:rsidRDefault="00B61B6A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R:REfilhos:ReqPro:Relationship:UCfromRE:ReqPro:Relationship:U=RelatedReq.N=Children:</w:t>
      </w:r>
    </w:p>
  </w:comment>
  <w:comment w:id="161" w:author="99996" w:date="2008-09-22T16:31:00Z" w:initials="ENDMAST">
    <w:p w14:paraId="16CCC921" w14:textId="77777777" w:rsidR="00B61B6A" w:rsidRDefault="00B61B6A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M:REfilhos:ReqPro:Relationship:UCfromRE:ReqPro:Relationship:U=RelatedReq.N=Children:</w:t>
      </w:r>
    </w:p>
  </w:comment>
  <w:comment w:id="162" w:author="Oi TNL-PCS" w:date="2008-09-22T16:31:00Z" w:initials="ENDREP">
    <w:p w14:paraId="494CC464" w14:textId="77777777" w:rsidR="00B61B6A" w:rsidRDefault="00B61B6A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R:UCfromRE:ReqPro:Relationship:RequisitePro_UCRequirement:ReqPro:UCRequirement:N=TracesFrom:==A:ReqPro:Relationship:U=RelatedReq:TagPrefix:SRE::F:ReqPro:Relationship:U=RelatedReq:TagPrefix</w:t>
      </w:r>
    </w:p>
  </w:comment>
  <w:comment w:id="163" w:author="Oi TNL-PCS" w:date="2008-09-22T16:31:00Z" w:initials="ENDMAST">
    <w:p w14:paraId="2116FC28" w14:textId="77777777" w:rsidR="00B61B6A" w:rsidRDefault="00B61B6A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M:UCfromRE:ReqPro:Relationship:RequisitePro_UCRequirement:ReqPro:UCRequirement:N=TracesFrom:==A:ReqPro:Relationship:U=RelatedReq:TagPrefix:SRE::F:ReqPro:Relationship:U=RelatedReq:TagPrefix</w:t>
      </w:r>
    </w:p>
  </w:comment>
  <w:comment w:id="164" w:author="Oi TNL-PCS" w:date="2008-09-22T16:31:00Z" w:initials="MASTER">
    <w:p w14:paraId="09D45D7B" w14:textId="77777777" w:rsidR="00B61B6A" w:rsidRDefault="00B61B6A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M:UCfromRN:ReqPro:Relationship:RequisitePro_UCRequirement:ReqPro:UCRequirement:N=TracesFrom:==A:ReqPro:Relationship:U=RelatedReq:TagPrefix:SRN::F:ReqPro:Relationship:U=RelatedReq:TagPrefix</w:t>
      </w:r>
    </w:p>
  </w:comment>
  <w:comment w:id="166" w:author="Oi TNL-PCS" w:date="2008-09-22T16:31:00Z" w:initials="REPEAT">
    <w:p w14:paraId="3312EE15" w14:textId="77777777" w:rsidR="00B61B6A" w:rsidRDefault="00B61B6A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R:UCfromRN:ReqPro:Relationship:RequisitePro_UCRequirement:ReqPro:UCRequirement:N=TracesFrom:==A:ReqPro:Relationship:U=RelatedReq:TagPrefix:SRN::F:ReqPro:Relationship:U=RelatedReq:TagPrefix</w:t>
      </w:r>
    </w:p>
  </w:comment>
  <w:comment w:id="167" w:author="Oi TNL-PCS" w:date="2008-09-22T16:31:00Z" w:initials="ENDREP">
    <w:p w14:paraId="78447085" w14:textId="77777777" w:rsidR="00B61B6A" w:rsidRDefault="00B61B6A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R:UCfromRN:ReqPro:Relationship:RequisitePro_UCRequirement:ReqPro:UCRequirement:N=TracesFrom:==A:ReqPro:Relationship:U=RelatedReq:TagPrefix:SRN::F:ReqPro:Relationship:U=RelatedReq:TagPrefix</w:t>
      </w:r>
    </w:p>
  </w:comment>
  <w:comment w:id="168" w:author="Oi TNL-PCS" w:date="2008-09-22T16:31:00Z" w:initials="ENDMAST">
    <w:p w14:paraId="749D96CC" w14:textId="77777777" w:rsidR="00B61B6A" w:rsidRDefault="00B61B6A" w:rsidP="00A7718D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M:UCfromRN:ReqPro:Relationship:RequisitePro_UCRequirement:ReqPro:UCRequirement:N=TracesFrom:==A:ReqPro:Relationship:U=RelatedReq:TagPrefix:SRN::F:ReqPro:Relationship:U=RelatedReq:TagPrefix</w:t>
      </w:r>
    </w:p>
  </w:comment>
  <w:comment w:id="169" w:author="Administrador" w:date="2008-09-22T16:31:00Z" w:initials="ENDREP">
    <w:p w14:paraId="3360E938" w14:textId="77777777" w:rsidR="00B61B6A" w:rsidRPr="004932C6" w:rsidRDefault="00B61B6A" w:rsidP="00A7718D">
      <w:pPr>
        <w:pStyle w:val="Textodecomentrio"/>
      </w:pPr>
      <w:r>
        <w:fldChar w:fldCharType="begin"/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4932C6">
        <w:t>R:DEMfromUC:ReqPro:Relationship:Demanda:ReqPro:DEMRequirement:N=TracesFrom:==A:ReqPro:Relationship:U=RelatedReq.U=ReqType:Name:SCaso\x20de\x20Uso</w:t>
      </w:r>
    </w:p>
  </w:comment>
  <w:comment w:id="170" w:author="Administrador" w:date="2008-09-22T16:31:00Z" w:initials="ENDMAST">
    <w:p w14:paraId="27DFD8FF" w14:textId="77777777" w:rsidR="00B61B6A" w:rsidRPr="004D52F3" w:rsidRDefault="00B61B6A" w:rsidP="00A7718D">
      <w:pPr>
        <w:pStyle w:val="Textodecomentrio"/>
      </w:pPr>
      <w:r>
        <w:fldChar w:fldCharType="begin"/>
      </w:r>
      <w:r w:rsidRPr="004D52F3">
        <w:instrText>PAGE \# "'Página: '#'</w:instrText>
      </w:r>
      <w:r w:rsidRPr="004D52F3">
        <w:br/>
        <w:instrText>'"</w:instrText>
      </w:r>
      <w:r w:rsidRPr="004D52F3"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4D52F3">
        <w:t>M:DEMfromUC:ReqPro:Relationship:Demanda:ReqPro:DEMRequirement:N=TracesFrom:==A:ReqPro:Relationship:U=RelatedReq.U=ReqType:Name:SCaso\x20de\x20Uso</w:t>
      </w:r>
    </w:p>
  </w:comment>
  <w:comment w:id="191" w:author="Oi" w:date="2008-09-22T16:34:00Z" w:initials="ENDLIM">
    <w:p w14:paraId="51946555" w14:textId="77777777" w:rsidR="00B61B6A" w:rsidRDefault="00B61B6A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S:Omit_Demanda:ReqPro:DEMRequirement:Demanda:ReqPro:DEMRequirement:..OMIT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80D98F" w15:done="0"/>
  <w15:commentEx w15:paraId="212713A6" w15:done="0"/>
  <w15:commentEx w15:paraId="732992D4" w15:done="0"/>
  <w15:commentEx w15:paraId="1CF2D2D1" w15:done="0"/>
  <w15:commentEx w15:paraId="2A8E62E2" w15:done="0"/>
  <w15:commentEx w15:paraId="33745277" w15:done="0"/>
  <w15:commentEx w15:paraId="108C7B52" w15:done="0"/>
  <w15:commentEx w15:paraId="7863B554" w15:done="0"/>
  <w15:commentEx w15:paraId="6C490F1B" w15:done="0"/>
  <w15:commentEx w15:paraId="49D58155" w15:done="0"/>
  <w15:commentEx w15:paraId="1ECF83E8" w15:done="0"/>
  <w15:commentEx w15:paraId="4BADE9FE" w15:done="0"/>
  <w15:commentEx w15:paraId="69F6879E" w15:done="0"/>
  <w15:commentEx w15:paraId="31BDAA24" w15:done="0"/>
  <w15:commentEx w15:paraId="5434F693" w15:done="0"/>
  <w15:commentEx w15:paraId="0EE45AE5" w15:done="0"/>
  <w15:commentEx w15:paraId="697FAF79" w15:done="0"/>
  <w15:commentEx w15:paraId="627B9C35" w15:done="0"/>
  <w15:commentEx w15:paraId="40C5D71F" w15:done="0"/>
  <w15:commentEx w15:paraId="00DA8E1E" w15:done="0"/>
  <w15:commentEx w15:paraId="5B8ABDCF" w15:done="0"/>
  <w15:commentEx w15:paraId="74A08EC8" w15:done="0"/>
  <w15:commentEx w15:paraId="4E927921" w15:done="0"/>
  <w15:commentEx w15:paraId="643DC52C" w15:done="0"/>
  <w15:commentEx w15:paraId="30C20F30" w15:done="0"/>
  <w15:commentEx w15:paraId="1FCD74FD" w15:done="0"/>
  <w15:commentEx w15:paraId="280DCB81" w15:done="0"/>
  <w15:commentEx w15:paraId="3444D32E" w15:done="0"/>
  <w15:commentEx w15:paraId="4F6651D8" w15:done="0"/>
  <w15:commentEx w15:paraId="1D27A778" w15:done="0"/>
  <w15:commentEx w15:paraId="1550744C" w15:done="0"/>
  <w15:commentEx w15:paraId="4A8A48F2" w15:done="0"/>
  <w15:commentEx w15:paraId="361D54BD" w15:done="0"/>
  <w15:commentEx w15:paraId="1E48B4EC" w15:done="0"/>
  <w15:commentEx w15:paraId="6651888A" w15:done="0"/>
  <w15:commentEx w15:paraId="60F008EC" w15:done="0"/>
  <w15:commentEx w15:paraId="73932A0F" w15:done="0"/>
  <w15:commentEx w15:paraId="378C6016" w15:done="0"/>
  <w15:commentEx w15:paraId="1F4EEE28" w15:done="0"/>
  <w15:commentEx w15:paraId="321336EB" w15:done="0"/>
  <w15:commentEx w15:paraId="262EACAA" w15:done="0"/>
  <w15:commentEx w15:paraId="67A2C0AF" w15:done="0"/>
  <w15:commentEx w15:paraId="69C6EBFD" w15:done="0"/>
  <w15:commentEx w15:paraId="0F5830C4" w15:done="0"/>
  <w15:commentEx w15:paraId="4553793D" w15:done="0"/>
  <w15:commentEx w15:paraId="2E5EEF2E" w15:done="0"/>
  <w15:commentEx w15:paraId="0B0A7F45" w15:done="0"/>
  <w15:commentEx w15:paraId="2CC13F74" w15:done="0"/>
  <w15:commentEx w15:paraId="0CAC0043" w15:done="0"/>
  <w15:commentEx w15:paraId="3D92C9E1" w15:done="0"/>
  <w15:commentEx w15:paraId="435797C7" w15:done="0"/>
  <w15:commentEx w15:paraId="12667B5F" w15:done="0"/>
  <w15:commentEx w15:paraId="0097A955" w15:done="0"/>
  <w15:commentEx w15:paraId="7B0345FC" w15:done="0"/>
  <w15:commentEx w15:paraId="47A0CB62" w15:done="0"/>
  <w15:commentEx w15:paraId="7EA74BBC" w15:done="0"/>
  <w15:commentEx w15:paraId="73116308" w15:done="0"/>
  <w15:commentEx w15:paraId="33E0A1EA" w15:done="0"/>
  <w15:commentEx w15:paraId="4BB06BAB" w15:done="0"/>
  <w15:commentEx w15:paraId="4A1F5AE8" w15:done="0"/>
  <w15:commentEx w15:paraId="2FEF63AE" w15:done="0"/>
  <w15:commentEx w15:paraId="76CC4DAC" w15:done="0"/>
  <w15:commentEx w15:paraId="16CCC921" w15:done="0"/>
  <w15:commentEx w15:paraId="494CC464" w15:done="0"/>
  <w15:commentEx w15:paraId="2116FC28" w15:done="0"/>
  <w15:commentEx w15:paraId="09D45D7B" w15:done="0"/>
  <w15:commentEx w15:paraId="3312EE15" w15:done="0"/>
  <w15:commentEx w15:paraId="78447085" w15:done="0"/>
  <w15:commentEx w15:paraId="749D96CC" w15:done="0"/>
  <w15:commentEx w15:paraId="3360E938" w15:done="0"/>
  <w15:commentEx w15:paraId="27DFD8FF" w15:done="0"/>
  <w15:commentEx w15:paraId="519465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573B7" w14:textId="77777777" w:rsidR="00B61B6A" w:rsidRDefault="00B61B6A">
      <w:r>
        <w:separator/>
      </w:r>
    </w:p>
  </w:endnote>
  <w:endnote w:type="continuationSeparator" w:id="0">
    <w:p w14:paraId="25D48A0C" w14:textId="77777777" w:rsidR="00B61B6A" w:rsidRDefault="00B6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A0DC9" w14:textId="77777777" w:rsidR="00B61B6A" w:rsidRDefault="00B61B6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0FA92A" w14:textId="77777777" w:rsidR="00B61B6A" w:rsidRDefault="00B61B6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A34B" w14:textId="77777777" w:rsidR="00B61B6A" w:rsidRDefault="00B61B6A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</w:rPr>
      <w:fldChar w:fldCharType="begin"/>
    </w:r>
    <w:r>
      <w:rPr>
        <w:rStyle w:val="Nmerodepgina"/>
        <w:rFonts w:ascii="Arial" w:hAnsi="Arial" w:cs="Arial"/>
        <w:sz w:val="16"/>
      </w:rPr>
      <w:instrText xml:space="preserve">PAGE  </w:instrText>
    </w:r>
    <w:r>
      <w:rPr>
        <w:rStyle w:val="Nmerodepgina"/>
        <w:rFonts w:ascii="Arial" w:hAnsi="Arial" w:cs="Arial"/>
        <w:sz w:val="16"/>
      </w:rPr>
      <w:fldChar w:fldCharType="separate"/>
    </w:r>
    <w:r w:rsidR="00EC1DEA">
      <w:rPr>
        <w:rStyle w:val="Nmerodepgina"/>
        <w:rFonts w:ascii="Arial" w:hAnsi="Arial" w:cs="Arial"/>
        <w:noProof/>
        <w:sz w:val="16"/>
      </w:rPr>
      <w:t>14</w:t>
    </w:r>
    <w:r>
      <w:rPr>
        <w:rStyle w:val="Nmerodepgina"/>
        <w:rFonts w:ascii="Arial" w:hAnsi="Arial" w:cs="Arial"/>
        <w:sz w:val="16"/>
      </w:rPr>
      <w:fldChar w:fldCharType="end"/>
    </w:r>
  </w:p>
  <w:p w14:paraId="4F2F3D60" w14:textId="0D881D26" w:rsidR="00B61B6A" w:rsidRPr="00890C22" w:rsidRDefault="00B61B6A" w:rsidP="00490099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 w:rsidRPr="00890C22">
      <w:rPr>
        <w:rFonts w:ascii="Arial" w:hAnsi="Arial" w:cs="Arial"/>
        <w:sz w:val="18"/>
        <w:szCs w:val="18"/>
      </w:rPr>
      <w:t xml:space="preserve">EDS - ESPECIFICAÇÃO_DEMANDA_SIMPLIFICADA                                                                                                          </w:t>
    </w:r>
  </w:p>
  <w:p w14:paraId="62527080" w14:textId="77777777" w:rsidR="00B61B6A" w:rsidRPr="00890C22" w:rsidRDefault="00B61B6A" w:rsidP="00490099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 w:rsidRPr="00890C22">
      <w:rPr>
        <w:rFonts w:ascii="Arial" w:hAnsi="Arial" w:cs="Arial"/>
        <w:sz w:val="18"/>
        <w:szCs w:val="18"/>
      </w:rPr>
      <w:t>Data: 05/01/2015</w:t>
    </w:r>
  </w:p>
  <w:p w14:paraId="0FB2DC88" w14:textId="77777777" w:rsidR="00B61B6A" w:rsidRPr="00890C22" w:rsidRDefault="00B61B6A" w:rsidP="00490099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 w:rsidRPr="00890C22">
      <w:rPr>
        <w:rFonts w:ascii="Arial" w:hAnsi="Arial" w:cs="Arial"/>
        <w:sz w:val="18"/>
        <w:szCs w:val="18"/>
      </w:rPr>
      <w:t>Versão 1.0</w:t>
    </w:r>
  </w:p>
  <w:p w14:paraId="5BC314D0" w14:textId="77777777" w:rsidR="00B61B6A" w:rsidRPr="00890C22" w:rsidRDefault="00B61B6A" w:rsidP="00721EAE">
    <w:pPr>
      <w:pStyle w:val="Rodap"/>
      <w:pBdr>
        <w:top w:val="threeDEmboss" w:sz="6" w:space="1" w:color="auto"/>
      </w:pBdr>
      <w:spacing w:after="40"/>
      <w:ind w:right="360"/>
      <w:jc w:val="center"/>
      <w:rPr>
        <w:sz w:val="18"/>
        <w:szCs w:val="18"/>
      </w:rPr>
    </w:pPr>
    <w:r w:rsidRPr="00890C22">
      <w:rPr>
        <w:rFonts w:ascii="Arial" w:hAnsi="Arial" w:cs="Arial"/>
        <w:b/>
        <w:sz w:val="18"/>
        <w:szCs w:val="18"/>
      </w:rPr>
      <w:t>Documento confidencial e de propriedade da CIDIZ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BC7F1" w14:textId="77777777" w:rsidR="00B61B6A" w:rsidRDefault="00B61B6A">
      <w:r>
        <w:separator/>
      </w:r>
    </w:p>
  </w:footnote>
  <w:footnote w:type="continuationSeparator" w:id="0">
    <w:p w14:paraId="1516403E" w14:textId="77777777" w:rsidR="00B61B6A" w:rsidRDefault="00B61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4924"/>
      <w:gridCol w:w="3236"/>
    </w:tblGrid>
    <w:tr w:rsidR="00B61B6A" w14:paraId="548C0D77" w14:textId="77777777" w:rsidTr="00890C22">
      <w:trPr>
        <w:cantSplit/>
        <w:trHeight w:val="532"/>
        <w:jc w:val="center"/>
      </w:trPr>
      <w:tc>
        <w:tcPr>
          <w:tcW w:w="1592" w:type="dxa"/>
          <w:vMerge w:val="restart"/>
          <w:vAlign w:val="center"/>
        </w:tcPr>
        <w:p w14:paraId="2BBF6CE3" w14:textId="2E1DA5DA" w:rsidR="00B61B6A" w:rsidRDefault="00B61B6A" w:rsidP="0092033C">
          <w:pPr>
            <w:pStyle w:val="Cabealho"/>
            <w:rPr>
              <w:color w:val="3366FF"/>
              <w:lang w:val="pt-PT"/>
            </w:rPr>
          </w:pPr>
          <w:r w:rsidRPr="00BC1E06">
            <w:rPr>
              <w:noProof/>
              <w:color w:val="3366FF"/>
              <w:lang w:eastAsia="pt-BR"/>
            </w:rPr>
            <w:drawing>
              <wp:inline distT="0" distB="0" distL="0" distR="0" wp14:anchorId="393E25F3" wp14:editId="029520F2">
                <wp:extent cx="768350" cy="906780"/>
                <wp:effectExtent l="0" t="0" r="0" b="7620"/>
                <wp:docPr id="13" name="Imagem 13" descr="logo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logo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4" w:type="dxa"/>
          <w:vAlign w:val="center"/>
        </w:tcPr>
        <w:p w14:paraId="69C11163" w14:textId="77777777" w:rsidR="00B61B6A" w:rsidRDefault="00B61B6A" w:rsidP="0092033C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Especificação de Demanda Simplificada</w:t>
          </w:r>
        </w:p>
      </w:tc>
      <w:tc>
        <w:tcPr>
          <w:tcW w:w="3236" w:type="dxa"/>
          <w:vAlign w:val="center"/>
        </w:tcPr>
        <w:p w14:paraId="2EC4E366" w14:textId="77777777" w:rsidR="00B61B6A" w:rsidRDefault="00B61B6A" w:rsidP="0092033C">
          <w:pPr>
            <w:pStyle w:val="Cabealho"/>
            <w:jc w:val="center"/>
            <w:rPr>
              <w:b/>
              <w:sz w:val="16"/>
              <w:lang w:val="pt-PT"/>
            </w:rPr>
          </w:pPr>
        </w:p>
        <w:p w14:paraId="115066FF" w14:textId="221EE42E" w:rsidR="00B61B6A" w:rsidRDefault="00B61B6A" w:rsidP="00890C22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Demanda Nr.: EDS_CIDIZ_2015_00001</w:t>
          </w:r>
        </w:p>
      </w:tc>
    </w:tr>
    <w:tr w:rsidR="00B61B6A" w14:paraId="31F88B50" w14:textId="77777777" w:rsidTr="00890C22">
      <w:trPr>
        <w:cantSplit/>
        <w:trHeight w:val="533"/>
        <w:jc w:val="center"/>
      </w:trPr>
      <w:tc>
        <w:tcPr>
          <w:tcW w:w="1592" w:type="dxa"/>
          <w:vMerge/>
          <w:vAlign w:val="center"/>
        </w:tcPr>
        <w:p w14:paraId="1BED7D5A" w14:textId="77777777" w:rsidR="00B61B6A" w:rsidRDefault="00B61B6A" w:rsidP="0092033C">
          <w:pPr>
            <w:pStyle w:val="Cabealho"/>
            <w:jc w:val="center"/>
            <w:rPr>
              <w:sz w:val="16"/>
              <w:lang w:val="pt-PT"/>
            </w:rPr>
          </w:pPr>
        </w:p>
      </w:tc>
      <w:tc>
        <w:tcPr>
          <w:tcW w:w="4924" w:type="dxa"/>
          <w:vAlign w:val="center"/>
        </w:tcPr>
        <w:p w14:paraId="00EEA77D" w14:textId="77777777" w:rsidR="00B61B6A" w:rsidRDefault="00B61B6A" w:rsidP="00EB2DAC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 xml:space="preserve">Preparado por: </w:t>
          </w:r>
        </w:p>
        <w:p w14:paraId="5E9C05F4" w14:textId="77777777" w:rsidR="00B61B6A" w:rsidRDefault="00B61B6A" w:rsidP="00EB2DAC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Jorge M Junior</w:t>
          </w:r>
        </w:p>
      </w:tc>
      <w:tc>
        <w:tcPr>
          <w:tcW w:w="3236" w:type="dxa"/>
          <w:vAlign w:val="center"/>
        </w:tcPr>
        <w:p w14:paraId="229D4D8A" w14:textId="56373517" w:rsidR="00B61B6A" w:rsidRDefault="00511A20" w:rsidP="0092033C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Aprovada</w:t>
          </w:r>
          <w:r w:rsidR="00B61B6A">
            <w:rPr>
              <w:b/>
              <w:sz w:val="16"/>
              <w:lang w:val="pt-PT"/>
            </w:rPr>
            <w:t xml:space="preserve"> por:</w:t>
          </w:r>
        </w:p>
        <w:p w14:paraId="07B47BA8" w14:textId="77777777" w:rsidR="00B61B6A" w:rsidRDefault="00B61B6A" w:rsidP="0092033C">
          <w:pPr>
            <w:pStyle w:val="Cabealho"/>
            <w:jc w:val="center"/>
            <w:rPr>
              <w:sz w:val="16"/>
              <w:lang w:val="pt-PT"/>
            </w:rPr>
          </w:pPr>
        </w:p>
      </w:tc>
    </w:tr>
  </w:tbl>
  <w:p w14:paraId="27054724" w14:textId="77777777" w:rsidR="00B61B6A" w:rsidRDefault="00B61B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D6AB38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  <w:sz w:val="22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4347BFB"/>
    <w:multiLevelType w:val="hybridMultilevel"/>
    <w:tmpl w:val="692676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08780CF9"/>
    <w:multiLevelType w:val="hybridMultilevel"/>
    <w:tmpl w:val="B82A91D8"/>
    <w:lvl w:ilvl="0" w:tplc="04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0C165BCE"/>
    <w:multiLevelType w:val="hybridMultilevel"/>
    <w:tmpl w:val="4BAA4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17A37"/>
    <w:multiLevelType w:val="hybridMultilevel"/>
    <w:tmpl w:val="C54A2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803DC"/>
    <w:multiLevelType w:val="multilevel"/>
    <w:tmpl w:val="EE8C15E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StyleHeading2Arial14ptBoldItalicNounderlineLeft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1E3B7C76"/>
    <w:multiLevelType w:val="multilevel"/>
    <w:tmpl w:val="D93ECEE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6066C16"/>
    <w:multiLevelType w:val="hybridMultilevel"/>
    <w:tmpl w:val="8984F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536D4"/>
    <w:multiLevelType w:val="hybridMultilevel"/>
    <w:tmpl w:val="A1EC4A52"/>
    <w:lvl w:ilvl="0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>
    <w:nsid w:val="2E2865D4"/>
    <w:multiLevelType w:val="hybridMultilevel"/>
    <w:tmpl w:val="867A557E"/>
    <w:lvl w:ilvl="0" w:tplc="47A01B24">
      <w:start w:val="2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0">
    <w:nsid w:val="3A481A5F"/>
    <w:multiLevelType w:val="multilevel"/>
    <w:tmpl w:val="854C1FD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356"/>
        </w:tabs>
        <w:ind w:left="178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1">
    <w:nsid w:val="4BC91C37"/>
    <w:multiLevelType w:val="hybridMultilevel"/>
    <w:tmpl w:val="2DCC3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B714A"/>
    <w:multiLevelType w:val="multilevel"/>
    <w:tmpl w:val="3A5EA55E"/>
    <w:lvl w:ilvl="0">
      <w:start w:val="1"/>
      <w:numFmt w:val="decimal"/>
      <w:pStyle w:val="TtulodeSeodeCasodeU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oSistema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FEE34A0"/>
    <w:multiLevelType w:val="hybridMultilevel"/>
    <w:tmpl w:val="5424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93419"/>
    <w:multiLevelType w:val="hybridMultilevel"/>
    <w:tmpl w:val="C6902230"/>
    <w:lvl w:ilvl="0" w:tplc="6DA6E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9E86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5AA6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223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DC19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4A1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6B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C8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664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F3093F"/>
    <w:multiLevelType w:val="multilevel"/>
    <w:tmpl w:val="F162C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62AB774B"/>
    <w:multiLevelType w:val="multilevel"/>
    <w:tmpl w:val="BB74C9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868239A"/>
    <w:multiLevelType w:val="hybridMultilevel"/>
    <w:tmpl w:val="01F0CB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6D6DC8"/>
    <w:multiLevelType w:val="multilevel"/>
    <w:tmpl w:val="854C1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56"/>
        </w:tabs>
        <w:ind w:left="17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6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</w:num>
  <w:num w:numId="8">
    <w:abstractNumId w:val="15"/>
  </w:num>
  <w:num w:numId="9">
    <w:abstractNumId w:val="2"/>
  </w:num>
  <w:num w:numId="10">
    <w:abstractNumId w:val="1"/>
  </w:num>
  <w:num w:numId="11">
    <w:abstractNumId w:val="3"/>
  </w:num>
  <w:num w:numId="12">
    <w:abstractNumId w:val="17"/>
  </w:num>
  <w:num w:numId="13">
    <w:abstractNumId w:val="10"/>
  </w:num>
  <w:num w:numId="14">
    <w:abstractNumId w:val="11"/>
  </w:num>
  <w:num w:numId="15">
    <w:abstractNumId w:val="4"/>
  </w:num>
  <w:num w:numId="16">
    <w:abstractNumId w:val="7"/>
  </w:num>
  <w:num w:numId="17">
    <w:abstractNumId w:val="14"/>
  </w:num>
  <w:num w:numId="18">
    <w:abstractNumId w:val="10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6"/>
  </w:num>
  <w:num w:numId="28">
    <w:abstractNumId w:val="10"/>
  </w:num>
  <w:num w:numId="29">
    <w:abstractNumId w:val="10"/>
  </w:num>
  <w:num w:numId="30">
    <w:abstractNumId w:val="10"/>
  </w:num>
  <w:num w:numId="31">
    <w:abstractNumId w:val="0"/>
  </w:num>
  <w:num w:numId="3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5D"/>
    <w:rsid w:val="00001B55"/>
    <w:rsid w:val="000055C6"/>
    <w:rsid w:val="00021AE7"/>
    <w:rsid w:val="00024297"/>
    <w:rsid w:val="000401A4"/>
    <w:rsid w:val="00046EBB"/>
    <w:rsid w:val="00053F15"/>
    <w:rsid w:val="000566C1"/>
    <w:rsid w:val="00057C92"/>
    <w:rsid w:val="00062CDD"/>
    <w:rsid w:val="0006441B"/>
    <w:rsid w:val="00075BBC"/>
    <w:rsid w:val="00075EBD"/>
    <w:rsid w:val="000844ED"/>
    <w:rsid w:val="00086E03"/>
    <w:rsid w:val="00094DD0"/>
    <w:rsid w:val="000A2CB2"/>
    <w:rsid w:val="000B6009"/>
    <w:rsid w:val="000C307D"/>
    <w:rsid w:val="000D537B"/>
    <w:rsid w:val="000E01F0"/>
    <w:rsid w:val="000F223C"/>
    <w:rsid w:val="000F666E"/>
    <w:rsid w:val="0011204D"/>
    <w:rsid w:val="00121CB5"/>
    <w:rsid w:val="00122119"/>
    <w:rsid w:val="00122141"/>
    <w:rsid w:val="00124A7F"/>
    <w:rsid w:val="001372EB"/>
    <w:rsid w:val="00137ABB"/>
    <w:rsid w:val="00144562"/>
    <w:rsid w:val="001462C5"/>
    <w:rsid w:val="00146EF1"/>
    <w:rsid w:val="00153C39"/>
    <w:rsid w:val="001573E5"/>
    <w:rsid w:val="001676B9"/>
    <w:rsid w:val="00167822"/>
    <w:rsid w:val="00171ABF"/>
    <w:rsid w:val="0017483E"/>
    <w:rsid w:val="00174BB4"/>
    <w:rsid w:val="001757A8"/>
    <w:rsid w:val="00181BB9"/>
    <w:rsid w:val="0018441C"/>
    <w:rsid w:val="00192961"/>
    <w:rsid w:val="0019532B"/>
    <w:rsid w:val="001A7379"/>
    <w:rsid w:val="001E1D26"/>
    <w:rsid w:val="001E5101"/>
    <w:rsid w:val="001F4396"/>
    <w:rsid w:val="001F71AB"/>
    <w:rsid w:val="001F7CF9"/>
    <w:rsid w:val="00203FFB"/>
    <w:rsid w:val="00215114"/>
    <w:rsid w:val="002166AA"/>
    <w:rsid w:val="00230B56"/>
    <w:rsid w:val="00245916"/>
    <w:rsid w:val="002504BA"/>
    <w:rsid w:val="002526D3"/>
    <w:rsid w:val="00254076"/>
    <w:rsid w:val="0026714A"/>
    <w:rsid w:val="0027683E"/>
    <w:rsid w:val="00277BDE"/>
    <w:rsid w:val="00286306"/>
    <w:rsid w:val="00291851"/>
    <w:rsid w:val="002A46DD"/>
    <w:rsid w:val="002A74BA"/>
    <w:rsid w:val="002B01D9"/>
    <w:rsid w:val="002B3B70"/>
    <w:rsid w:val="002C66CE"/>
    <w:rsid w:val="002C7655"/>
    <w:rsid w:val="002E22A1"/>
    <w:rsid w:val="002E4372"/>
    <w:rsid w:val="002E558B"/>
    <w:rsid w:val="00311EF1"/>
    <w:rsid w:val="00313DAD"/>
    <w:rsid w:val="0031557D"/>
    <w:rsid w:val="00323426"/>
    <w:rsid w:val="00324594"/>
    <w:rsid w:val="00325F2C"/>
    <w:rsid w:val="00327BDF"/>
    <w:rsid w:val="00331CA4"/>
    <w:rsid w:val="00336492"/>
    <w:rsid w:val="003425F7"/>
    <w:rsid w:val="00347A5B"/>
    <w:rsid w:val="00351328"/>
    <w:rsid w:val="00354FB4"/>
    <w:rsid w:val="00356499"/>
    <w:rsid w:val="00362820"/>
    <w:rsid w:val="003669DC"/>
    <w:rsid w:val="003701D4"/>
    <w:rsid w:val="00371649"/>
    <w:rsid w:val="00380468"/>
    <w:rsid w:val="00380712"/>
    <w:rsid w:val="00390C12"/>
    <w:rsid w:val="003A3AD5"/>
    <w:rsid w:val="003B26A3"/>
    <w:rsid w:val="003B4B4F"/>
    <w:rsid w:val="003B664C"/>
    <w:rsid w:val="003C0EA3"/>
    <w:rsid w:val="003C7D54"/>
    <w:rsid w:val="003D4C0A"/>
    <w:rsid w:val="003E071E"/>
    <w:rsid w:val="003E600A"/>
    <w:rsid w:val="003E6F47"/>
    <w:rsid w:val="003E7769"/>
    <w:rsid w:val="003F4C55"/>
    <w:rsid w:val="003F6BB5"/>
    <w:rsid w:val="003F7ED4"/>
    <w:rsid w:val="00401D97"/>
    <w:rsid w:val="00422DF1"/>
    <w:rsid w:val="00426D64"/>
    <w:rsid w:val="0043422A"/>
    <w:rsid w:val="00436E67"/>
    <w:rsid w:val="00462528"/>
    <w:rsid w:val="004632CB"/>
    <w:rsid w:val="0047011C"/>
    <w:rsid w:val="0047077B"/>
    <w:rsid w:val="00471DB7"/>
    <w:rsid w:val="00475074"/>
    <w:rsid w:val="0047670E"/>
    <w:rsid w:val="0048006D"/>
    <w:rsid w:val="00481AA3"/>
    <w:rsid w:val="004824B3"/>
    <w:rsid w:val="00483457"/>
    <w:rsid w:val="004844CB"/>
    <w:rsid w:val="00490099"/>
    <w:rsid w:val="00497A33"/>
    <w:rsid w:val="004A0101"/>
    <w:rsid w:val="004A123B"/>
    <w:rsid w:val="004B1D3A"/>
    <w:rsid w:val="004B3A2C"/>
    <w:rsid w:val="004B3CCA"/>
    <w:rsid w:val="004B72E8"/>
    <w:rsid w:val="004C32AB"/>
    <w:rsid w:val="004C3CEB"/>
    <w:rsid w:val="004C50C0"/>
    <w:rsid w:val="004C66F1"/>
    <w:rsid w:val="004D1771"/>
    <w:rsid w:val="004D3EFA"/>
    <w:rsid w:val="004D6175"/>
    <w:rsid w:val="004D66AE"/>
    <w:rsid w:val="004D68F9"/>
    <w:rsid w:val="004E7AC1"/>
    <w:rsid w:val="004F6245"/>
    <w:rsid w:val="00501AD9"/>
    <w:rsid w:val="00506172"/>
    <w:rsid w:val="00511A20"/>
    <w:rsid w:val="00515E88"/>
    <w:rsid w:val="00517846"/>
    <w:rsid w:val="00525C71"/>
    <w:rsid w:val="005368E5"/>
    <w:rsid w:val="00536E50"/>
    <w:rsid w:val="00551179"/>
    <w:rsid w:val="00553F97"/>
    <w:rsid w:val="00554C00"/>
    <w:rsid w:val="00561924"/>
    <w:rsid w:val="005652C7"/>
    <w:rsid w:val="00566712"/>
    <w:rsid w:val="00571DF7"/>
    <w:rsid w:val="00572EDC"/>
    <w:rsid w:val="00573C61"/>
    <w:rsid w:val="005870D5"/>
    <w:rsid w:val="00592053"/>
    <w:rsid w:val="00595F04"/>
    <w:rsid w:val="005B40BE"/>
    <w:rsid w:val="005C5A6B"/>
    <w:rsid w:val="005C6188"/>
    <w:rsid w:val="005C640D"/>
    <w:rsid w:val="005D72B3"/>
    <w:rsid w:val="005E6E47"/>
    <w:rsid w:val="005F1951"/>
    <w:rsid w:val="005F7A21"/>
    <w:rsid w:val="00604285"/>
    <w:rsid w:val="00611F1E"/>
    <w:rsid w:val="00613F1D"/>
    <w:rsid w:val="00620EE7"/>
    <w:rsid w:val="00624C3C"/>
    <w:rsid w:val="006278B4"/>
    <w:rsid w:val="00631100"/>
    <w:rsid w:val="006322FF"/>
    <w:rsid w:val="00633189"/>
    <w:rsid w:val="00635690"/>
    <w:rsid w:val="0064161E"/>
    <w:rsid w:val="00642A12"/>
    <w:rsid w:val="006455FA"/>
    <w:rsid w:val="00647BB0"/>
    <w:rsid w:val="00657892"/>
    <w:rsid w:val="006A4E08"/>
    <w:rsid w:val="006A5423"/>
    <w:rsid w:val="006A6AC7"/>
    <w:rsid w:val="006B4F67"/>
    <w:rsid w:val="006D367D"/>
    <w:rsid w:val="006D501A"/>
    <w:rsid w:val="006D680C"/>
    <w:rsid w:val="00706050"/>
    <w:rsid w:val="00715F48"/>
    <w:rsid w:val="00721EAE"/>
    <w:rsid w:val="00721F3B"/>
    <w:rsid w:val="00737C66"/>
    <w:rsid w:val="007548C5"/>
    <w:rsid w:val="00755133"/>
    <w:rsid w:val="00765910"/>
    <w:rsid w:val="00773429"/>
    <w:rsid w:val="00776780"/>
    <w:rsid w:val="0078522F"/>
    <w:rsid w:val="0078579A"/>
    <w:rsid w:val="00794BF2"/>
    <w:rsid w:val="007A430B"/>
    <w:rsid w:val="007B6449"/>
    <w:rsid w:val="007C0302"/>
    <w:rsid w:val="007C316B"/>
    <w:rsid w:val="007E1905"/>
    <w:rsid w:val="007E3A52"/>
    <w:rsid w:val="007E60A0"/>
    <w:rsid w:val="007E70B2"/>
    <w:rsid w:val="0080008E"/>
    <w:rsid w:val="00802468"/>
    <w:rsid w:val="008101AE"/>
    <w:rsid w:val="0081043C"/>
    <w:rsid w:val="0082712B"/>
    <w:rsid w:val="00834F3E"/>
    <w:rsid w:val="00836243"/>
    <w:rsid w:val="008365D5"/>
    <w:rsid w:val="00840D82"/>
    <w:rsid w:val="00841A28"/>
    <w:rsid w:val="00841AD4"/>
    <w:rsid w:val="008530A3"/>
    <w:rsid w:val="00855567"/>
    <w:rsid w:val="008600B2"/>
    <w:rsid w:val="00860346"/>
    <w:rsid w:val="0086118A"/>
    <w:rsid w:val="00862EC0"/>
    <w:rsid w:val="00863953"/>
    <w:rsid w:val="008726B3"/>
    <w:rsid w:val="0087632A"/>
    <w:rsid w:val="00880086"/>
    <w:rsid w:val="008800DE"/>
    <w:rsid w:val="00890C22"/>
    <w:rsid w:val="00891571"/>
    <w:rsid w:val="008A0A7F"/>
    <w:rsid w:val="008A376B"/>
    <w:rsid w:val="008A3FD0"/>
    <w:rsid w:val="008B3A53"/>
    <w:rsid w:val="008C653C"/>
    <w:rsid w:val="008D531A"/>
    <w:rsid w:val="008D64F6"/>
    <w:rsid w:val="008E08A4"/>
    <w:rsid w:val="008E2374"/>
    <w:rsid w:val="008F0E47"/>
    <w:rsid w:val="008F423D"/>
    <w:rsid w:val="008F4E0F"/>
    <w:rsid w:val="008F54DB"/>
    <w:rsid w:val="008F793F"/>
    <w:rsid w:val="00903EC3"/>
    <w:rsid w:val="00912A14"/>
    <w:rsid w:val="0091402F"/>
    <w:rsid w:val="0092033C"/>
    <w:rsid w:val="00920B0B"/>
    <w:rsid w:val="00925293"/>
    <w:rsid w:val="00925CDB"/>
    <w:rsid w:val="00944FE9"/>
    <w:rsid w:val="0095496B"/>
    <w:rsid w:val="009565F5"/>
    <w:rsid w:val="00974947"/>
    <w:rsid w:val="009749F1"/>
    <w:rsid w:val="00980286"/>
    <w:rsid w:val="0098199E"/>
    <w:rsid w:val="009840E4"/>
    <w:rsid w:val="009864F1"/>
    <w:rsid w:val="00986E54"/>
    <w:rsid w:val="009A26D4"/>
    <w:rsid w:val="009A5D1A"/>
    <w:rsid w:val="009B1B30"/>
    <w:rsid w:val="009D5D23"/>
    <w:rsid w:val="009E0BA0"/>
    <w:rsid w:val="009E42BC"/>
    <w:rsid w:val="009E71CF"/>
    <w:rsid w:val="009F47A2"/>
    <w:rsid w:val="009F7E9D"/>
    <w:rsid w:val="00A03F15"/>
    <w:rsid w:val="00A06FA2"/>
    <w:rsid w:val="00A161AD"/>
    <w:rsid w:val="00A20929"/>
    <w:rsid w:val="00A20B5D"/>
    <w:rsid w:val="00A30FAC"/>
    <w:rsid w:val="00A4131D"/>
    <w:rsid w:val="00A455E9"/>
    <w:rsid w:val="00A64A32"/>
    <w:rsid w:val="00A7718D"/>
    <w:rsid w:val="00A84348"/>
    <w:rsid w:val="00A84487"/>
    <w:rsid w:val="00A87EA8"/>
    <w:rsid w:val="00A96209"/>
    <w:rsid w:val="00AA01FC"/>
    <w:rsid w:val="00AA0A5D"/>
    <w:rsid w:val="00AB0C87"/>
    <w:rsid w:val="00AB413B"/>
    <w:rsid w:val="00AB746F"/>
    <w:rsid w:val="00AC1A46"/>
    <w:rsid w:val="00AC4A3D"/>
    <w:rsid w:val="00AC765A"/>
    <w:rsid w:val="00AD12A2"/>
    <w:rsid w:val="00AD440E"/>
    <w:rsid w:val="00AE187C"/>
    <w:rsid w:val="00AF48DB"/>
    <w:rsid w:val="00AF77B7"/>
    <w:rsid w:val="00B0068F"/>
    <w:rsid w:val="00B02565"/>
    <w:rsid w:val="00B04E08"/>
    <w:rsid w:val="00B122A8"/>
    <w:rsid w:val="00B122EA"/>
    <w:rsid w:val="00B12D34"/>
    <w:rsid w:val="00B23ED8"/>
    <w:rsid w:val="00B25A36"/>
    <w:rsid w:val="00B33BF3"/>
    <w:rsid w:val="00B363D9"/>
    <w:rsid w:val="00B435CA"/>
    <w:rsid w:val="00B50AA3"/>
    <w:rsid w:val="00B50DC8"/>
    <w:rsid w:val="00B61B6A"/>
    <w:rsid w:val="00B67C04"/>
    <w:rsid w:val="00B72917"/>
    <w:rsid w:val="00B75BE3"/>
    <w:rsid w:val="00B87B64"/>
    <w:rsid w:val="00B96333"/>
    <w:rsid w:val="00BA493A"/>
    <w:rsid w:val="00BA5868"/>
    <w:rsid w:val="00BB4AC4"/>
    <w:rsid w:val="00BC01D2"/>
    <w:rsid w:val="00BC1E06"/>
    <w:rsid w:val="00BC221D"/>
    <w:rsid w:val="00BC2A33"/>
    <w:rsid w:val="00BC37E7"/>
    <w:rsid w:val="00BD1BC3"/>
    <w:rsid w:val="00BE19D7"/>
    <w:rsid w:val="00BE60E9"/>
    <w:rsid w:val="00BF6D64"/>
    <w:rsid w:val="00C01AD5"/>
    <w:rsid w:val="00C10BA5"/>
    <w:rsid w:val="00C36D70"/>
    <w:rsid w:val="00C3779F"/>
    <w:rsid w:val="00C43907"/>
    <w:rsid w:val="00C54B08"/>
    <w:rsid w:val="00C61BAE"/>
    <w:rsid w:val="00C73545"/>
    <w:rsid w:val="00C82C24"/>
    <w:rsid w:val="00C902FA"/>
    <w:rsid w:val="00C92615"/>
    <w:rsid w:val="00CA54C8"/>
    <w:rsid w:val="00CA5539"/>
    <w:rsid w:val="00CA68D0"/>
    <w:rsid w:val="00CB430C"/>
    <w:rsid w:val="00CB4776"/>
    <w:rsid w:val="00CC2B7B"/>
    <w:rsid w:val="00CD489B"/>
    <w:rsid w:val="00CE7BAA"/>
    <w:rsid w:val="00D06856"/>
    <w:rsid w:val="00D07AC2"/>
    <w:rsid w:val="00D110A5"/>
    <w:rsid w:val="00D13C59"/>
    <w:rsid w:val="00D23364"/>
    <w:rsid w:val="00D4138E"/>
    <w:rsid w:val="00D418EF"/>
    <w:rsid w:val="00D43758"/>
    <w:rsid w:val="00D466D6"/>
    <w:rsid w:val="00D522A0"/>
    <w:rsid w:val="00D56FDE"/>
    <w:rsid w:val="00D577E3"/>
    <w:rsid w:val="00D643F6"/>
    <w:rsid w:val="00D748A0"/>
    <w:rsid w:val="00D756E4"/>
    <w:rsid w:val="00D829BA"/>
    <w:rsid w:val="00D85C23"/>
    <w:rsid w:val="00D87BF2"/>
    <w:rsid w:val="00D94CB2"/>
    <w:rsid w:val="00D94E9C"/>
    <w:rsid w:val="00DA0F6E"/>
    <w:rsid w:val="00DA2C79"/>
    <w:rsid w:val="00DA60FC"/>
    <w:rsid w:val="00DA6CA0"/>
    <w:rsid w:val="00DA78B4"/>
    <w:rsid w:val="00DB0759"/>
    <w:rsid w:val="00DB1E78"/>
    <w:rsid w:val="00DB429A"/>
    <w:rsid w:val="00DB7084"/>
    <w:rsid w:val="00DB7352"/>
    <w:rsid w:val="00DC32B6"/>
    <w:rsid w:val="00DD4FEB"/>
    <w:rsid w:val="00DD7D0D"/>
    <w:rsid w:val="00DE2B19"/>
    <w:rsid w:val="00DF1F52"/>
    <w:rsid w:val="00DF5E9E"/>
    <w:rsid w:val="00E21BB7"/>
    <w:rsid w:val="00E21D95"/>
    <w:rsid w:val="00E31956"/>
    <w:rsid w:val="00E62350"/>
    <w:rsid w:val="00E63EE8"/>
    <w:rsid w:val="00E738AA"/>
    <w:rsid w:val="00E8008F"/>
    <w:rsid w:val="00E85A93"/>
    <w:rsid w:val="00E95AAB"/>
    <w:rsid w:val="00EA22AF"/>
    <w:rsid w:val="00EA5C64"/>
    <w:rsid w:val="00EB19CA"/>
    <w:rsid w:val="00EB2DAC"/>
    <w:rsid w:val="00EB6060"/>
    <w:rsid w:val="00EC1DEA"/>
    <w:rsid w:val="00EC6733"/>
    <w:rsid w:val="00ED08D4"/>
    <w:rsid w:val="00EE0060"/>
    <w:rsid w:val="00F01208"/>
    <w:rsid w:val="00F07971"/>
    <w:rsid w:val="00F122F3"/>
    <w:rsid w:val="00F1507B"/>
    <w:rsid w:val="00F220B1"/>
    <w:rsid w:val="00F259D0"/>
    <w:rsid w:val="00F278CD"/>
    <w:rsid w:val="00F32152"/>
    <w:rsid w:val="00F33504"/>
    <w:rsid w:val="00F346A5"/>
    <w:rsid w:val="00F4156C"/>
    <w:rsid w:val="00F43130"/>
    <w:rsid w:val="00F47678"/>
    <w:rsid w:val="00F47D25"/>
    <w:rsid w:val="00F51249"/>
    <w:rsid w:val="00F6340A"/>
    <w:rsid w:val="00F86581"/>
    <w:rsid w:val="00F93B84"/>
    <w:rsid w:val="00F9639B"/>
    <w:rsid w:val="00FA422A"/>
    <w:rsid w:val="00FD3A47"/>
    <w:rsid w:val="00FE04BC"/>
    <w:rsid w:val="00FE0F8E"/>
    <w:rsid w:val="00FE7663"/>
    <w:rsid w:val="00FF3561"/>
    <w:rsid w:val="00F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3"/>
    <o:shapelayout v:ext="edit">
      <o:idmap v:ext="edit" data="2"/>
    </o:shapelayout>
  </w:shapeDefaults>
  <w:decimalSymbol w:val=","/>
  <w:listSeparator w:val=";"/>
  <w14:docId w14:val="3B674ECF"/>
  <w15:chartTrackingRefBased/>
  <w15:docId w15:val="{A2E79A5A-C7E6-43D6-BBCD-C4F85721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  <w:lang w:eastAsia="en-US"/>
    </w:rPr>
  </w:style>
  <w:style w:type="paragraph" w:styleId="Ttulo1">
    <w:name w:val="heading 1"/>
    <w:aliases w:val="normal,1,h1,Header 1,Head1,Título 1 Big,H1&lt;------------------,Título N1,H1,Attribute Heading 1,Arial 14 Fett,Arial 14 Fett1,Arial 14 Fett2,Heading 1- not bold,II+,I,tchead,1 ghost,g,ghost,1 h3,Capitolo,H11,H12,H13,H14,H15,H16,H17,H18,H111,H121"/>
    <w:basedOn w:val="Normal"/>
    <w:next w:val="Normal"/>
    <w:qFormat/>
    <w:pPr>
      <w:keepNext/>
      <w:numPr>
        <w:numId w:val="19"/>
      </w:numPr>
      <w:outlineLvl w:val="0"/>
    </w:pPr>
    <w:rPr>
      <w:rFonts w:ascii="Arial" w:hAnsi="Arial" w:cs="Arial"/>
      <w:b/>
      <w:bCs/>
      <w:sz w:val="24"/>
      <w:lang w:eastAsia="pt-BR"/>
    </w:rPr>
  </w:style>
  <w:style w:type="paragraph" w:styleId="Ttulo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pPr>
      <w:keepNext/>
      <w:numPr>
        <w:ilvl w:val="1"/>
        <w:numId w:val="19"/>
      </w:numPr>
      <w:outlineLvl w:val="1"/>
    </w:pPr>
    <w:rPr>
      <w:sz w:val="24"/>
      <w:u w:val="single"/>
      <w:lang w:eastAsia="pt-BR"/>
    </w:rPr>
  </w:style>
  <w:style w:type="paragraph" w:styleId="Ttulo3">
    <w:name w:val="heading 3"/>
    <w:aliases w:val="H3,3,H3&lt;------------------"/>
    <w:basedOn w:val="Normal"/>
    <w:next w:val="Normal"/>
    <w:qFormat/>
    <w:pPr>
      <w:keepNext/>
      <w:numPr>
        <w:ilvl w:val="2"/>
        <w:numId w:val="19"/>
      </w:numPr>
      <w:outlineLvl w:val="2"/>
    </w:pPr>
    <w:rPr>
      <w:rFonts w:ascii="Arial" w:hAnsi="Arial" w:cs="Arial"/>
      <w:b/>
      <w:bCs/>
      <w:sz w:val="24"/>
      <w:lang w:eastAsia="pt-BR"/>
    </w:rPr>
  </w:style>
  <w:style w:type="paragraph" w:styleId="Ttulo4">
    <w:name w:val="heading 4"/>
    <w:aliases w:val="H4,4"/>
    <w:basedOn w:val="Normal"/>
    <w:next w:val="Normal"/>
    <w:qFormat/>
    <w:pPr>
      <w:keepNext/>
      <w:numPr>
        <w:ilvl w:val="3"/>
        <w:numId w:val="19"/>
      </w:numPr>
      <w:outlineLvl w:val="3"/>
    </w:pPr>
    <w:rPr>
      <w:rFonts w:ascii="Arial" w:hAnsi="Arial" w:cs="Arial"/>
      <w:u w:val="single"/>
      <w:lang w:eastAsia="pt-BR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outlineLvl w:val="4"/>
    </w:pPr>
    <w:rPr>
      <w:rFonts w:ascii="Arial" w:hAnsi="Arial" w:cs="Arial"/>
      <w:b/>
      <w:bCs/>
      <w:lang w:eastAsia="pt-BR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outlineLvl w:val="5"/>
    </w:pPr>
    <w:rPr>
      <w:rFonts w:ascii="Arial" w:hAnsi="Arial"/>
      <w:b/>
      <w:sz w:val="52"/>
      <w:szCs w:val="20"/>
      <w:lang w:eastAsia="pt-BR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rFonts w:ascii="Arial" w:hAnsi="Arial"/>
      <w:b/>
      <w:sz w:val="40"/>
      <w:szCs w:val="20"/>
      <w:lang w:eastAsia="pt-BR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tabs>
        <w:tab w:val="left" w:pos="6078"/>
      </w:tabs>
      <w:outlineLvl w:val="7"/>
    </w:pPr>
    <w:rPr>
      <w:rFonts w:ascii="Arial" w:hAnsi="Arial" w:cs="Arial"/>
      <w:b/>
      <w:bCs/>
      <w:sz w:val="22"/>
      <w:lang w:eastAsia="pt-BR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3"/>
      </w:numPr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color w:val="3366FF"/>
      <w:szCs w:val="20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rPr>
      <w:color w:val="FF00FF"/>
      <w:sz w:val="16"/>
      <w:szCs w:val="16"/>
      <w:shd w:val="clear" w:color="auto" w:fill="FFFF99"/>
    </w:rPr>
  </w:style>
  <w:style w:type="paragraph" w:styleId="Textodecomentrio">
    <w:name w:val="annotation text"/>
    <w:basedOn w:val="Normal"/>
    <w:link w:val="TextodecomentrioChar"/>
    <w:uiPriority w:val="99"/>
    <w:semiHidden/>
    <w:rPr>
      <w:szCs w:val="20"/>
    </w:rPr>
  </w:style>
  <w:style w:type="paragraph" w:customStyle="1" w:styleId="TtulodeSeodeCasodeUso">
    <w:name w:val="Título de Seção de Caso de Uso"/>
    <w:basedOn w:val="Ttulo1"/>
    <w:pPr>
      <w:numPr>
        <w:numId w:val="2"/>
      </w:numPr>
      <w:spacing w:before="360" w:after="60"/>
    </w:pPr>
    <w:rPr>
      <w:rFonts w:cs="Times New Roman"/>
      <w:bCs w:val="0"/>
      <w:kern w:val="28"/>
      <w:sz w:val="28"/>
      <w:szCs w:val="20"/>
    </w:rPr>
  </w:style>
  <w:style w:type="paragraph" w:customStyle="1" w:styleId="AoAtor">
    <w:name w:val="Ação Ator"/>
    <w:basedOn w:val="Ttulo1"/>
    <w:pPr>
      <w:spacing w:before="120" w:after="60"/>
    </w:pPr>
    <w:rPr>
      <w:rFonts w:cs="Times New Roman"/>
      <w:b w:val="0"/>
      <w:bCs w:val="0"/>
      <w:kern w:val="28"/>
      <w:sz w:val="20"/>
      <w:szCs w:val="20"/>
      <w:u w:val="single"/>
    </w:rPr>
  </w:style>
  <w:style w:type="paragraph" w:customStyle="1" w:styleId="AoSistema">
    <w:name w:val="Ação Sistema"/>
    <w:basedOn w:val="Ttulo1"/>
    <w:pPr>
      <w:numPr>
        <w:ilvl w:val="2"/>
        <w:numId w:val="2"/>
      </w:numPr>
      <w:spacing w:before="120" w:after="60"/>
    </w:pPr>
    <w:rPr>
      <w:rFonts w:cs="Times New Roman"/>
      <w:b w:val="0"/>
      <w:bCs w:val="0"/>
      <w:kern w:val="28"/>
      <w:sz w:val="20"/>
      <w:szCs w:val="20"/>
    </w:rPr>
  </w:style>
  <w:style w:type="paragraph" w:styleId="Recuonormal">
    <w:name w:val="Normal Indent"/>
    <w:basedOn w:val="Normal"/>
    <w:pPr>
      <w:spacing w:after="280"/>
      <w:ind w:left="720" w:right="-2"/>
    </w:pPr>
    <w:rPr>
      <w:rFonts w:ascii="Arial" w:hAnsi="Arial"/>
      <w:sz w:val="22"/>
      <w:szCs w:val="20"/>
    </w:rPr>
  </w:style>
  <w:style w:type="paragraph" w:styleId="Cabealho">
    <w:name w:val="header"/>
    <w:aliases w:val="h,headerU"/>
    <w:basedOn w:val="Normal"/>
    <w:pPr>
      <w:tabs>
        <w:tab w:val="center" w:pos="4419"/>
        <w:tab w:val="right" w:pos="8838"/>
      </w:tabs>
    </w:pPr>
    <w:rPr>
      <w:rFonts w:ascii="Arial" w:hAnsi="Arial"/>
      <w:sz w:val="24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4"/>
      <w:lang w:eastAsia="pt-BR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spacing w:before="240" w:after="120"/>
    </w:pPr>
    <w:rPr>
      <w:b/>
      <w:bCs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960"/>
        <w:tab w:val="right" w:leader="dot" w:pos="10528"/>
      </w:tabs>
      <w:spacing w:before="120"/>
      <w:ind w:left="240"/>
    </w:pPr>
    <w:rPr>
      <w:rFonts w:ascii="Arial" w:hAnsi="Arial" w:cs="Arial"/>
      <w:b/>
      <w:bCs/>
      <w:noProof/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  <w:lang w:eastAsia="pt-BR"/>
    </w:rPr>
  </w:style>
  <w:style w:type="paragraph" w:styleId="Recuodecorpodetexto">
    <w:name w:val="Body Text Indent"/>
    <w:basedOn w:val="Normal"/>
    <w:link w:val="RecuodecorpodetextoChar"/>
    <w:pPr>
      <w:ind w:left="360"/>
      <w:jc w:val="both"/>
    </w:pPr>
    <w:rPr>
      <w:rFonts w:ascii="Arial" w:hAnsi="Arial" w:cs="Arial"/>
      <w:lang w:eastAsia="pt-BR"/>
    </w:rPr>
  </w:style>
  <w:style w:type="paragraph" w:customStyle="1" w:styleId="ABLOCKPARA">
    <w:name w:val="A BLOCK PARA"/>
    <w:basedOn w:val="Normal"/>
    <w:rPr>
      <w:rFonts w:ascii="Book Antiqua" w:hAnsi="Book Antiqua"/>
      <w:sz w:val="22"/>
      <w:szCs w:val="20"/>
      <w:lang w:eastAsia="pt-BR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b/>
      <w:color w:val="0000FF"/>
      <w:szCs w:val="20"/>
      <w:lang w:eastAsia="pt-BR"/>
    </w:rPr>
  </w:style>
  <w:style w:type="paragraph" w:customStyle="1" w:styleId="StyleHeading2Arial14ptBoldItalicNounderlineLeft">
    <w:name w:val="Style Heading 2 + Arial 14 pt Bold Italic No underline Left:  ..."/>
    <w:basedOn w:val="Ttulo2"/>
    <w:pPr>
      <w:numPr>
        <w:numId w:val="1"/>
      </w:numPr>
      <w:spacing w:before="240"/>
    </w:pPr>
    <w:rPr>
      <w:rFonts w:ascii="Arial" w:hAnsi="Arial"/>
      <w:b/>
      <w:bCs/>
      <w:iCs/>
      <w:szCs w:val="20"/>
      <w:u w:val="none"/>
    </w:rPr>
  </w:style>
  <w:style w:type="paragraph" w:styleId="Assuntodocomentrio">
    <w:name w:val="annotation subject"/>
    <w:basedOn w:val="Textodecomentrio"/>
    <w:next w:val="Textodecomentrio"/>
    <w:semiHidden/>
    <w:rsid w:val="00944FE9"/>
    <w:rPr>
      <w:b/>
      <w:bCs/>
    </w:rPr>
  </w:style>
  <w:style w:type="character" w:customStyle="1" w:styleId="RecuodecorpodetextoChar">
    <w:name w:val="Recuo de corpo de texto Char"/>
    <w:basedOn w:val="Fontepargpadro"/>
    <w:link w:val="Recuodecorpodetexto"/>
    <w:rsid w:val="00551179"/>
    <w:rPr>
      <w:rFonts w:ascii="Arial" w:hAnsi="Arial" w:cs="Arial"/>
      <w:szCs w:val="24"/>
      <w:lang w:val="pt-BR" w:eastAsia="pt-BR"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C66CE"/>
    <w:rPr>
      <w:lang w:val="en-US" w:eastAsia="en-US" w:bidi="ar-SA"/>
    </w:rPr>
  </w:style>
  <w:style w:type="paragraph" w:customStyle="1" w:styleId="StyleHeading8Centered">
    <w:name w:val="Style Heading 8 + Centered"/>
    <w:basedOn w:val="Ttulo8"/>
    <w:rsid w:val="00AF48DB"/>
    <w:pPr>
      <w:numPr>
        <w:ilvl w:val="0"/>
        <w:numId w:val="0"/>
      </w:numPr>
      <w:jc w:val="center"/>
    </w:pPr>
    <w:rPr>
      <w:rFonts w:cs="Times New Roman"/>
      <w:szCs w:val="20"/>
    </w:rPr>
  </w:style>
  <w:style w:type="paragraph" w:styleId="TextosemFormatao">
    <w:name w:val="Plain Text"/>
    <w:basedOn w:val="Normal"/>
    <w:rsid w:val="006B4F67"/>
    <w:rPr>
      <w:rFonts w:ascii="Courier New" w:hAnsi="Courier New" w:cs="Courier New"/>
      <w:szCs w:val="20"/>
      <w:lang w:eastAsia="pt-BR"/>
    </w:rPr>
  </w:style>
  <w:style w:type="paragraph" w:styleId="Textodebalo">
    <w:name w:val="Balloon Text"/>
    <w:basedOn w:val="Normal"/>
    <w:semiHidden/>
    <w:rsid w:val="006B4F67"/>
    <w:rPr>
      <w:rFonts w:ascii="Tahoma" w:hAnsi="Tahoma" w:cs="Tahoma"/>
      <w:sz w:val="16"/>
      <w:szCs w:val="16"/>
      <w:lang w:eastAsia="pt-BR"/>
    </w:rPr>
  </w:style>
  <w:style w:type="paragraph" w:customStyle="1" w:styleId="BalloonText1">
    <w:name w:val="Balloon Text1"/>
    <w:basedOn w:val="Normal"/>
    <w:semiHidden/>
    <w:rsid w:val="006B4F67"/>
    <w:rPr>
      <w:rFonts w:ascii="Tahoma" w:hAnsi="Tahoma" w:cs="Tahoma"/>
      <w:sz w:val="16"/>
      <w:szCs w:val="16"/>
      <w:lang w:eastAsia="pt-BR"/>
    </w:rPr>
  </w:style>
  <w:style w:type="paragraph" w:styleId="Sumrio3">
    <w:name w:val="toc 3"/>
    <w:basedOn w:val="Normal"/>
    <w:next w:val="Normal"/>
    <w:autoRedefine/>
    <w:semiHidden/>
    <w:rsid w:val="007E3A52"/>
    <w:pPr>
      <w:ind w:left="400"/>
    </w:pPr>
  </w:style>
  <w:style w:type="table" w:styleId="Tabelacomgrade">
    <w:name w:val="Table Grid"/>
    <w:basedOn w:val="Tabelanormal"/>
    <w:rsid w:val="008C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2Char">
    <w:name w:val="Corpo de texto 2 Char"/>
    <w:basedOn w:val="Fontepargpadro"/>
    <w:link w:val="Corpodetexto2"/>
    <w:rsid w:val="003F4C55"/>
    <w:rPr>
      <w:rFonts w:ascii="Arial" w:hAnsi="Arial"/>
      <w:b/>
      <w:color w:val="0000FF"/>
      <w:lang w:val="pt-BR" w:eastAsia="pt-BR" w:bidi="ar-SA"/>
    </w:rPr>
  </w:style>
  <w:style w:type="character" w:customStyle="1" w:styleId="CharChar">
    <w:name w:val="Char Char"/>
    <w:basedOn w:val="Fontepargpadro"/>
    <w:rsid w:val="00BC01D2"/>
    <w:rPr>
      <w:rFonts w:ascii="Arial" w:hAnsi="Arial"/>
      <w:i/>
      <w:sz w:val="16"/>
      <w:lang w:val="pt-BR" w:eastAsia="pt-BR" w:bidi="ar-SA"/>
    </w:rPr>
  </w:style>
  <w:style w:type="paragraph" w:customStyle="1" w:styleId="TableText">
    <w:name w:val="TableText"/>
    <w:rsid w:val="00BC01D2"/>
    <w:pPr>
      <w:keepNext/>
      <w:spacing w:before="120" w:after="120"/>
    </w:pPr>
    <w:rPr>
      <w:rFonts w:ascii="Arial" w:hAnsi="Arial"/>
      <w:lang w:eastAsia="en-US"/>
    </w:rPr>
  </w:style>
  <w:style w:type="paragraph" w:customStyle="1" w:styleId="TableHeading">
    <w:name w:val="TableHeading"/>
    <w:basedOn w:val="Normal"/>
    <w:rsid w:val="00BC01D2"/>
    <w:pPr>
      <w:spacing w:before="120" w:after="120"/>
      <w:ind w:left="86"/>
    </w:pPr>
    <w:rPr>
      <w:rFonts w:ascii="Arial Bold" w:hAnsi="Arial Bold"/>
      <w:b/>
      <w:bCs/>
      <w:szCs w:val="16"/>
    </w:rPr>
  </w:style>
  <w:style w:type="character" w:customStyle="1" w:styleId="TextToEditOrLeave">
    <w:name w:val="TextToEditOrLeave"/>
    <w:basedOn w:val="Fontepargpadro"/>
    <w:rsid w:val="00BC01D2"/>
    <w:rPr>
      <w:i/>
      <w:iCs/>
      <w:color w:val="FF0000"/>
    </w:rPr>
  </w:style>
  <w:style w:type="paragraph" w:customStyle="1" w:styleId="tableheading0">
    <w:name w:val="tableheading"/>
    <w:basedOn w:val="Normal"/>
    <w:rsid w:val="00AD12A2"/>
    <w:pPr>
      <w:spacing w:before="100" w:beforeAutospacing="1" w:after="100" w:afterAutospacing="1"/>
    </w:pPr>
    <w:rPr>
      <w:rFonts w:eastAsia="Calibri"/>
      <w:sz w:val="24"/>
      <w:lang w:eastAsia="pt-BR"/>
    </w:rPr>
  </w:style>
  <w:style w:type="paragraph" w:customStyle="1" w:styleId="tabletext0">
    <w:name w:val="tabletext"/>
    <w:basedOn w:val="Normal"/>
    <w:rsid w:val="00AD12A2"/>
    <w:pPr>
      <w:spacing w:before="100" w:beforeAutospacing="1" w:after="100" w:afterAutospacing="1"/>
    </w:pPr>
    <w:rPr>
      <w:rFonts w:eastAsia="Calibri"/>
      <w:sz w:val="24"/>
      <w:lang w:eastAsia="pt-BR"/>
    </w:rPr>
  </w:style>
  <w:style w:type="character" w:customStyle="1" w:styleId="texttoeditorleave0">
    <w:name w:val="texttoeditorleave"/>
    <w:basedOn w:val="Fontepargpadro"/>
    <w:rsid w:val="00AD12A2"/>
  </w:style>
  <w:style w:type="character" w:styleId="Forte">
    <w:name w:val="Strong"/>
    <w:basedOn w:val="Fontepargpadro"/>
    <w:uiPriority w:val="22"/>
    <w:qFormat/>
    <w:rsid w:val="00AD12A2"/>
    <w:rPr>
      <w:b/>
      <w:bCs/>
    </w:rPr>
  </w:style>
  <w:style w:type="paragraph" w:styleId="PargrafodaLista">
    <w:name w:val="List Paragraph"/>
    <w:basedOn w:val="Normal"/>
    <w:uiPriority w:val="34"/>
    <w:qFormat/>
    <w:rsid w:val="00D466D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C7655"/>
    <w:rPr>
      <w:i/>
      <w:iCs/>
    </w:rPr>
  </w:style>
  <w:style w:type="character" w:customStyle="1" w:styleId="apple-converted-space">
    <w:name w:val="apple-converted-space"/>
    <w:basedOn w:val="Fontepargpadro"/>
    <w:rsid w:val="002C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99996\Dados%20de%20aplicativos\Microsoft\Modelos\soda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A706C-832C-491D-BBD5-0283AC72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</Template>
  <TotalTime>1050</TotalTime>
  <Pages>15</Pages>
  <Words>1873</Words>
  <Characters>13169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Especificação_Demanda_Simplificada_Soda_TNL_Template</vt:lpstr>
      <vt:lpstr>Especificação_Demanda_Simplificada_Soda_TNL_Template</vt:lpstr>
    </vt:vector>
  </TitlesOfParts>
  <Company/>
  <LinksUpToDate>false</LinksUpToDate>
  <CharactersWithSpaces>15012</CharactersWithSpaces>
  <SharedDoc>false</SharedDoc>
  <HLinks>
    <vt:vector size="186" baseType="variant"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_Toc283220210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_Toc283220209</vt:lpwstr>
      </vt:variant>
      <vt:variant>
        <vt:i4>1900593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_Toc283220208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_Toc283220207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_Toc283220206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_Toc283220205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_Toc283220204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_Toc283220203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_Toc283220202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_Toc283220201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_Toc283220200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_Toc283220199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_Toc283220198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_Toc283220197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_Toc283220196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_Toc283220195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_Toc283220194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_Toc283220193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_Toc283220192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_Toc283220191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_Toc283220190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_Toc283220189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_Toc283220188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_Toc283220187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_Toc283220186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_Toc283220185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_Toc283220184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_Toc283220183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_Toc283220182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_Toc283220181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_Toc283220180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Especificação_Demanda_Simplificada_Soda_TNL_Template</dc:title>
  <dc:subject/>
  <dc:creator>Oi TNL-PCS</dc:creator>
  <cp:keywords/>
  <dc:description/>
  <cp:lastModifiedBy>Jorge Moreira</cp:lastModifiedBy>
  <cp:revision>7</cp:revision>
  <dcterms:created xsi:type="dcterms:W3CDTF">2015-01-12T20:20:00Z</dcterms:created>
  <dcterms:modified xsi:type="dcterms:W3CDTF">2015-01-14T18:32:00Z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-1791686260</vt:i4>
  </property>
  <property fmtid="{D5CDD505-2E9C-101B-9397-08002B2CF9AE}" pid="3" name="_NewReviewCycle">
    <vt:lpwstr/>
  </property>
  <property fmtid="{D5CDD505-2E9C-101B-9397-08002B2CF9AE}" pid="4" name="_EmailSubject">
    <vt:lpwstr>STI 47129 - Alteração Regra de Instalação 2Mb R2</vt:lpwstr>
  </property>
  <property fmtid="{D5CDD505-2E9C-101B-9397-08002B2CF9AE}" pid="5" name="_AuthorEmail">
    <vt:lpwstr>dulce.h.ferreira@accenture.com</vt:lpwstr>
  </property>
  <property fmtid="{D5CDD505-2E9C-101B-9397-08002B2CF9AE}" pid="6" name="_AuthorEmailDisplayName">
    <vt:lpwstr>Ferreira, Dulce H.</vt:lpwstr>
  </property>
  <property fmtid="{D5CDD505-2E9C-101B-9397-08002B2CF9AE}" pid="7" name="_ReviewingToolsShownOnce">
    <vt:lpwstr/>
  </property>
</Properties>
</file>